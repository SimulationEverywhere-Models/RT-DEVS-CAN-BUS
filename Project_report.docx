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0187A1" w14:textId="31EAA986" w:rsidR="00B077BE" w:rsidRDefault="00B077BE" w:rsidP="00B077BE">
      <w:pPr>
        <w:pStyle w:val="Title"/>
      </w:pPr>
      <w:r>
        <w:t>SIMULATION OF CAN</w:t>
      </w:r>
      <w:r w:rsidR="009C7E77">
        <w:t>-</w:t>
      </w:r>
      <w:r>
        <w:t>BUS USING RT-DEVS</w:t>
      </w:r>
    </w:p>
    <w:p w14:paraId="06BD1B23" w14:textId="77777777" w:rsidR="00B077BE" w:rsidRDefault="00B077BE" w:rsidP="00B077BE">
      <w:pPr>
        <w:pStyle w:val="NormalIndent"/>
        <w:ind w:firstLine="0"/>
      </w:pPr>
    </w:p>
    <w:p w14:paraId="1FC6B38E" w14:textId="77777777" w:rsidR="00B077BE" w:rsidRDefault="00B077BE" w:rsidP="00B077BE">
      <w:pPr>
        <w:pStyle w:val="NormalIndent"/>
        <w:ind w:firstLine="0"/>
      </w:pPr>
    </w:p>
    <w:tbl>
      <w:tblPr>
        <w:tblW w:w="4804" w:type="dxa"/>
        <w:tblInd w:w="2286" w:type="dxa"/>
        <w:tblLook w:val="01E0" w:firstRow="1" w:lastRow="1" w:firstColumn="1" w:lastColumn="1" w:noHBand="0" w:noVBand="0"/>
      </w:tblPr>
      <w:tblGrid>
        <w:gridCol w:w="4804"/>
      </w:tblGrid>
      <w:tr w:rsidR="00B077BE" w:rsidRPr="00CA441E" w14:paraId="3803213F" w14:textId="77777777" w:rsidTr="00B077BE">
        <w:tc>
          <w:tcPr>
            <w:tcW w:w="4804" w:type="dxa"/>
            <w:vAlign w:val="center"/>
          </w:tcPr>
          <w:p w14:paraId="24E31E03" w14:textId="77777777" w:rsidR="00B077BE" w:rsidRPr="00CA441E" w:rsidRDefault="00B077BE" w:rsidP="00B077BE">
            <w:pPr>
              <w:pStyle w:val="AuthorAddress"/>
            </w:pPr>
            <w:r>
              <w:t>Maaz Jamal (101127351)</w:t>
            </w:r>
          </w:p>
        </w:tc>
      </w:tr>
      <w:tr w:rsidR="00B077BE" w14:paraId="2999A18C" w14:textId="77777777" w:rsidTr="00B077BE">
        <w:tc>
          <w:tcPr>
            <w:tcW w:w="4804" w:type="dxa"/>
            <w:vAlign w:val="center"/>
          </w:tcPr>
          <w:p w14:paraId="6B1F44A7" w14:textId="77777777" w:rsidR="00B077BE" w:rsidRDefault="00B077BE" w:rsidP="00B077BE">
            <w:pPr>
              <w:pStyle w:val="AuthorAddress"/>
            </w:pPr>
          </w:p>
        </w:tc>
      </w:tr>
      <w:tr w:rsidR="00B077BE" w:rsidRPr="00CA441E" w14:paraId="2CEAF9CB" w14:textId="77777777" w:rsidTr="00B077BE">
        <w:tc>
          <w:tcPr>
            <w:tcW w:w="4804" w:type="dxa"/>
            <w:vAlign w:val="center"/>
          </w:tcPr>
          <w:p w14:paraId="05D73A79" w14:textId="77777777" w:rsidR="00B077BE" w:rsidRPr="00CA441E" w:rsidRDefault="00B077BE" w:rsidP="00B077BE">
            <w:pPr>
              <w:pStyle w:val="AuthorAddress"/>
            </w:pPr>
            <w:r>
              <w:rPr>
                <w:noProof/>
              </w:rPr>
              <w:t>Department of Systems And Computer Engineering</w:t>
            </w:r>
          </w:p>
        </w:tc>
      </w:tr>
      <w:tr w:rsidR="00B077BE" w:rsidRPr="00CA441E" w14:paraId="67558D3D" w14:textId="77777777" w:rsidTr="00B077BE">
        <w:tc>
          <w:tcPr>
            <w:tcW w:w="4804" w:type="dxa"/>
            <w:vAlign w:val="center"/>
          </w:tcPr>
          <w:p w14:paraId="4D7D9F50" w14:textId="77777777" w:rsidR="00B077BE" w:rsidRPr="00CA441E" w:rsidRDefault="00B077BE" w:rsidP="00B077BE">
            <w:pPr>
              <w:pStyle w:val="AuthorAddress"/>
            </w:pPr>
            <w:r>
              <w:t>Carleton University</w:t>
            </w:r>
          </w:p>
        </w:tc>
      </w:tr>
      <w:tr w:rsidR="00B077BE" w:rsidRPr="00CA441E" w14:paraId="3B19C2D8" w14:textId="77777777" w:rsidTr="00B077BE">
        <w:tc>
          <w:tcPr>
            <w:tcW w:w="4804" w:type="dxa"/>
          </w:tcPr>
          <w:p w14:paraId="58183A72" w14:textId="77777777" w:rsidR="00B077BE" w:rsidRDefault="00B077BE" w:rsidP="00B077BE">
            <w:pPr>
              <w:pStyle w:val="AuthorAddress"/>
            </w:pPr>
            <w:r w:rsidRPr="00562158">
              <w:t xml:space="preserve">1125 Colonel </w:t>
            </w:r>
            <w:proofErr w:type="gramStart"/>
            <w:r w:rsidRPr="00562158">
              <w:t>By</w:t>
            </w:r>
            <w:proofErr w:type="gramEnd"/>
            <w:r w:rsidRPr="00562158">
              <w:t xml:space="preserve"> Dr</w:t>
            </w:r>
            <w:r>
              <w:t xml:space="preserve"> </w:t>
            </w:r>
          </w:p>
          <w:p w14:paraId="348706B9" w14:textId="77777777" w:rsidR="00B077BE" w:rsidRPr="00CA441E" w:rsidRDefault="00B077BE" w:rsidP="00B077BE">
            <w:pPr>
              <w:pStyle w:val="AuthorAddress"/>
            </w:pPr>
            <w:r w:rsidRPr="00562158">
              <w:t>Ottawa, ON K1S 5B6</w:t>
            </w:r>
          </w:p>
        </w:tc>
      </w:tr>
    </w:tbl>
    <w:p w14:paraId="3C2D288C" w14:textId="77777777" w:rsidR="003D6A17" w:rsidRDefault="003D6A17" w:rsidP="000F75FB"/>
    <w:p w14:paraId="2B79623F" w14:textId="77777777" w:rsidR="0088417A" w:rsidRDefault="0088417A" w:rsidP="000F75FB"/>
    <w:p w14:paraId="50DE0D5D" w14:textId="513C34FE" w:rsidR="00F44028" w:rsidRDefault="003D6A17" w:rsidP="00730C42">
      <w:pPr>
        <w:pStyle w:val="Abstract"/>
      </w:pPr>
      <w:r>
        <w:t>ABSTRACT</w:t>
      </w:r>
    </w:p>
    <w:p w14:paraId="0DC9E08C" w14:textId="2746F334" w:rsidR="00E1023C" w:rsidRDefault="00E1023C" w:rsidP="00E1023C">
      <w:r>
        <w:t>CAN bus is a networking protocol that was developed for vehicles but has now found use in other applications like robotics and smart buildings. In real</w:t>
      </w:r>
      <w:r w:rsidR="00136BF6">
        <w:t>-</w:t>
      </w:r>
      <w:r>
        <w:t>life applications sensor</w:t>
      </w:r>
      <w:r w:rsidR="00136BF6">
        <w:t>s</w:t>
      </w:r>
      <w:r>
        <w:t xml:space="preserve"> are distributed in the system and are connected over a networking protocol to exchange data. To more closely model systems and allow simulation of nodes independently while at the same time being able to communicate over the </w:t>
      </w:r>
      <w:proofErr w:type="gramStart"/>
      <w:r>
        <w:t>network</w:t>
      </w:r>
      <w:proofErr w:type="gramEnd"/>
      <w:r>
        <w:t xml:space="preserve"> we have built a DEVS model of a CAN controller on </w:t>
      </w:r>
      <w:r w:rsidR="00136BF6">
        <w:t xml:space="preserve">the </w:t>
      </w:r>
      <w:proofErr w:type="spellStart"/>
      <w:r w:rsidR="00136BF6">
        <w:t>M</w:t>
      </w:r>
      <w:r>
        <w:t>bed</w:t>
      </w:r>
      <w:proofErr w:type="spellEnd"/>
      <w:r>
        <w:t>-</w:t>
      </w:r>
      <w:r w:rsidR="00136BF6">
        <w:t>OS</w:t>
      </w:r>
      <w:r>
        <w:t xml:space="preserve"> platform and implemented it in hardware using RT-DEVS. </w:t>
      </w:r>
      <w:r w:rsidR="004C6F2A">
        <w:t xml:space="preserve">To demonstrate the </w:t>
      </w:r>
      <w:proofErr w:type="gramStart"/>
      <w:r w:rsidR="004C6F2A">
        <w:t>usage</w:t>
      </w:r>
      <w:proofErr w:type="gramEnd"/>
      <w:r w:rsidR="004C6F2A">
        <w:t xml:space="preserve"> we have built </w:t>
      </w:r>
      <w:r w:rsidR="00136BF6">
        <w:t xml:space="preserve">a </w:t>
      </w:r>
      <w:r w:rsidR="004C6F2A">
        <w:t>simple system modeling a vehicle</w:t>
      </w:r>
      <w:r w:rsidR="00055167">
        <w:t xml:space="preserve"> with 3 nodes and communication between them.</w:t>
      </w:r>
    </w:p>
    <w:p w14:paraId="3F90121A" w14:textId="188AE5B4" w:rsidR="003D6A17" w:rsidRDefault="003D6A17" w:rsidP="00730C42">
      <w:pPr>
        <w:pStyle w:val="Heading1"/>
      </w:pPr>
      <w:r>
        <w:t>INTRODUCTION</w:t>
      </w:r>
    </w:p>
    <w:p w14:paraId="239AEE5A" w14:textId="0172BC53" w:rsidR="00B077BE" w:rsidRDefault="00B077BE" w:rsidP="00B077BE">
      <w:r>
        <w:t>The Controller Area Network (CAN)</w:t>
      </w:r>
      <w:r w:rsidR="00DD608E">
        <w:t xml:space="preserve"> bus</w:t>
      </w:r>
      <w:r>
        <w:t xml:space="preserve"> is a standard </w:t>
      </w:r>
      <w:r w:rsidR="00DD608E">
        <w:t>(</w:t>
      </w:r>
      <w:r w:rsidR="00DD608E" w:rsidRPr="00DD608E">
        <w:t>ISO 11898-1</w:t>
      </w:r>
      <w:r w:rsidR="00DD608E">
        <w:t xml:space="preserve">) </w:t>
      </w:r>
      <w:r>
        <w:t>that was designed to allow for easier communication between the different nodes or sensors in a vehicle over a robust and simple network.</w:t>
      </w:r>
      <w:r w:rsidR="00DD608E">
        <w:t xml:space="preserve"> Over the years the number of sensors in a vehicle has increased tremendously and the CAN network has become </w:t>
      </w:r>
      <w:r w:rsidR="00136BF6">
        <w:t xml:space="preserve">the </w:t>
      </w:r>
      <w:r w:rsidR="00DD608E">
        <w:t xml:space="preserve">de facto standard for vehicle manufacturers </w:t>
      </w:r>
      <w:r w:rsidR="00136BF6">
        <w:t xml:space="preserve">to use and </w:t>
      </w:r>
      <w:r w:rsidR="00DD608E">
        <w:t>allow communication between the nodes in the vehicle.</w:t>
      </w:r>
    </w:p>
    <w:p w14:paraId="772B307C" w14:textId="251D0095" w:rsidR="00DD608E" w:rsidRDefault="00DD608E" w:rsidP="00DD608E">
      <w:pPr>
        <w:pStyle w:val="NormalIndent"/>
      </w:pPr>
      <w:r>
        <w:t xml:space="preserve">The CAN network </w:t>
      </w:r>
      <w:r w:rsidR="008172DB">
        <w:t xml:space="preserve">is </w:t>
      </w:r>
      <w:r w:rsidR="00136BF6">
        <w:t xml:space="preserve">a </w:t>
      </w:r>
      <w:r w:rsidR="008172DB">
        <w:t>broadcast</w:t>
      </w:r>
      <w:r w:rsidR="00F04F59">
        <w:t>-</w:t>
      </w:r>
      <w:r w:rsidR="008172DB">
        <w:t xml:space="preserve">based network that allows all the nodes to have access to the packets being exchanged on the network. This allows simpler wiring as all the nodes can be connected to </w:t>
      </w:r>
      <w:r w:rsidR="00136BF6">
        <w:t xml:space="preserve">a </w:t>
      </w:r>
      <w:r w:rsidR="008172DB">
        <w:t>single BUS and allow the Vehicle manufacturers to include a</w:t>
      </w:r>
      <w:r w:rsidR="00136BF6">
        <w:t>n</w:t>
      </w:r>
      <w:r w:rsidR="008172DB">
        <w:t xml:space="preserve"> On-Board Diagnostics Port (OBD). Using the OBD </w:t>
      </w:r>
      <w:proofErr w:type="gramStart"/>
      <w:r w:rsidR="008172DB">
        <w:t>all of</w:t>
      </w:r>
      <w:proofErr w:type="gramEnd"/>
      <w:r w:rsidR="008172DB">
        <w:t xml:space="preserve"> the sensors can be tested and verified for proper functionality.</w:t>
      </w:r>
    </w:p>
    <w:p w14:paraId="40F3483B" w14:textId="0A47287D" w:rsidR="008172DB" w:rsidRDefault="008172DB" w:rsidP="00DD608E">
      <w:pPr>
        <w:pStyle w:val="NormalIndent"/>
        <w:rPr>
          <w:rStyle w:val="fontstyle01"/>
          <w:rFonts w:hint="eastAsia"/>
        </w:rPr>
      </w:pPr>
      <w:r>
        <w:t xml:space="preserve">CAN bus has also found uses in </w:t>
      </w:r>
      <w:r w:rsidR="00E95D5A">
        <w:t>other applications</w:t>
      </w:r>
      <w:r w:rsidR="001F35E8">
        <w:t xml:space="preserve"> like building automation</w:t>
      </w:r>
      <w:r w:rsidR="00E95D5A">
        <w:t xml:space="preserve">. </w:t>
      </w:r>
      <w:r w:rsidR="001F35E8">
        <w:t>(Manuel Ortiz et al 2011) implemented a</w:t>
      </w:r>
      <w:r w:rsidR="00136BF6">
        <w:t>n</w:t>
      </w:r>
      <w:r w:rsidR="001F35E8">
        <w:t xml:space="preserve"> HVAC and alarm automation system using CAN bus, due to the low cost and the long</w:t>
      </w:r>
      <w:r w:rsidR="00136BF6">
        <w:t>-</w:t>
      </w:r>
      <w:r w:rsidR="001F35E8">
        <w:t>range of the CAN network. (</w:t>
      </w:r>
      <w:proofErr w:type="spellStart"/>
      <w:r w:rsidR="001F35E8">
        <w:rPr>
          <w:rStyle w:val="fontstyle01"/>
        </w:rPr>
        <w:t>Ashtekar</w:t>
      </w:r>
      <w:proofErr w:type="spellEnd"/>
      <w:r w:rsidR="001F35E8">
        <w:rPr>
          <w:rStyle w:val="fontstyle01"/>
        </w:rPr>
        <w:t xml:space="preserve"> Shweta et. al 2011) implemented a lighting control system using the CAN bus </w:t>
      </w:r>
      <w:proofErr w:type="spellStart"/>
      <w:proofErr w:type="gramStart"/>
      <w:r w:rsidR="001F35E8">
        <w:rPr>
          <w:rStyle w:val="fontstyle01"/>
        </w:rPr>
        <w:t>a</w:t>
      </w:r>
      <w:proofErr w:type="spellEnd"/>
      <w:r w:rsidR="001F35E8">
        <w:rPr>
          <w:rStyle w:val="fontstyle01"/>
        </w:rPr>
        <w:t xml:space="preserve"> the</w:t>
      </w:r>
      <w:proofErr w:type="gramEnd"/>
      <w:r w:rsidR="001F35E8">
        <w:rPr>
          <w:rStyle w:val="fontstyle01"/>
        </w:rPr>
        <w:t xml:space="preserve"> backbone network.</w:t>
      </w:r>
    </w:p>
    <w:p w14:paraId="69AF54CC" w14:textId="2AEC4DAB" w:rsidR="0047109A" w:rsidRDefault="001F35E8" w:rsidP="00DD608E">
      <w:pPr>
        <w:pStyle w:val="NormalIndent"/>
        <w:rPr>
          <w:rStyle w:val="fontstyle01"/>
          <w:rFonts w:hint="eastAsia"/>
        </w:rPr>
      </w:pPr>
      <w:r>
        <w:rPr>
          <w:rStyle w:val="fontstyle01"/>
        </w:rPr>
        <w:t>In all of these applications</w:t>
      </w:r>
      <w:r w:rsidR="00136BF6">
        <w:rPr>
          <w:rStyle w:val="fontstyle01"/>
          <w:rFonts w:hint="eastAsia"/>
        </w:rPr>
        <w:t>,</w:t>
      </w:r>
      <w:r>
        <w:rPr>
          <w:rStyle w:val="fontstyle01"/>
        </w:rPr>
        <w:t xml:space="preserve"> the nodes are distinct </w:t>
      </w:r>
      <w:proofErr w:type="gramStart"/>
      <w:r>
        <w:rPr>
          <w:rStyle w:val="fontstyle01"/>
        </w:rPr>
        <w:t>entities</w:t>
      </w:r>
      <w:proofErr w:type="gramEnd"/>
      <w:r>
        <w:rPr>
          <w:rStyle w:val="fontstyle01"/>
        </w:rPr>
        <w:t xml:space="preserve"> and they communicate with each other using CAN Bus. Simulating and testing each node with it</w:t>
      </w:r>
      <w:r w:rsidR="00136BF6">
        <w:rPr>
          <w:rStyle w:val="fontstyle01"/>
          <w:rFonts w:hint="eastAsia"/>
        </w:rPr>
        <w:t>s</w:t>
      </w:r>
      <w:r>
        <w:rPr>
          <w:rStyle w:val="fontstyle01"/>
        </w:rPr>
        <w:t xml:space="preserve"> dependency on the network </w:t>
      </w:r>
      <w:r w:rsidR="00F725DE">
        <w:rPr>
          <w:rStyle w:val="fontstyle01"/>
        </w:rPr>
        <w:t>is not possible without</w:t>
      </w:r>
      <w:r>
        <w:rPr>
          <w:rStyle w:val="fontstyle01"/>
        </w:rPr>
        <w:t xml:space="preserve"> model</w:t>
      </w:r>
      <w:r w:rsidR="00F725DE">
        <w:rPr>
          <w:rStyle w:val="fontstyle01"/>
        </w:rPr>
        <w:t>ing and</w:t>
      </w:r>
      <w:r>
        <w:rPr>
          <w:rStyle w:val="fontstyle01"/>
        </w:rPr>
        <w:t xml:space="preserve"> incorporating a model for the CAN controller</w:t>
      </w:r>
      <w:r w:rsidR="00F725DE">
        <w:rPr>
          <w:rStyle w:val="fontstyle01"/>
        </w:rPr>
        <w:t>.  Modeling a CAN controller would allow each node to be tested individually</w:t>
      </w:r>
      <w:r w:rsidR="0047109A">
        <w:rPr>
          <w:rStyle w:val="fontstyle01"/>
        </w:rPr>
        <w:t xml:space="preserve">. It will also allow simulation of the node with the network to be gauge the response of the node to inputs and check the outputs to the network. This can ensure the node can be connected to </w:t>
      </w:r>
      <w:r w:rsidR="00136BF6">
        <w:rPr>
          <w:rStyle w:val="fontstyle01"/>
          <w:rFonts w:hint="eastAsia"/>
        </w:rPr>
        <w:t xml:space="preserve">a </w:t>
      </w:r>
      <w:r w:rsidR="0047109A">
        <w:rPr>
          <w:rStyle w:val="fontstyle01"/>
        </w:rPr>
        <w:t>physical network and still function properly.</w:t>
      </w:r>
    </w:p>
    <w:p w14:paraId="01115941" w14:textId="19194B28" w:rsidR="001F35E8" w:rsidRPr="00DD608E" w:rsidRDefault="0047109A" w:rsidP="00DD608E">
      <w:pPr>
        <w:pStyle w:val="NormalIndent"/>
      </w:pPr>
      <w:r>
        <w:rPr>
          <w:rStyle w:val="fontstyle01"/>
        </w:rPr>
        <w:t>Currently</w:t>
      </w:r>
      <w:r w:rsidR="00136BF6">
        <w:rPr>
          <w:rStyle w:val="fontstyle01"/>
          <w:rFonts w:hint="eastAsia"/>
        </w:rPr>
        <w:t>,</w:t>
      </w:r>
      <w:r>
        <w:rPr>
          <w:rStyle w:val="fontstyle01"/>
        </w:rPr>
        <w:t xml:space="preserve"> the CAN controller is not modeled in the DEVS form</w:t>
      </w:r>
      <w:r w:rsidR="00136BF6">
        <w:rPr>
          <w:rStyle w:val="fontstyle01"/>
          <w:rFonts w:hint="eastAsia"/>
        </w:rPr>
        <w:t>a</w:t>
      </w:r>
      <w:r>
        <w:rPr>
          <w:rStyle w:val="fontstyle01"/>
        </w:rPr>
        <w:t xml:space="preserve">lism. This prevents the modeling </w:t>
      </w:r>
      <w:r w:rsidR="00136BF6">
        <w:rPr>
          <w:rStyle w:val="fontstyle01"/>
          <w:rFonts w:hint="eastAsia"/>
        </w:rPr>
        <w:t xml:space="preserve">of </w:t>
      </w:r>
      <w:r>
        <w:rPr>
          <w:rStyle w:val="fontstyle01"/>
        </w:rPr>
        <w:t xml:space="preserve">a system with multiple nodes using the CAN network effectively. In this project, we will implement a CAN controller using the RT-DEVS formulism and create a model of a vehicle with acceleration and braking units connected to </w:t>
      </w:r>
      <w:r w:rsidR="00136BF6">
        <w:rPr>
          <w:rStyle w:val="fontstyle01"/>
          <w:rFonts w:hint="eastAsia"/>
        </w:rPr>
        <w:t xml:space="preserve">a </w:t>
      </w:r>
      <w:r>
        <w:rPr>
          <w:rStyle w:val="fontstyle01"/>
        </w:rPr>
        <w:t>motor controller over a CAN bus.</w:t>
      </w:r>
    </w:p>
    <w:p w14:paraId="31E4FB42" w14:textId="73654FF9" w:rsidR="00B85A0C" w:rsidRDefault="0047109A" w:rsidP="00B85A0C">
      <w:pPr>
        <w:pStyle w:val="Heading1"/>
      </w:pPr>
      <w:r>
        <w:lastRenderedPageBreak/>
        <w:t xml:space="preserve">CAN Overview </w:t>
      </w:r>
      <w:r w:rsidR="00E33190">
        <w:t>And hardware</w:t>
      </w:r>
    </w:p>
    <w:p w14:paraId="3887F3B6" w14:textId="342B7B72" w:rsidR="00B85A0C" w:rsidRDefault="0047109A" w:rsidP="00B85A0C">
      <w:pPr>
        <w:pStyle w:val="Heading2"/>
      </w:pPr>
      <w:r>
        <w:t>CAN Properties</w:t>
      </w:r>
      <w:r w:rsidR="00E33190">
        <w:t xml:space="preserve"> </w:t>
      </w:r>
    </w:p>
    <w:p w14:paraId="5312597E" w14:textId="2D9D1FF0" w:rsidR="00E33190" w:rsidRDefault="0047109A" w:rsidP="0047109A">
      <w:r>
        <w:t xml:space="preserve">The CAN </w:t>
      </w:r>
      <w:r w:rsidR="00F44028">
        <w:t xml:space="preserve">network is a </w:t>
      </w:r>
      <w:proofErr w:type="gramStart"/>
      <w:r w:rsidR="00F44028">
        <w:t>broadcast</w:t>
      </w:r>
      <w:r w:rsidR="00136BF6">
        <w:t>-</w:t>
      </w:r>
      <w:r w:rsidR="00F44028">
        <w:t>based</w:t>
      </w:r>
      <w:proofErr w:type="gramEnd"/>
      <w:r w:rsidR="00F44028">
        <w:t xml:space="preserve"> CSMA/ RD network. The C</w:t>
      </w:r>
      <w:r w:rsidR="00E33190">
        <w:t>AN</w:t>
      </w:r>
      <w:r w:rsidR="00F44028">
        <w:t xml:space="preserve"> network sends messages in </w:t>
      </w:r>
      <w:r w:rsidR="00136BF6">
        <w:t xml:space="preserve">the </w:t>
      </w:r>
      <w:r w:rsidR="00F44028">
        <w:t xml:space="preserve">CAN DATA frame that is shown in figure 1. Each frame has an identifier field that allows the </w:t>
      </w:r>
      <w:r w:rsidR="00E33190">
        <w:t xml:space="preserve">nodes to identify and filter the messages they need. The network assigns priority to the messages based on </w:t>
      </w:r>
      <w:r w:rsidR="00136BF6">
        <w:t xml:space="preserve">the </w:t>
      </w:r>
      <w:r w:rsidR="00E33190">
        <w:t xml:space="preserve">identifier field. Lower id numbers have a higher priority and </w:t>
      </w:r>
      <w:proofErr w:type="gramStart"/>
      <w:r w:rsidR="00E33190">
        <w:t>are allowed to</w:t>
      </w:r>
      <w:proofErr w:type="gramEnd"/>
      <w:r w:rsidR="00E33190">
        <w:t xml:space="preserve"> be transmitted </w:t>
      </w:r>
      <w:r w:rsidR="005F0EDF">
        <w:t xml:space="preserve">in case multiple </w:t>
      </w:r>
      <w:r w:rsidR="005C6D61">
        <w:t>nodes</w:t>
      </w:r>
      <w:r w:rsidR="005F0EDF">
        <w:t xml:space="preserve"> communicate at </w:t>
      </w:r>
      <w:r w:rsidR="00136BF6">
        <w:t xml:space="preserve">the </w:t>
      </w:r>
      <w:r w:rsidR="005F0EDF">
        <w:t>same time.</w:t>
      </w:r>
    </w:p>
    <w:p w14:paraId="4FF58CFC" w14:textId="7FDF0856" w:rsidR="00E33190" w:rsidRDefault="00E33190" w:rsidP="0047109A">
      <w:r>
        <w:t xml:space="preserve">The payload can be between 0-8 bytes (or 0-64 bytes for CAN FD) and a CRC field ensures </w:t>
      </w:r>
      <w:r w:rsidR="00136BF6">
        <w:t xml:space="preserve">the </w:t>
      </w:r>
      <w:r>
        <w:t xml:space="preserve">integrity of the data. The network is specified to be able to run at a maximum speed of 1 Mbit/s although lower speeds are also possible. </w:t>
      </w:r>
    </w:p>
    <w:p w14:paraId="4AE589AD" w14:textId="4722F3AF" w:rsidR="0047109A" w:rsidRDefault="00E33190" w:rsidP="0047109A">
      <w:r>
        <w:tab/>
        <w:t>These properties provide the following benefits to a CAN network</w:t>
      </w:r>
    </w:p>
    <w:p w14:paraId="22EB61E8" w14:textId="77777777" w:rsidR="00E33190" w:rsidRPr="00E33190" w:rsidRDefault="00E33190" w:rsidP="00E33190">
      <w:pPr>
        <w:pStyle w:val="NormalIndent"/>
      </w:pPr>
    </w:p>
    <w:p w14:paraId="2AB7CB88" w14:textId="2A4FB664" w:rsidR="00E33190" w:rsidRDefault="00E33190" w:rsidP="00E33190">
      <w:pPr>
        <w:pStyle w:val="NormalIndent"/>
        <w:numPr>
          <w:ilvl w:val="0"/>
          <w:numId w:val="25"/>
        </w:numPr>
      </w:pPr>
      <w:r>
        <w:t>Broadcast nature allows all the nodes to be connected to a single connection wire. In addition</w:t>
      </w:r>
      <w:r w:rsidR="00136BF6">
        <w:t>,</w:t>
      </w:r>
      <w:r>
        <w:t xml:space="preserve"> this also allows a node to monitor all the nodes on the network easily. </w:t>
      </w:r>
    </w:p>
    <w:p w14:paraId="388A1E7C" w14:textId="7077F7D8" w:rsidR="00E33190" w:rsidRDefault="00E33190" w:rsidP="00E33190">
      <w:pPr>
        <w:pStyle w:val="NormalIndent"/>
        <w:numPr>
          <w:ilvl w:val="0"/>
          <w:numId w:val="25"/>
        </w:numPr>
      </w:pPr>
      <w:r>
        <w:t xml:space="preserve">Reducing the speed of the network allows </w:t>
      </w:r>
      <w:r w:rsidR="00136BF6">
        <w:t>a</w:t>
      </w:r>
      <w:r>
        <w:t xml:space="preserve"> longer distance between the connected nodes. </w:t>
      </w:r>
    </w:p>
    <w:p w14:paraId="46A78870" w14:textId="456C0FA1" w:rsidR="00E33190" w:rsidRDefault="005F0EDF" w:rsidP="00E33190">
      <w:pPr>
        <w:pStyle w:val="NormalIndent"/>
        <w:numPr>
          <w:ilvl w:val="0"/>
          <w:numId w:val="25"/>
        </w:numPr>
      </w:pPr>
      <w:r>
        <w:rPr>
          <w:noProof/>
        </w:rPr>
        <w:drawing>
          <wp:anchor distT="0" distB="0" distL="114300" distR="114300" simplePos="0" relativeHeight="251658240" behindDoc="0" locked="0" layoutInCell="1" allowOverlap="1" wp14:anchorId="00FB55DE" wp14:editId="61703FCB">
            <wp:simplePos x="0" y="0"/>
            <wp:positionH relativeFrom="margin">
              <wp:align>right</wp:align>
            </wp:positionH>
            <wp:positionV relativeFrom="paragraph">
              <wp:posOffset>448945</wp:posOffset>
            </wp:positionV>
            <wp:extent cx="5943600" cy="10363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anchor>
        </w:drawing>
      </w:r>
      <w:r>
        <w:t xml:space="preserve">Assigning priority based on </w:t>
      </w:r>
      <w:r w:rsidR="00136BF6">
        <w:t xml:space="preserve">the </w:t>
      </w:r>
      <w:r>
        <w:t xml:space="preserve">message ID field can allow more important and critical nodes to always send their messages without interruption. </w:t>
      </w:r>
    </w:p>
    <w:p w14:paraId="2768B6CA" w14:textId="20774B33" w:rsidR="005F0EDF" w:rsidRDefault="005F0EDF" w:rsidP="005F0EDF">
      <w:pPr>
        <w:pStyle w:val="NormalIndent"/>
        <w:ind w:left="1080" w:firstLine="0"/>
      </w:pPr>
    </w:p>
    <w:p w14:paraId="5E91204E" w14:textId="4D7E92AE" w:rsidR="005F0EDF" w:rsidRDefault="005F0EDF" w:rsidP="005F0EDF">
      <w:pPr>
        <w:pStyle w:val="NormalIndent"/>
        <w:ind w:left="1080" w:firstLine="0"/>
        <w:jc w:val="center"/>
      </w:pPr>
      <w:r>
        <w:t>Figure 1. CAN Data Frame.</w:t>
      </w:r>
      <w:r w:rsidR="00916304">
        <w:t xml:space="preserve"> </w:t>
      </w:r>
      <w:proofErr w:type="gramStart"/>
      <w:r w:rsidR="00916304">
        <w:t>( From</w:t>
      </w:r>
      <w:proofErr w:type="gramEnd"/>
      <w:r w:rsidR="00916304">
        <w:t xml:space="preserve"> Pico Technologies) </w:t>
      </w:r>
    </w:p>
    <w:p w14:paraId="0BCE02AB" w14:textId="77777777" w:rsidR="00916304" w:rsidRDefault="00916304" w:rsidP="005F0EDF">
      <w:pPr>
        <w:pStyle w:val="NormalIndent"/>
        <w:ind w:left="1080" w:firstLine="0"/>
        <w:jc w:val="center"/>
      </w:pPr>
    </w:p>
    <w:p w14:paraId="196535DA" w14:textId="78696224" w:rsidR="005A7F99" w:rsidRDefault="00B8374B" w:rsidP="005C6D61">
      <w:pPr>
        <w:pStyle w:val="NormalIndent"/>
        <w:jc w:val="left"/>
      </w:pPr>
      <w:r>
        <w:t>When a message is transmitted over the CAN bus it is transmitted in big</w:t>
      </w:r>
      <w:r w:rsidR="00136BF6">
        <w:t>-</w:t>
      </w:r>
      <w:r>
        <w:t xml:space="preserve">endian format. The identifier field is also </w:t>
      </w:r>
      <w:r w:rsidR="0039623E">
        <w:t xml:space="preserve">called </w:t>
      </w:r>
      <w:r w:rsidR="00136BF6">
        <w:t xml:space="preserve">the </w:t>
      </w:r>
      <w:r w:rsidR="0039623E">
        <w:t>arbitration field as this decide</w:t>
      </w:r>
      <w:r w:rsidR="00136BF6">
        <w:t>s</w:t>
      </w:r>
      <w:r w:rsidR="0039623E">
        <w:t xml:space="preserve"> which message will go first. As discussed above if two messages are sent at the same time. The message with </w:t>
      </w:r>
      <w:r w:rsidR="00136BF6">
        <w:t xml:space="preserve">a </w:t>
      </w:r>
      <w:r w:rsidR="0039623E">
        <w:t>lower id is sent first. The CAN bus consists of two lines CAN</w:t>
      </w:r>
      <w:r w:rsidR="00FC46E1">
        <w:t xml:space="preserve"> </w:t>
      </w:r>
      <w:r w:rsidR="0039623E">
        <w:t>High (CANH) and CAN</w:t>
      </w:r>
      <w:r w:rsidR="00FC46E1">
        <w:t xml:space="preserve"> </w:t>
      </w:r>
      <w:proofErr w:type="gramStart"/>
      <w:r w:rsidR="0039623E">
        <w:t>Low(</w:t>
      </w:r>
      <w:proofErr w:type="gramEnd"/>
      <w:r w:rsidR="0039623E">
        <w:t>CANL)</w:t>
      </w:r>
      <w:r w:rsidR="005A7F99">
        <w:t xml:space="preserve"> and a differential voltage is applied across them. The line is designed such that the 0 bit is dominant during transmission and will cause any high bit to be forced to </w:t>
      </w:r>
      <w:r w:rsidR="00136BF6">
        <w:t xml:space="preserve">a </w:t>
      </w:r>
      <w:r w:rsidR="005A7F99">
        <w:t>low bit. This allows arbitration to take place over the line.</w:t>
      </w:r>
    </w:p>
    <w:p w14:paraId="78AB150F" w14:textId="3B349268" w:rsidR="000C75C8" w:rsidRDefault="005A7F99" w:rsidP="005C6D61">
      <w:pPr>
        <w:pStyle w:val="NormalIndent"/>
        <w:jc w:val="left"/>
      </w:pPr>
      <w:r>
        <w:t>For each message sent</w:t>
      </w:r>
      <w:r w:rsidR="00136BF6">
        <w:t>,</w:t>
      </w:r>
      <w:r>
        <w:t xml:space="preserve"> there is also an acknowledgment from the receiver. Any receiver node can set the acknowledgment bit </w:t>
      </w:r>
      <w:proofErr w:type="spellStart"/>
      <w:r>
        <w:t>to</w:t>
      </w:r>
      <w:proofErr w:type="spellEnd"/>
      <w:r>
        <w:t xml:space="preserve"> high and confirm successful transmission. If </w:t>
      </w:r>
      <w:r w:rsidR="00136BF6">
        <w:t xml:space="preserve">the </w:t>
      </w:r>
      <w:r>
        <w:t>acknowledgment is not received the transmitter ask</w:t>
      </w:r>
      <w:r w:rsidR="00136BF6">
        <w:t>s</w:t>
      </w:r>
      <w:r>
        <w:t xml:space="preserve"> all the other nodes to discard the previous message. </w:t>
      </w:r>
      <w:r w:rsidR="00E15E6C">
        <w:t>The Data length code inform</w:t>
      </w:r>
      <w:r w:rsidR="00136BF6">
        <w:t>s</w:t>
      </w:r>
      <w:r w:rsidR="00E15E6C">
        <w:t xml:space="preserve"> the receivers about the size of data in the message frame</w:t>
      </w:r>
      <w:r w:rsidR="000C75C8">
        <w:t xml:space="preserve">, so the frame size is variable. </w:t>
      </w:r>
      <w:r w:rsidR="00E15E6C">
        <w:t xml:space="preserve"> </w:t>
      </w:r>
      <w:r>
        <w:t xml:space="preserve"> </w:t>
      </w:r>
    </w:p>
    <w:p w14:paraId="32D6BE6A" w14:textId="0C4D257D" w:rsidR="005C6D61" w:rsidRPr="00F44028" w:rsidRDefault="000C75C8" w:rsidP="00463B7F">
      <w:pPr>
        <w:pStyle w:val="NormalIndent"/>
        <w:jc w:val="left"/>
      </w:pPr>
      <w:r>
        <w:t xml:space="preserve">The CAN bus allows the system designer to </w:t>
      </w:r>
      <w:r w:rsidR="006E7501">
        <w:t>choose</w:t>
      </w:r>
      <w:r>
        <w:t xml:space="preserve"> what they want and how they want to represent their data. The 11-bit identifiers allow the designer to </w:t>
      </w:r>
      <w:r w:rsidR="006E7501">
        <w:t>choose</w:t>
      </w:r>
      <w:r>
        <w:t xml:space="preserve"> from 2048 ids and can </w:t>
      </w:r>
      <w:r w:rsidR="00AB56DA">
        <w:t>us</w:t>
      </w:r>
      <w:r w:rsidR="00136BF6">
        <w:t>e</w:t>
      </w:r>
      <w:r w:rsidR="00AB56DA">
        <w:t xml:space="preserve"> the built</w:t>
      </w:r>
      <w:r w:rsidR="00136BF6">
        <w:t>-</w:t>
      </w:r>
      <w:r w:rsidR="00AB56DA">
        <w:t xml:space="preserve">in arbitration </w:t>
      </w:r>
      <w:r w:rsidR="00136BF6">
        <w:t xml:space="preserve">to </w:t>
      </w:r>
      <w:r w:rsidR="00AB56DA">
        <w:t>assign priority to each message. The identifier</w:t>
      </w:r>
      <w:r w:rsidR="00136BF6">
        <w:t>s</w:t>
      </w:r>
      <w:r w:rsidR="00AB56DA">
        <w:t xml:space="preserve"> are not assigned to a CAN port, but rather each node can choose the id for each message that it sends. This allows the designer to </w:t>
      </w:r>
      <w:r w:rsidR="00463B7F">
        <w:t xml:space="preserve">connect multiple sensors or actuators to a single node and then send out their messages under a different id. </w:t>
      </w:r>
      <w:r w:rsidR="00AB56DA">
        <w:t xml:space="preserve">  </w:t>
      </w:r>
      <w:r>
        <w:t xml:space="preserve"> </w:t>
      </w:r>
      <w:r w:rsidR="005A7F99">
        <w:t xml:space="preserve"> </w:t>
      </w:r>
      <w:r w:rsidR="0039623E">
        <w:t xml:space="preserve"> </w:t>
      </w:r>
    </w:p>
    <w:p w14:paraId="004A0A96" w14:textId="375CFE34" w:rsidR="003D6A17" w:rsidRDefault="00124767" w:rsidP="003D6A17">
      <w:pPr>
        <w:pStyle w:val="Heading1"/>
      </w:pPr>
      <w:r>
        <w:t>model definitions</w:t>
      </w:r>
    </w:p>
    <w:p w14:paraId="3384BCF0" w14:textId="6B3867E9" w:rsidR="003D6A17" w:rsidRDefault="00FA26E3" w:rsidP="003D6A17">
      <w:pPr>
        <w:pStyle w:val="Heading2"/>
      </w:pPr>
      <w:r>
        <w:t>Complete System Model</w:t>
      </w:r>
    </w:p>
    <w:p w14:paraId="6ED0ECBF" w14:textId="06A3DFBD" w:rsidR="003D6A17" w:rsidRDefault="00FA26E3" w:rsidP="00FA26E3">
      <w:pPr>
        <w:pStyle w:val="NormalIndent"/>
        <w:ind w:firstLine="0"/>
      </w:pPr>
      <w:r>
        <w:t>The complete model</w:t>
      </w:r>
      <w:r w:rsidR="004B4CA9">
        <w:t xml:space="preserve"> consists of three coupled models. Each model </w:t>
      </w:r>
      <w:r w:rsidR="00136BF6">
        <w:t xml:space="preserve">is </w:t>
      </w:r>
      <w:r w:rsidR="004B4CA9">
        <w:t>implemented on each node. The three models are.</w:t>
      </w:r>
    </w:p>
    <w:p w14:paraId="5D2AC3CF" w14:textId="77777777" w:rsidR="004B4CA9" w:rsidRDefault="004B4CA9" w:rsidP="00FA26E3">
      <w:pPr>
        <w:pStyle w:val="NormalIndent"/>
        <w:ind w:firstLine="0"/>
      </w:pPr>
    </w:p>
    <w:p w14:paraId="09B1C5E4" w14:textId="7AF5DD41" w:rsidR="004B4CA9" w:rsidRPr="004B4CA9" w:rsidRDefault="004B4CA9" w:rsidP="004B4CA9">
      <w:pPr>
        <w:pStyle w:val="NormalIndent"/>
        <w:numPr>
          <w:ilvl w:val="0"/>
          <w:numId w:val="27"/>
        </w:numPr>
        <w:rPr>
          <w:i/>
        </w:rPr>
      </w:pPr>
      <w:r>
        <w:rPr>
          <w:iCs/>
        </w:rPr>
        <w:lastRenderedPageBreak/>
        <w:t xml:space="preserve">Acceleration-Brake-Can </w:t>
      </w:r>
      <w:r w:rsidR="00305E0F">
        <w:rPr>
          <w:iCs/>
        </w:rPr>
        <w:t xml:space="preserve">coupled </w:t>
      </w:r>
      <w:r>
        <w:rPr>
          <w:iCs/>
        </w:rPr>
        <w:t xml:space="preserve">model. </w:t>
      </w:r>
    </w:p>
    <w:p w14:paraId="52F877A1" w14:textId="3521D0C0" w:rsidR="00305E0F" w:rsidRPr="00305E0F" w:rsidRDefault="004B4CA9" w:rsidP="004B4CA9">
      <w:pPr>
        <w:pStyle w:val="NormalIndent"/>
        <w:numPr>
          <w:ilvl w:val="0"/>
          <w:numId w:val="27"/>
        </w:numPr>
        <w:rPr>
          <w:i/>
        </w:rPr>
      </w:pPr>
      <w:r>
        <w:rPr>
          <w:iCs/>
        </w:rPr>
        <w:t xml:space="preserve">CAN-Motor </w:t>
      </w:r>
      <w:r w:rsidR="00305E0F">
        <w:rPr>
          <w:iCs/>
        </w:rPr>
        <w:t xml:space="preserve">coupled </w:t>
      </w:r>
      <w:r>
        <w:rPr>
          <w:iCs/>
        </w:rPr>
        <w:t xml:space="preserve">model. </w:t>
      </w:r>
    </w:p>
    <w:p w14:paraId="282A37EB" w14:textId="3A2BEAB6" w:rsidR="00305E0F" w:rsidRPr="009E477D" w:rsidRDefault="00305E0F" w:rsidP="00305E0F">
      <w:pPr>
        <w:pStyle w:val="NormalIndent"/>
        <w:numPr>
          <w:ilvl w:val="0"/>
          <w:numId w:val="27"/>
        </w:numPr>
        <w:rPr>
          <w:i/>
        </w:rPr>
      </w:pPr>
      <w:r>
        <w:rPr>
          <w:iCs/>
        </w:rPr>
        <w:t>CAN-Display coupled model.</w:t>
      </w:r>
      <w:r w:rsidR="004B4CA9">
        <w:rPr>
          <w:iCs/>
        </w:rPr>
        <w:t xml:space="preserve">  </w:t>
      </w:r>
    </w:p>
    <w:p w14:paraId="29C6E7C6" w14:textId="4EB65A4A" w:rsidR="009E477D" w:rsidRDefault="009E477D" w:rsidP="009E477D">
      <w:pPr>
        <w:pStyle w:val="NormalIndent"/>
        <w:rPr>
          <w:iCs/>
        </w:rPr>
      </w:pPr>
    </w:p>
    <w:p w14:paraId="15CB715B" w14:textId="77777777" w:rsidR="009E477D" w:rsidRDefault="009E477D" w:rsidP="009E477D">
      <w:pPr>
        <w:pStyle w:val="Heading3"/>
      </w:pPr>
      <w:r>
        <w:tab/>
        <w:t>Acceleration-Brake-CAN model</w:t>
      </w:r>
    </w:p>
    <w:p w14:paraId="38C85A9E" w14:textId="23D0BD49" w:rsidR="009E477D" w:rsidRDefault="009E477D" w:rsidP="009E477D">
      <w:pPr>
        <w:rPr>
          <w:iCs/>
        </w:rPr>
      </w:pPr>
      <w:r>
        <w:rPr>
          <w:iCs/>
        </w:rPr>
        <w:t xml:space="preserve">This model takes analog inputs and passes them </w:t>
      </w:r>
      <w:r w:rsidR="00136BF6">
        <w:rPr>
          <w:iCs/>
        </w:rPr>
        <w:t>i</w:t>
      </w:r>
      <w:r>
        <w:rPr>
          <w:iCs/>
        </w:rPr>
        <w:t>nto the network using the CAN controller. The inputs are taken from analog pins of the board and passed onto a model that converts the floating</w:t>
      </w:r>
      <w:r w:rsidR="00136BF6">
        <w:rPr>
          <w:iCs/>
        </w:rPr>
        <w:t>-</w:t>
      </w:r>
      <w:r>
        <w:rPr>
          <w:iCs/>
        </w:rPr>
        <w:t>point values to unsigned bytes as required by the CAN controller. The coupled model is defined as follows.</w:t>
      </w:r>
    </w:p>
    <w:p w14:paraId="44B2AE09" w14:textId="77777777" w:rsidR="009E477D" w:rsidRPr="00305E0F" w:rsidRDefault="009E477D" w:rsidP="009E477D">
      <w:pPr>
        <w:pStyle w:val="NormalIndent"/>
        <w:rPr>
          <w:i/>
        </w:rPr>
      </w:pPr>
    </w:p>
    <w:p w14:paraId="4E319193" w14:textId="50D76DF3" w:rsidR="00305E0F" w:rsidRDefault="00305E0F" w:rsidP="00305E0F">
      <w:pPr>
        <w:pStyle w:val="NormalIndent"/>
        <w:ind w:firstLine="0"/>
        <w:jc w:val="center"/>
        <w:rPr>
          <w:iCs/>
        </w:rPr>
      </w:pPr>
    </w:p>
    <w:p w14:paraId="0CCBD550" w14:textId="3C666B13" w:rsidR="00305E0F" w:rsidRPr="00EF370A" w:rsidRDefault="00305E0F" w:rsidP="00EF370A">
      <w:pPr>
        <w:pStyle w:val="NormalIndent"/>
      </w:pPr>
      <m:oMathPara>
        <m:oMathParaPr>
          <m:jc m:val="center"/>
        </m:oMathParaPr>
        <m:oMath>
          <m:r>
            <w:rPr>
              <w:rFonts w:ascii="Cambria Math" w:hAnsi="Cambria Math"/>
            </w:rPr>
            <m:t>CM= &lt;X,Y,D, M_d, EIC, EOC, IC ,select&gt;</m:t>
          </m:r>
          <m:r>
            <m:rPr>
              <m:sty m:val="p"/>
            </m:rPr>
            <w:rPr>
              <w:rFonts w:ascii="Cambria Math" w:hAnsi="Cambria Math"/>
            </w:rPr>
            <w:br/>
          </m:r>
        </m:oMath>
        <m:oMath>
          <m:r>
            <w:rPr>
              <w:rFonts w:ascii="Cambria Math" w:hAnsi="Cambria Math"/>
            </w:rPr>
            <m:t>X=∅ ;</m:t>
          </m:r>
          <m:r>
            <m:rPr>
              <m:sty m:val="p"/>
            </m:rPr>
            <w:rPr>
              <w:rFonts w:ascii="Cambria Math" w:hAnsi="Cambria Math"/>
            </w:rPr>
            <w:br/>
          </m:r>
        </m:oMath>
        <m:oMath>
          <m:r>
            <w:rPr>
              <w:rFonts w:ascii="Cambria Math" w:hAnsi="Cambria Math"/>
            </w:rPr>
            <m:t>Y=NetworkOut ;</m:t>
          </m:r>
          <m:r>
            <m:rPr>
              <m:sty m:val="p"/>
            </m:rPr>
            <w:rPr>
              <w:rFonts w:ascii="Cambria Math" w:hAnsi="Cambria Math"/>
            </w:rPr>
            <w:br/>
          </m:r>
        </m:oMath>
        <m:oMath>
          <m:r>
            <w:rPr>
              <w:rFonts w:ascii="Cambria Math" w:hAnsi="Cambria Math"/>
            </w:rPr>
            <m:t>D={Accelerator, Brake , CANController,}</m:t>
          </m:r>
          <m:r>
            <m:rPr>
              <m:sty m:val="p"/>
            </m:rPr>
            <w:rPr>
              <w:rFonts w:ascii="Cambria Math" w:hAnsi="Cambria Math"/>
            </w:rPr>
            <w:br/>
          </m:r>
        </m:oMath>
        <m:oMath>
          <m:r>
            <w:rPr>
              <w:rFonts w:ascii="Cambria Math" w:hAnsi="Cambria Math"/>
            </w:rPr>
            <m:t>M_d={ Accelerator, Brake, CAN1}</m:t>
          </m:r>
          <m:r>
            <m:rPr>
              <m:sty m:val="p"/>
            </m:rPr>
            <w:rPr>
              <w:rFonts w:ascii="Cambria Math" w:hAnsi="Cambria Math"/>
            </w:rPr>
            <w:br/>
          </m:r>
        </m:oMath>
        <m:oMath>
          <m:r>
            <w:rPr>
              <w:rFonts w:ascii="Cambria Math" w:hAnsi="Cambria Math"/>
            </w:rPr>
            <m:t>EIC=∅</m:t>
          </m:r>
          <m:r>
            <m:rPr>
              <m:sty m:val="p"/>
            </m:rPr>
            <w:rPr>
              <w:rFonts w:ascii="Cambria Math" w:hAnsi="Cambria Math"/>
            </w:rPr>
            <w:br/>
          </m:r>
        </m:oMath>
        <m:oMath>
          <m:r>
            <w:rPr>
              <w:rFonts w:ascii="Cambria Math" w:hAnsi="Cambria Math"/>
            </w:rPr>
            <m:t>EOC={ Tx, NetworkOut}</m:t>
          </m:r>
          <m:r>
            <m:rPr>
              <m:sty m:val="p"/>
            </m:rPr>
            <w:rPr>
              <w:rFonts w:ascii="Cambria Math" w:hAnsi="Cambria Math"/>
            </w:rPr>
            <w:br/>
          </m:r>
        </m:oMath>
        <m:oMath>
          <m:r>
            <w:rPr>
              <w:rFonts w:ascii="Cambria Math" w:hAnsi="Cambria Math"/>
            </w:rPr>
            <m:t xml:space="preserve">IC={ ((Accelerator, out), (CAN1, in_DATA ))  ,   </m:t>
          </m:r>
          <m:r>
            <m:rPr>
              <m:sty m:val="p"/>
            </m:rPr>
            <w:rPr>
              <w:rFonts w:ascii="Cambria Math" w:hAnsi="Cambria Math"/>
            </w:rPr>
            <w:br/>
          </m:r>
        </m:oMath>
        <m:oMath>
          <m:r>
            <w:rPr>
              <w:rFonts w:ascii="Cambria Math" w:hAnsi="Cambria Math"/>
            </w:rPr>
            <m:t>((Brakes, out), (CAN1, in_DATA ))</m:t>
          </m:r>
          <m:r>
            <m:rPr>
              <m:sty m:val="p"/>
            </m:rPr>
            <w:rPr>
              <w:rFonts w:ascii="Cambria Math" w:hAnsi="Cambria Math"/>
            </w:rPr>
            <w:br/>
          </m:r>
        </m:oMath>
        <m:oMath>
          <m:r>
            <w:rPr>
              <w:rFonts w:ascii="Cambria Math" w:hAnsi="Cambria Math"/>
            </w:rPr>
            <m:t>((CAN2_CANController, out_DATA ), ( Motor_Motor   , in))</m:t>
          </m:r>
          <m:r>
            <m:rPr>
              <m:sty m:val="p"/>
            </m:rPr>
            <w:rPr>
              <w:rFonts w:ascii="Cambria Math" w:hAnsi="Cambria Math"/>
            </w:rPr>
            <w:br/>
          </m:r>
        </m:oMath>
        <m:oMath>
          <m:r>
            <w:rPr>
              <w:rFonts w:ascii="Cambria Math" w:hAnsi="Cambria Math"/>
            </w:rPr>
            <m:t>select={Brakes,Accelerator, CAN1}</m:t>
          </m:r>
        </m:oMath>
      </m:oMathPara>
    </w:p>
    <w:p w14:paraId="17E63A52" w14:textId="2F9F08F2" w:rsidR="00305E0F" w:rsidRDefault="00305E0F" w:rsidP="003F6FD7">
      <w:pPr>
        <w:pStyle w:val="NormalIndent"/>
        <w:ind w:firstLine="0"/>
        <w:jc w:val="left"/>
        <w:rPr>
          <w:iCs/>
        </w:rPr>
      </w:pPr>
    </w:p>
    <w:p w14:paraId="215C534B" w14:textId="318434C6" w:rsidR="003F6FD7" w:rsidRDefault="00C3174F" w:rsidP="003F6FD7">
      <w:pPr>
        <w:pStyle w:val="NormalIndent"/>
        <w:ind w:firstLine="0"/>
        <w:jc w:val="left"/>
        <w:rPr>
          <w:iCs/>
        </w:rPr>
      </w:pPr>
      <w:r w:rsidRPr="00C3174F">
        <w:rPr>
          <w:noProof/>
        </w:rPr>
        <w:drawing>
          <wp:anchor distT="0" distB="0" distL="114300" distR="114300" simplePos="0" relativeHeight="251661312" behindDoc="0" locked="0" layoutInCell="1" allowOverlap="1" wp14:anchorId="7ED45A4E" wp14:editId="253C2799">
            <wp:simplePos x="0" y="0"/>
            <wp:positionH relativeFrom="margin">
              <wp:align>right</wp:align>
            </wp:positionH>
            <wp:positionV relativeFrom="paragraph">
              <wp:posOffset>321310</wp:posOffset>
            </wp:positionV>
            <wp:extent cx="5943600" cy="28594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9405"/>
                    </a:xfrm>
                    <a:prstGeom prst="rect">
                      <a:avLst/>
                    </a:prstGeom>
                  </pic:spPr>
                </pic:pic>
              </a:graphicData>
            </a:graphic>
            <wp14:sizeRelH relativeFrom="page">
              <wp14:pctWidth>0</wp14:pctWidth>
            </wp14:sizeRelH>
            <wp14:sizeRelV relativeFrom="page">
              <wp14:pctHeight>0</wp14:pctHeight>
            </wp14:sizeRelV>
          </wp:anchor>
        </w:drawing>
      </w:r>
      <w:r w:rsidR="003F6FD7">
        <w:rPr>
          <w:iCs/>
        </w:rPr>
        <w:t xml:space="preserve">The model is shown in figure </w:t>
      </w:r>
      <w:r w:rsidR="005A2FE9">
        <w:rPr>
          <w:iCs/>
        </w:rPr>
        <w:t>2</w:t>
      </w:r>
      <w:r w:rsidR="003F6FD7">
        <w:rPr>
          <w:iCs/>
        </w:rPr>
        <w:t>.</w:t>
      </w:r>
    </w:p>
    <w:p w14:paraId="42313C4E" w14:textId="252D824A" w:rsidR="003F6FD7" w:rsidRDefault="003F6FD7" w:rsidP="003F6FD7">
      <w:pPr>
        <w:pStyle w:val="NormalIndent"/>
        <w:ind w:firstLine="0"/>
        <w:jc w:val="left"/>
        <w:rPr>
          <w:iCs/>
        </w:rPr>
      </w:pPr>
    </w:p>
    <w:p w14:paraId="2DE3A8B8" w14:textId="5A8D684E" w:rsidR="003F6FD7" w:rsidRDefault="003F6FD7" w:rsidP="003F6FD7">
      <w:pPr>
        <w:pStyle w:val="NormalIndent"/>
        <w:ind w:firstLine="0"/>
        <w:jc w:val="center"/>
        <w:rPr>
          <w:iCs/>
        </w:rPr>
      </w:pPr>
      <w:r>
        <w:rPr>
          <w:iCs/>
        </w:rPr>
        <w:t xml:space="preserve">Figure </w:t>
      </w:r>
      <w:r w:rsidR="005A2FE9">
        <w:rPr>
          <w:iCs/>
        </w:rPr>
        <w:t>2</w:t>
      </w:r>
      <w:r>
        <w:rPr>
          <w:iCs/>
        </w:rPr>
        <w:t>. Accelerator-Brake-CAN coupled model.</w:t>
      </w:r>
    </w:p>
    <w:p w14:paraId="2F61C477" w14:textId="03BCEF96" w:rsidR="008B2EDD" w:rsidRDefault="008B2EDD" w:rsidP="008B2EDD">
      <w:pPr>
        <w:pStyle w:val="NormalIndent"/>
        <w:ind w:firstLine="0"/>
        <w:jc w:val="left"/>
        <w:rPr>
          <w:iCs/>
        </w:rPr>
      </w:pPr>
      <w:r>
        <w:rPr>
          <w:iCs/>
        </w:rPr>
        <w:tab/>
      </w:r>
    </w:p>
    <w:p w14:paraId="4E63065B" w14:textId="4EBA280A" w:rsidR="009E477D" w:rsidRDefault="009E477D" w:rsidP="009E477D">
      <w:pPr>
        <w:pStyle w:val="Heading3"/>
      </w:pPr>
      <w:r>
        <w:lastRenderedPageBreak/>
        <w:t>CAN-Motor Coupled Model</w:t>
      </w:r>
    </w:p>
    <w:p w14:paraId="569ED8DB" w14:textId="19FA6859" w:rsidR="009E477D" w:rsidRDefault="009E477D" w:rsidP="009E477D">
      <w:pPr>
        <w:rPr>
          <w:iCs/>
        </w:rPr>
      </w:pPr>
      <w:r>
        <w:rPr>
          <w:iCs/>
        </w:rPr>
        <w:t>This model receives the acceleration and brake inputs from the network and passes them unto the motor which adjust</w:t>
      </w:r>
      <w:r w:rsidR="00136BF6">
        <w:rPr>
          <w:iCs/>
        </w:rPr>
        <w:t>s</w:t>
      </w:r>
      <w:r>
        <w:rPr>
          <w:iCs/>
        </w:rPr>
        <w:t xml:space="preserve"> its internal parameters according to the inputs. The motor also outputs the speed of the motor to the network.</w:t>
      </w:r>
      <w:r w:rsidR="008B2EDD">
        <w:rPr>
          <w:iCs/>
        </w:rPr>
        <w:t xml:space="preserve"> </w:t>
      </w:r>
      <w:r>
        <w:rPr>
          <w:iCs/>
        </w:rPr>
        <w:t>The coupled model is defined as follows.</w:t>
      </w:r>
    </w:p>
    <w:p w14:paraId="0A1266FF" w14:textId="77777777" w:rsidR="009E477D" w:rsidRPr="009E477D" w:rsidRDefault="009E477D" w:rsidP="009E477D">
      <w:pPr>
        <w:pStyle w:val="NormalIndent"/>
      </w:pPr>
    </w:p>
    <w:p w14:paraId="1C4FDACE" w14:textId="5B6E784A" w:rsidR="009E477D" w:rsidRPr="006C4C85" w:rsidRDefault="009E477D" w:rsidP="009E477D">
      <w:pPr>
        <w:pStyle w:val="NormalIndent"/>
      </w:pPr>
      <m:oMathPara>
        <m:oMathParaPr>
          <m:jc m:val="center"/>
        </m:oMathParaPr>
        <m:oMath>
          <m:r>
            <w:rPr>
              <w:rFonts w:ascii="Cambria Math" w:hAnsi="Cambria Math"/>
            </w:rPr>
            <m:t>CM= &lt;X,Y,D, M_d, EIC, EOC, IC ,select&gt;</m:t>
          </m:r>
          <m:r>
            <m:rPr>
              <m:sty m:val="p"/>
            </m:rPr>
            <w:rPr>
              <w:rFonts w:ascii="Cambria Math" w:hAnsi="Cambria Math"/>
            </w:rPr>
            <w:br/>
          </m:r>
        </m:oMath>
        <m:oMath>
          <m:r>
            <w:rPr>
              <w:rFonts w:ascii="Cambria Math" w:hAnsi="Cambria Math"/>
            </w:rPr>
            <m:t>X=NetworkIn ;</m:t>
          </m:r>
          <m:r>
            <m:rPr>
              <m:sty m:val="p"/>
            </m:rPr>
            <w:rPr>
              <w:rFonts w:ascii="Cambria Math" w:hAnsi="Cambria Math"/>
            </w:rPr>
            <w:br/>
          </m:r>
        </m:oMath>
        <m:oMath>
          <m:r>
            <w:rPr>
              <w:rFonts w:ascii="Cambria Math" w:hAnsi="Cambria Math"/>
            </w:rPr>
            <m:t>Y=NetworkOut ;</m:t>
          </m:r>
          <m:r>
            <m:rPr>
              <m:sty m:val="p"/>
            </m:rPr>
            <w:rPr>
              <w:rFonts w:ascii="Cambria Math" w:hAnsi="Cambria Math"/>
            </w:rPr>
            <w:br/>
          </m:r>
        </m:oMath>
        <m:oMath>
          <m:r>
            <w:rPr>
              <w:rFonts w:ascii="Cambria Math" w:hAnsi="Cambria Math"/>
            </w:rPr>
            <m:t>D={MotorController , CANController,}</m:t>
          </m:r>
          <m:r>
            <m:rPr>
              <m:sty m:val="p"/>
            </m:rPr>
            <w:rPr>
              <w:rFonts w:ascii="Cambria Math" w:hAnsi="Cambria Math"/>
            </w:rPr>
            <w:br/>
          </m:r>
        </m:oMath>
        <m:oMath>
          <m:r>
            <w:rPr>
              <w:rFonts w:ascii="Cambria Math" w:hAnsi="Cambria Math"/>
            </w:rPr>
            <m:t>M_d={ Motor, CAN1}</m:t>
          </m:r>
          <m:r>
            <m:rPr>
              <m:sty m:val="p"/>
            </m:rPr>
            <w:rPr>
              <w:rFonts w:ascii="Cambria Math" w:hAnsi="Cambria Math"/>
            </w:rPr>
            <w:br/>
          </m:r>
        </m:oMath>
        <m:oMath>
          <m:r>
            <w:rPr>
              <w:rFonts w:ascii="Cambria Math" w:hAnsi="Cambria Math"/>
            </w:rPr>
            <m:t xml:space="preserve">EIC={(NetworkIn,Rx  </m:t>
          </m:r>
          <m:r>
            <m:rPr>
              <m:sty m:val="p"/>
            </m:rPr>
            <w:rPr>
              <w:rFonts w:ascii="Cambria Math" w:hAnsi="Cambria Math"/>
            </w:rPr>
            <m:t>)}</m:t>
          </m:r>
          <m:r>
            <m:rPr>
              <m:sty m:val="p"/>
            </m:rPr>
            <w:rPr>
              <w:rFonts w:ascii="Cambria Math" w:hAnsi="Cambria Math"/>
            </w:rPr>
            <w:br/>
          </m:r>
        </m:oMath>
        <m:oMath>
          <m:r>
            <w:rPr>
              <w:rFonts w:ascii="Cambria Math" w:hAnsi="Cambria Math"/>
            </w:rPr>
            <m:t>EOC={(NetworkOut, Tx) }</m:t>
          </m:r>
          <m:r>
            <m:rPr>
              <m:sty m:val="p"/>
            </m:rPr>
            <w:rPr>
              <w:rFonts w:ascii="Cambria Math" w:hAnsi="Cambria Math"/>
            </w:rPr>
            <w:br/>
          </m:r>
        </m:oMath>
        <m:oMath>
          <m:r>
            <w:rPr>
              <w:rFonts w:ascii="Cambria Math" w:hAnsi="Cambria Math"/>
            </w:rPr>
            <m:t xml:space="preserve">IC={ ((CAN1, out_data ), (Motor, in_DATA ))  ,   </m:t>
          </m:r>
          <m:r>
            <m:rPr>
              <m:sty m:val="p"/>
            </m:rPr>
            <w:rPr>
              <w:rFonts w:ascii="Cambria Math" w:hAnsi="Cambria Math"/>
            </w:rPr>
            <w:br/>
          </m:r>
        </m:oMath>
        <m:oMath>
          <m:r>
            <w:rPr>
              <w:rFonts w:ascii="Cambria Math" w:hAnsi="Cambria Math"/>
            </w:rPr>
            <m:t>((Motor, out_data ), (CAN1, in_DATA ))</m:t>
          </m:r>
          <m:r>
            <m:rPr>
              <m:sty m:val="p"/>
            </m:rPr>
            <w:rPr>
              <w:rFonts w:ascii="Cambria Math" w:hAnsi="Cambria Math"/>
            </w:rPr>
            <w:br/>
          </m:r>
        </m:oMath>
        <m:oMath>
          <m:r>
            <w:rPr>
              <w:rFonts w:ascii="Cambria Math" w:hAnsi="Cambria Math"/>
            </w:rPr>
            <m:t>select={ CAN1, Motor}</m:t>
          </m:r>
        </m:oMath>
      </m:oMathPara>
    </w:p>
    <w:p w14:paraId="0AB1D21C" w14:textId="3905B0EF" w:rsidR="006C4C85" w:rsidRDefault="006C4C85" w:rsidP="009E477D">
      <w:pPr>
        <w:pStyle w:val="NormalIndent"/>
      </w:pPr>
    </w:p>
    <w:p w14:paraId="61C41F2F" w14:textId="10DBF89F" w:rsidR="006C4C85" w:rsidRDefault="00643C4C" w:rsidP="009E477D">
      <w:pPr>
        <w:pStyle w:val="NormalIndent"/>
      </w:pPr>
      <w:r>
        <w:rPr>
          <w:noProof/>
          <w:snapToGrid/>
        </w:rPr>
        <w:drawing>
          <wp:anchor distT="0" distB="0" distL="114300" distR="114300" simplePos="0" relativeHeight="251660288" behindDoc="0" locked="0" layoutInCell="1" allowOverlap="1" wp14:anchorId="4939ADD4" wp14:editId="2E183AD1">
            <wp:simplePos x="0" y="0"/>
            <wp:positionH relativeFrom="column">
              <wp:posOffset>99060</wp:posOffset>
            </wp:positionH>
            <wp:positionV relativeFrom="paragraph">
              <wp:posOffset>261620</wp:posOffset>
            </wp:positionV>
            <wp:extent cx="5451475" cy="18592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1475" cy="1859280"/>
                    </a:xfrm>
                    <a:prstGeom prst="rect">
                      <a:avLst/>
                    </a:prstGeom>
                  </pic:spPr>
                </pic:pic>
              </a:graphicData>
            </a:graphic>
            <wp14:sizeRelH relativeFrom="margin">
              <wp14:pctWidth>0</wp14:pctWidth>
            </wp14:sizeRelH>
            <wp14:sizeRelV relativeFrom="margin">
              <wp14:pctHeight>0</wp14:pctHeight>
            </wp14:sizeRelV>
          </wp:anchor>
        </w:drawing>
      </w:r>
      <w:r w:rsidR="006C4C85">
        <w:t xml:space="preserve">A visual description of the model is shown in figure </w:t>
      </w:r>
      <w:r w:rsidR="005A2FE9">
        <w:t>3</w:t>
      </w:r>
      <w:r>
        <w:t>.</w:t>
      </w:r>
    </w:p>
    <w:p w14:paraId="555ABBA3" w14:textId="0E15FA21" w:rsidR="006C4C85" w:rsidRDefault="00643C4C" w:rsidP="00643C4C">
      <w:pPr>
        <w:pStyle w:val="NormalIndent"/>
        <w:jc w:val="center"/>
      </w:pPr>
      <w:r>
        <w:t xml:space="preserve">Figure </w:t>
      </w:r>
      <w:r w:rsidR="005A2FE9">
        <w:t>3</w:t>
      </w:r>
      <w:r>
        <w:t>. CAN-Motor Coupled model.</w:t>
      </w:r>
    </w:p>
    <w:p w14:paraId="0843E82C" w14:textId="0FC7CE4F" w:rsidR="006C4C85" w:rsidRDefault="006C4C85" w:rsidP="009E477D">
      <w:pPr>
        <w:pStyle w:val="NormalIndent"/>
      </w:pPr>
    </w:p>
    <w:p w14:paraId="7F42693D" w14:textId="09C038DB" w:rsidR="00C3174F" w:rsidRDefault="00C3174F" w:rsidP="00C3174F">
      <w:pPr>
        <w:pStyle w:val="Heading3"/>
      </w:pPr>
      <w:r>
        <w:t>CAN-Display coupled model.</w:t>
      </w:r>
    </w:p>
    <w:p w14:paraId="7C3FCA7F" w14:textId="055AD592" w:rsidR="00C3174F" w:rsidRDefault="00C3174F" w:rsidP="00C3174F">
      <w:pPr>
        <w:pStyle w:val="NormalIndent"/>
        <w:ind w:firstLine="0"/>
        <w:jc w:val="left"/>
        <w:rPr>
          <w:iCs/>
        </w:rPr>
      </w:pPr>
      <w:r>
        <w:rPr>
          <w:iCs/>
        </w:rPr>
        <w:t>This model displays the values of the motors</w:t>
      </w:r>
      <w:r w:rsidR="00136BF6">
        <w:rPr>
          <w:iCs/>
        </w:rPr>
        <w:t>'</w:t>
      </w:r>
      <w:r>
        <w:rPr>
          <w:iCs/>
        </w:rPr>
        <w:t xml:space="preserve"> speed, acceleration input</w:t>
      </w:r>
      <w:r w:rsidR="00136BF6">
        <w:rPr>
          <w:iCs/>
        </w:rPr>
        <w:t>,</w:t>
      </w:r>
      <w:r>
        <w:rPr>
          <w:iCs/>
        </w:rPr>
        <w:t xml:space="preserve"> and brake input as received from the CAN network. The display is an LCD connected to the board, </w:t>
      </w:r>
      <w:proofErr w:type="gramStart"/>
      <w:r>
        <w:rPr>
          <w:iCs/>
        </w:rPr>
        <w:t>The</w:t>
      </w:r>
      <w:proofErr w:type="gramEnd"/>
      <w:r>
        <w:rPr>
          <w:iCs/>
        </w:rPr>
        <w:t xml:space="preserve"> coupled model is given as follows.</w:t>
      </w:r>
    </w:p>
    <w:p w14:paraId="08BFE5F0" w14:textId="77777777" w:rsidR="00136BF6" w:rsidRPr="00C3174F" w:rsidRDefault="00136BF6" w:rsidP="00C3174F">
      <w:pPr>
        <w:pStyle w:val="NormalIndent"/>
        <w:ind w:firstLine="0"/>
        <w:jc w:val="left"/>
        <w:rPr>
          <w:iCs/>
        </w:rPr>
      </w:pPr>
    </w:p>
    <w:p w14:paraId="0FAF0325" w14:textId="316BEDA5" w:rsidR="00C3174F" w:rsidRPr="00533FDB" w:rsidRDefault="00C3174F" w:rsidP="00C3174F">
      <w:pPr>
        <w:pStyle w:val="NormalIndent"/>
      </w:pPr>
      <m:oMathPara>
        <m:oMathParaPr>
          <m:jc m:val="center"/>
        </m:oMathParaPr>
        <m:oMath>
          <m:r>
            <w:rPr>
              <w:rFonts w:ascii="Cambria Math" w:hAnsi="Cambria Math"/>
            </w:rPr>
            <m:t>CM= &lt;X,Y,D, M_d, EIC, EOC, IC ,select&gt;</m:t>
          </m:r>
          <m:r>
            <m:rPr>
              <m:sty m:val="p"/>
            </m:rPr>
            <w:rPr>
              <w:rFonts w:ascii="Cambria Math" w:hAnsi="Cambria Math"/>
            </w:rPr>
            <w:br/>
          </m:r>
        </m:oMath>
        <m:oMath>
          <m:r>
            <w:rPr>
              <w:rFonts w:ascii="Cambria Math" w:hAnsi="Cambria Math"/>
            </w:rPr>
            <m:t>X=NetworkIn ;</m:t>
          </m:r>
          <m:r>
            <m:rPr>
              <m:sty m:val="p"/>
            </m:rPr>
            <w:rPr>
              <w:rFonts w:ascii="Cambria Math" w:hAnsi="Cambria Math"/>
            </w:rPr>
            <w:br/>
          </m:r>
        </m:oMath>
        <m:oMath>
          <m:r>
            <w:rPr>
              <w:rFonts w:ascii="Cambria Math" w:hAnsi="Cambria Math"/>
            </w:rPr>
            <m:t>Y= ∅;</m:t>
          </m:r>
          <m:r>
            <m:rPr>
              <m:sty m:val="p"/>
            </m:rPr>
            <w:rPr>
              <w:rFonts w:ascii="Cambria Math" w:hAnsi="Cambria Math"/>
            </w:rPr>
            <w:br/>
          </m:r>
        </m:oMath>
        <m:oMath>
          <m:r>
            <w:rPr>
              <w:rFonts w:ascii="Cambria Math" w:hAnsi="Cambria Math"/>
            </w:rPr>
            <m:t>D={LCDController, CANController,}</m:t>
          </m:r>
          <m:r>
            <m:rPr>
              <m:sty m:val="p"/>
            </m:rPr>
            <w:rPr>
              <w:rFonts w:ascii="Cambria Math" w:hAnsi="Cambria Math"/>
            </w:rPr>
            <w:br/>
          </m:r>
        </m:oMath>
        <m:oMath>
          <m:r>
            <w:rPr>
              <w:rFonts w:ascii="Cambria Math" w:hAnsi="Cambria Math"/>
            </w:rPr>
            <m:t>M_d={ LCD, CAN1}</m:t>
          </m:r>
          <m:r>
            <m:rPr>
              <m:sty m:val="p"/>
            </m:rPr>
            <w:rPr>
              <w:rFonts w:ascii="Cambria Math" w:hAnsi="Cambria Math"/>
            </w:rPr>
            <w:br/>
          </m:r>
        </m:oMath>
        <m:oMath>
          <m:r>
            <w:rPr>
              <w:rFonts w:ascii="Cambria Math" w:hAnsi="Cambria Math"/>
            </w:rPr>
            <m:t>EIC={NetworkOut, Rx}</m:t>
          </m:r>
          <m:r>
            <m:rPr>
              <m:sty m:val="p"/>
            </m:rPr>
            <w:rPr>
              <w:rFonts w:ascii="Cambria Math" w:hAnsi="Cambria Math"/>
            </w:rPr>
            <w:br/>
          </m:r>
        </m:oMath>
        <m:oMath>
          <m:r>
            <w:rPr>
              <w:rFonts w:ascii="Cambria Math" w:hAnsi="Cambria Math"/>
            </w:rPr>
            <m:t>EOC=∅</m:t>
          </m:r>
          <m:r>
            <m:rPr>
              <m:sty m:val="p"/>
            </m:rPr>
            <w:rPr>
              <w:rFonts w:ascii="Cambria Math" w:hAnsi="Cambria Math"/>
            </w:rPr>
            <w:br/>
          </m:r>
        </m:oMath>
        <m:oMath>
          <m:r>
            <w:rPr>
              <w:rFonts w:ascii="Cambria Math" w:hAnsi="Cambria Math"/>
            </w:rPr>
            <m:t xml:space="preserve">IC={ ((CAN1, out), (LCD, in_DATA ))  </m:t>
          </m:r>
          <m:r>
            <m:rPr>
              <m:sty m:val="p"/>
            </m:rPr>
            <w:rPr>
              <w:rFonts w:ascii="Cambria Math" w:hAnsi="Cambria Math"/>
            </w:rPr>
            <w:br/>
          </m:r>
        </m:oMath>
        <m:oMath>
          <m:r>
            <w:rPr>
              <w:rFonts w:ascii="Cambria Math" w:hAnsi="Cambria Math"/>
            </w:rPr>
            <m:t>select={CAN1, LCD}</m:t>
          </m:r>
        </m:oMath>
      </m:oMathPara>
    </w:p>
    <w:p w14:paraId="1C410494" w14:textId="66AB7A7E" w:rsidR="00533FDB" w:rsidRPr="00EF370A" w:rsidRDefault="005A2FE9" w:rsidP="00841095">
      <w:pPr>
        <w:pStyle w:val="NormalIndent"/>
        <w:jc w:val="center"/>
      </w:pPr>
      <w:r>
        <w:rPr>
          <w:noProof/>
          <w:snapToGrid/>
        </w:rPr>
        <w:lastRenderedPageBreak/>
        <w:drawing>
          <wp:anchor distT="0" distB="0" distL="114300" distR="114300" simplePos="0" relativeHeight="251662336" behindDoc="0" locked="0" layoutInCell="1" allowOverlap="1" wp14:anchorId="0D2DA848" wp14:editId="7F8AE51E">
            <wp:simplePos x="0" y="0"/>
            <wp:positionH relativeFrom="margin">
              <wp:posOffset>796290</wp:posOffset>
            </wp:positionH>
            <wp:positionV relativeFrom="paragraph">
              <wp:posOffset>0</wp:posOffset>
            </wp:positionV>
            <wp:extent cx="4147185" cy="1179195"/>
            <wp:effectExtent l="0" t="0" r="571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7185" cy="1179195"/>
                    </a:xfrm>
                    <a:prstGeom prst="rect">
                      <a:avLst/>
                    </a:prstGeom>
                  </pic:spPr>
                </pic:pic>
              </a:graphicData>
            </a:graphic>
            <wp14:sizeRelH relativeFrom="margin">
              <wp14:pctWidth>0</wp14:pctWidth>
            </wp14:sizeRelH>
            <wp14:sizeRelV relativeFrom="margin">
              <wp14:pctHeight>0</wp14:pctHeight>
            </wp14:sizeRelV>
          </wp:anchor>
        </w:drawing>
      </w:r>
      <w:r w:rsidR="00533FDB">
        <w:t xml:space="preserve">Figure </w:t>
      </w:r>
      <w:r>
        <w:t>4</w:t>
      </w:r>
      <w:r w:rsidR="00533FDB">
        <w:t>. CAN-Display coupled model.</w:t>
      </w:r>
    </w:p>
    <w:p w14:paraId="42E7D924" w14:textId="78E647C1" w:rsidR="00305E0F" w:rsidRPr="00305E0F" w:rsidRDefault="00305E0F" w:rsidP="00305E0F">
      <w:pPr>
        <w:pStyle w:val="NormalIndent"/>
        <w:jc w:val="center"/>
      </w:pPr>
    </w:p>
    <w:p w14:paraId="60175F1C" w14:textId="12C9CEF8" w:rsidR="003D6A17" w:rsidRDefault="00CD0942" w:rsidP="003D6A17">
      <w:pPr>
        <w:pStyle w:val="Heading2"/>
      </w:pPr>
      <w:r>
        <w:t>Atomic Models</w:t>
      </w:r>
    </w:p>
    <w:p w14:paraId="0E66220A" w14:textId="41D76E0B" w:rsidR="00171083" w:rsidRDefault="00171083" w:rsidP="00EC173A">
      <w:pPr>
        <w:pStyle w:val="NormalIndent"/>
        <w:ind w:firstLine="0"/>
      </w:pPr>
    </w:p>
    <w:p w14:paraId="00A57829" w14:textId="44E4CC85" w:rsidR="00EC173A" w:rsidRDefault="00EC173A" w:rsidP="00EC173A">
      <w:pPr>
        <w:pStyle w:val="NormalIndent"/>
        <w:ind w:firstLine="0"/>
      </w:pPr>
      <w:r>
        <w:t>In this section</w:t>
      </w:r>
      <w:r w:rsidR="00136BF6">
        <w:t>,</w:t>
      </w:r>
      <w:r>
        <w:t xml:space="preserve"> we will provide the formal specification of the atomic models that are used in the coupled models. The important models for this system are the</w:t>
      </w:r>
    </w:p>
    <w:p w14:paraId="0A5E36CA" w14:textId="77777777" w:rsidR="00EC173A" w:rsidRDefault="00EC173A" w:rsidP="00EC173A">
      <w:pPr>
        <w:pStyle w:val="NormalIndent"/>
        <w:ind w:firstLine="0"/>
      </w:pPr>
    </w:p>
    <w:p w14:paraId="0B55133E" w14:textId="777D42D6" w:rsidR="00EC173A" w:rsidRDefault="00EC173A" w:rsidP="00EC173A">
      <w:pPr>
        <w:pStyle w:val="NormalIndent"/>
        <w:numPr>
          <w:ilvl w:val="0"/>
          <w:numId w:val="28"/>
        </w:numPr>
      </w:pPr>
      <w:r>
        <w:t>CAN Controller model.</w:t>
      </w:r>
    </w:p>
    <w:p w14:paraId="1E5D78EC" w14:textId="7DB1B389" w:rsidR="00EC173A" w:rsidRDefault="00EC173A" w:rsidP="00EC173A">
      <w:pPr>
        <w:pStyle w:val="NormalIndent"/>
        <w:numPr>
          <w:ilvl w:val="0"/>
          <w:numId w:val="28"/>
        </w:numPr>
      </w:pPr>
      <w:r>
        <w:t>Float To internal model.</w:t>
      </w:r>
    </w:p>
    <w:p w14:paraId="33618A9C" w14:textId="602D35F1" w:rsidR="00EC173A" w:rsidRDefault="00EC173A" w:rsidP="00EC173A">
      <w:pPr>
        <w:pStyle w:val="NormalIndent"/>
        <w:numPr>
          <w:ilvl w:val="0"/>
          <w:numId w:val="28"/>
        </w:numPr>
      </w:pPr>
      <w:r>
        <w:t>Motor Controller.</w:t>
      </w:r>
    </w:p>
    <w:p w14:paraId="417B5ADB" w14:textId="34596A83" w:rsidR="00A6208C" w:rsidRDefault="00A6208C" w:rsidP="00A6208C">
      <w:pPr>
        <w:pStyle w:val="NormalIndent"/>
        <w:ind w:firstLine="0"/>
      </w:pPr>
    </w:p>
    <w:p w14:paraId="6557ED18" w14:textId="5DF7E9BE" w:rsidR="00A6208C" w:rsidRDefault="00E502F5" w:rsidP="00A6208C">
      <w:pPr>
        <w:pStyle w:val="Heading3"/>
      </w:pPr>
      <w:r>
        <w:t xml:space="preserve"> CAN Controller Model</w:t>
      </w:r>
    </w:p>
    <w:p w14:paraId="0DD11FDA" w14:textId="1FD7CC44" w:rsidR="00E502F5" w:rsidRDefault="00E502F5" w:rsidP="00E502F5">
      <w:r>
        <w:t xml:space="preserve">The CAN controller Model is responsible for reading messages from the CAN network and passing the messages to the node. The model converts the message from type </w:t>
      </w:r>
      <w:proofErr w:type="spellStart"/>
      <w:r>
        <w:t>CANMessage</w:t>
      </w:r>
      <w:proofErr w:type="spellEnd"/>
      <w:r>
        <w:t xml:space="preserve"> as defined in </w:t>
      </w:r>
      <w:proofErr w:type="spellStart"/>
      <w:r>
        <w:t>Mbed</w:t>
      </w:r>
      <w:proofErr w:type="spellEnd"/>
      <w:r>
        <w:t xml:space="preserve"> CAN API to a user</w:t>
      </w:r>
      <w:r w:rsidR="00136BF6">
        <w:t>-</w:t>
      </w:r>
      <w:r>
        <w:t xml:space="preserve">defined internal message. The internal message retains the ID and data of the message and strips the rest components. The ID is retained so that the models connected to the CAN controller can filter the messages. The Tx port </w:t>
      </w:r>
      <w:r w:rsidR="002C381B">
        <w:t>is used for</w:t>
      </w:r>
      <w:r>
        <w:t xml:space="preserve"> outputs from the network and the </w:t>
      </w:r>
      <w:proofErr w:type="spellStart"/>
      <w:r>
        <w:t>DataIn</w:t>
      </w:r>
      <w:proofErr w:type="spellEnd"/>
      <w:r>
        <w:t xml:space="preserve"> and </w:t>
      </w:r>
      <w:proofErr w:type="spellStart"/>
      <w:r>
        <w:t>DataOut</w:t>
      </w:r>
      <w:proofErr w:type="spellEnd"/>
      <w:r>
        <w:t xml:space="preserve"> ports are inputs and outputs from the rest of the atomic models on the </w:t>
      </w:r>
      <w:proofErr w:type="gramStart"/>
      <w:r>
        <w:t>node.</w:t>
      </w:r>
      <w:r w:rsidR="00474053">
        <w:t>.</w:t>
      </w:r>
      <w:proofErr w:type="gramEnd"/>
      <w:r>
        <w:t xml:space="preserve"> The formal specifications are given below.</w:t>
      </w:r>
    </w:p>
    <w:p w14:paraId="1A07E5A0" w14:textId="77777777" w:rsidR="001D70C8" w:rsidRPr="001D70C8" w:rsidRDefault="001D70C8" w:rsidP="001D70C8">
      <w:pPr>
        <w:pStyle w:val="NormalIndent"/>
      </w:pPr>
    </w:p>
    <w:p w14:paraId="3C1D32AD" w14:textId="64AAB11E" w:rsidR="00E502F5" w:rsidRPr="0041484F" w:rsidRDefault="00E502F5" w:rsidP="00E502F5">
      <m:oMathPara>
        <m:oMath>
          <m:r>
            <w:rPr>
              <w:rFonts w:ascii="Cambria Math" w:hAnsi="Cambria Math"/>
            </w:rPr>
            <m:t>Can Controller = &lt; X,Y,S, δ_int,δ_ext,λ. ta&gt;</m:t>
          </m:r>
          <m:r>
            <m:rPr>
              <m:sty m:val="p"/>
            </m:rPr>
            <w:rPr>
              <w:rFonts w:ascii="Cambria Math" w:hAnsi="Cambria Math"/>
            </w:rPr>
            <w:br/>
          </m:r>
        </m:oMath>
        <m:oMath>
          <m:r>
            <w:rPr>
              <w:rFonts w:ascii="Cambria Math" w:hAnsi="Cambria Math"/>
            </w:rPr>
            <m:t>X = { DataIn }</m:t>
          </m:r>
          <m:r>
            <m:rPr>
              <m:sty m:val="p"/>
            </m:rPr>
            <w:rPr>
              <w:rFonts w:ascii="Cambria Math" w:hAnsi="Cambria Math"/>
            </w:rPr>
            <w:br/>
          </m:r>
        </m:oMath>
        <m:oMath>
          <m:r>
            <w:rPr>
              <w:rFonts w:ascii="Cambria Math" w:hAnsi="Cambria Math"/>
            </w:rPr>
            <m:t>Y={ Tx, DataOut}</m:t>
          </m:r>
          <m:r>
            <m:rPr>
              <m:sty m:val="p"/>
            </m:rPr>
            <w:rPr>
              <w:rFonts w:ascii="Cambria Math" w:hAnsi="Cambria Math"/>
            </w:rPr>
            <w:br/>
          </m:r>
        </m:oMath>
        <m:oMath>
          <m:r>
            <w:rPr>
              <w:rFonts w:ascii="Cambria Math" w:hAnsi="Cambria Math"/>
            </w:rPr>
            <m:t>S={ state ϵ {transmit, recieve, mode,internaldone  }}</m:t>
          </m:r>
        </m:oMath>
      </m:oMathPara>
    </w:p>
    <w:p w14:paraId="7719425C" w14:textId="31BFE466" w:rsidR="00A85B41" w:rsidRDefault="00E502F5" w:rsidP="00A85B41">
      <w:pPr>
        <w:jc w:val="left"/>
      </w:pPr>
      <m:oMathPara>
        <m:oMathParaPr>
          <m:jc m:val="left"/>
        </m:oMathParaPr>
        <m:oMath>
          <m:r>
            <m:rPr>
              <m:sty m:val="p"/>
            </m:rPr>
            <w:rPr>
              <w:rFonts w:ascii="Cambria Math" w:hAnsi="Cambria Math"/>
            </w:rPr>
            <w:br/>
          </m:r>
        </m:oMath>
        <m:oMath>
          <m:r>
            <w:rPr>
              <w:rFonts w:ascii="Cambria Math" w:hAnsi="Cambria Math"/>
            </w:rPr>
            <m:t xml:space="preserve">δ_int (s):   </m:t>
          </m:r>
          <m:r>
            <m:rPr>
              <m:sty m:val="p"/>
            </m:rPr>
            <w:br/>
          </m:r>
        </m:oMath>
      </m:oMathPara>
      <w:r w:rsidR="00A85B41">
        <w:t>if mode == 0</w:t>
      </w:r>
    </w:p>
    <w:p w14:paraId="75785D19" w14:textId="60B0D98E" w:rsidR="00A85B41" w:rsidRDefault="00A85B41" w:rsidP="00A85B41">
      <w:pPr>
        <w:jc w:val="left"/>
      </w:pPr>
      <w:r>
        <w:t>{</w:t>
      </w:r>
    </w:p>
    <w:p w14:paraId="5079BCDD" w14:textId="038A6735" w:rsidR="00A85B41" w:rsidRDefault="00A85B41" w:rsidP="00A85B41">
      <w:pPr>
        <w:jc w:val="left"/>
      </w:pPr>
      <w:r>
        <w:tab/>
        <w:t>read(m</w:t>
      </w:r>
      <w:r w:rsidR="000D473A">
        <w:t>es</w:t>
      </w:r>
      <w:r>
        <w:t>s</w:t>
      </w:r>
      <w:r w:rsidR="000D473A">
        <w:t>a</w:t>
      </w:r>
      <w:r>
        <w:t>g</w:t>
      </w:r>
      <w:r w:rsidR="000D473A">
        <w:t>e</w:t>
      </w:r>
      <w:r>
        <w:t>)</w:t>
      </w:r>
      <w:r>
        <w:br/>
        <w:t xml:space="preserve">      if receive == true</w:t>
      </w:r>
    </w:p>
    <w:p w14:paraId="293CA056" w14:textId="77777777" w:rsidR="00A85B41" w:rsidRDefault="00A85B41" w:rsidP="00A85B41">
      <w:pPr>
        <w:jc w:val="left"/>
      </w:pPr>
      <w:r>
        <w:tab/>
        <w:t xml:space="preserve"> {</w:t>
      </w:r>
    </w:p>
    <w:p w14:paraId="4FD9689B" w14:textId="559FCC32" w:rsidR="00A85B41" w:rsidRDefault="00A85B41" w:rsidP="00A85B41">
      <w:pPr>
        <w:ind w:left="357"/>
        <w:jc w:val="left"/>
      </w:pPr>
      <w:r>
        <w:tab/>
      </w:r>
      <w:r>
        <w:tab/>
      </w:r>
      <w:proofErr w:type="spellStart"/>
      <w:r>
        <w:t>Convert_to_internal</w:t>
      </w:r>
      <w:proofErr w:type="spellEnd"/>
      <w:r>
        <w:t>(msg)</w:t>
      </w:r>
      <w:r>
        <w:br/>
        <w:t xml:space="preserve"> }</w:t>
      </w:r>
      <w:r>
        <w:br/>
        <w:t>else:</w:t>
      </w:r>
    </w:p>
    <w:p w14:paraId="6E698B9A" w14:textId="482A69FF" w:rsidR="00A85B41" w:rsidRPr="00A85B41" w:rsidRDefault="00A85B41" w:rsidP="00A85B41">
      <w:pPr>
        <w:pStyle w:val="NormalIndent"/>
      </w:pPr>
      <w:r>
        <w:tab/>
        <w:t>ta(state) = 0</w:t>
      </w:r>
    </w:p>
    <w:p w14:paraId="60E31ABB" w14:textId="77777777" w:rsidR="00A85B41" w:rsidRDefault="00A85B41" w:rsidP="00A85B41">
      <w:pPr>
        <w:jc w:val="left"/>
      </w:pPr>
      <w:r>
        <w:t>}</w:t>
      </w:r>
    </w:p>
    <w:p w14:paraId="04923B90" w14:textId="77777777" w:rsidR="00A85B41" w:rsidRDefault="00A85B41" w:rsidP="00A85B41">
      <w:pPr>
        <w:jc w:val="left"/>
      </w:pPr>
      <w:proofErr w:type="spellStart"/>
      <w:proofErr w:type="gramStart"/>
      <w:r>
        <w:t>elif</w:t>
      </w:r>
      <w:proofErr w:type="spellEnd"/>
      <w:r>
        <w:t xml:space="preserve">  mode</w:t>
      </w:r>
      <w:proofErr w:type="gramEnd"/>
      <w:r>
        <w:t xml:space="preserve"> == 1</w:t>
      </w:r>
    </w:p>
    <w:p w14:paraId="1D6FD79A" w14:textId="629AC814" w:rsidR="00A85B41" w:rsidRDefault="00A85B41" w:rsidP="00A85B41">
      <w:pPr>
        <w:jc w:val="left"/>
      </w:pPr>
      <w:r>
        <w:t>{</w:t>
      </w:r>
    </w:p>
    <w:p w14:paraId="66FA9EB3" w14:textId="39D77A0C" w:rsidR="00A85B41" w:rsidRDefault="00A85B41" w:rsidP="00A85B41">
      <w:pPr>
        <w:pStyle w:val="NormalIndent"/>
      </w:pPr>
      <w:r>
        <w:t>set receive = false</w:t>
      </w:r>
    </w:p>
    <w:p w14:paraId="1A71FBA6" w14:textId="75E78921" w:rsidR="00A85B41" w:rsidRDefault="00A85B41" w:rsidP="00A85B41">
      <w:pPr>
        <w:pStyle w:val="NormalIndent"/>
      </w:pPr>
      <w:r>
        <w:t>set send = false</w:t>
      </w:r>
    </w:p>
    <w:p w14:paraId="4E84B8EA" w14:textId="35040449" w:rsidR="00A85B41" w:rsidRPr="00A85B41" w:rsidRDefault="00A85B41" w:rsidP="00A85B41">
      <w:pPr>
        <w:pStyle w:val="NormalIndent"/>
      </w:pPr>
      <w:proofErr w:type="gramStart"/>
      <w:r>
        <w:t>passivate(</w:t>
      </w:r>
      <w:proofErr w:type="gramEnd"/>
      <w:r>
        <w:t>)</w:t>
      </w:r>
    </w:p>
    <w:p w14:paraId="79A67E01" w14:textId="77777777" w:rsidR="00A85B41" w:rsidRDefault="00A85B41" w:rsidP="00A85B41">
      <w:pPr>
        <w:jc w:val="left"/>
      </w:pPr>
      <w:r>
        <w:lastRenderedPageBreak/>
        <w:t>}</w:t>
      </w:r>
      <w:r>
        <w:br/>
      </w:r>
      <w:proofErr w:type="spellStart"/>
      <w:r>
        <w:t>elif</w:t>
      </w:r>
      <w:proofErr w:type="spellEnd"/>
      <w:r>
        <w:t xml:space="preserve"> mode == 2</w:t>
      </w:r>
    </w:p>
    <w:p w14:paraId="715A6C63" w14:textId="6B10B467" w:rsidR="00A85B41" w:rsidRDefault="00A85B41" w:rsidP="00A85B41">
      <w:pPr>
        <w:jc w:val="left"/>
      </w:pPr>
      <w:r>
        <w:t>{</w:t>
      </w:r>
    </w:p>
    <w:p w14:paraId="7AE5CFA5" w14:textId="7D4BFC50" w:rsidR="00A85B41" w:rsidRDefault="00A85B41" w:rsidP="00A85B41">
      <w:pPr>
        <w:pStyle w:val="NormalIndent"/>
      </w:pPr>
      <w:r>
        <w:t xml:space="preserve">if </w:t>
      </w:r>
      <w:proofErr w:type="spellStart"/>
      <w:r w:rsidR="001D70C8">
        <w:t>internaldone</w:t>
      </w:r>
      <w:proofErr w:type="spellEnd"/>
      <w:r w:rsidR="001D70C8">
        <w:t xml:space="preserve"> == true</w:t>
      </w:r>
    </w:p>
    <w:p w14:paraId="671B9301" w14:textId="656ECA29" w:rsidR="001D70C8" w:rsidRDefault="001D70C8" w:rsidP="00A85B41">
      <w:pPr>
        <w:pStyle w:val="NormalIndent"/>
      </w:pPr>
      <w:r>
        <w:t>{</w:t>
      </w:r>
    </w:p>
    <w:p w14:paraId="206259A8" w14:textId="1AAFD06A" w:rsidR="001D70C8" w:rsidRDefault="001D70C8" w:rsidP="001D70C8">
      <w:pPr>
        <w:jc w:val="left"/>
      </w:pPr>
      <w:r>
        <w:tab/>
      </w:r>
      <w:r>
        <w:tab/>
        <w:t>read(m</w:t>
      </w:r>
      <w:r w:rsidR="000D473A">
        <w:t>e</w:t>
      </w:r>
      <w:r>
        <w:t>s</w:t>
      </w:r>
      <w:r w:rsidR="000D473A">
        <w:t>sa</w:t>
      </w:r>
      <w:r>
        <w:t>g</w:t>
      </w:r>
      <w:r w:rsidR="000D473A">
        <w:t>e</w:t>
      </w:r>
      <w:r>
        <w:t>)</w:t>
      </w:r>
      <w:r>
        <w:br/>
        <w:t xml:space="preserve">      </w:t>
      </w:r>
      <w:r>
        <w:tab/>
      </w:r>
      <w:r>
        <w:tab/>
        <w:t>if receive == true</w:t>
      </w:r>
    </w:p>
    <w:p w14:paraId="781656D9" w14:textId="4FB79DEA" w:rsidR="001D70C8" w:rsidRDefault="001D70C8" w:rsidP="001D70C8">
      <w:pPr>
        <w:jc w:val="left"/>
      </w:pPr>
      <w:r>
        <w:tab/>
        <w:t xml:space="preserve"> </w:t>
      </w:r>
      <w:r>
        <w:tab/>
      </w:r>
      <w:r>
        <w:tab/>
        <w:t>{</w:t>
      </w:r>
    </w:p>
    <w:p w14:paraId="7ECE5682" w14:textId="79E9D57B" w:rsidR="001D70C8" w:rsidRDefault="001D70C8" w:rsidP="001D70C8">
      <w:pPr>
        <w:pStyle w:val="NormalIndent"/>
      </w:pPr>
      <w:r>
        <w:tab/>
      </w:r>
      <w:r>
        <w:tab/>
      </w:r>
      <w:proofErr w:type="spellStart"/>
      <w:r>
        <w:t>Convert_to_internal</w:t>
      </w:r>
      <w:proofErr w:type="spellEnd"/>
      <w:r>
        <w:t>(m</w:t>
      </w:r>
      <w:r w:rsidR="000D473A">
        <w:t>es</w:t>
      </w:r>
      <w:r>
        <w:t>s</w:t>
      </w:r>
      <w:r w:rsidR="000D473A">
        <w:t>a</w:t>
      </w:r>
      <w:r>
        <w:t>g</w:t>
      </w:r>
      <w:r w:rsidR="000D473A">
        <w:t>e</w:t>
      </w:r>
      <w:r>
        <w:t>)</w:t>
      </w:r>
    </w:p>
    <w:p w14:paraId="31247C4E" w14:textId="77777777" w:rsidR="001D70C8" w:rsidRDefault="001D70C8" w:rsidP="001D70C8">
      <w:pPr>
        <w:pStyle w:val="NormalIndent"/>
        <w:jc w:val="left"/>
      </w:pPr>
      <w:r>
        <w:tab/>
      </w:r>
      <w:r>
        <w:tab/>
        <w:t xml:space="preserve">set </w:t>
      </w:r>
      <w:proofErr w:type="spellStart"/>
      <w:r>
        <w:t>internaldone</w:t>
      </w:r>
      <w:proofErr w:type="spellEnd"/>
      <w:r>
        <w:t xml:space="preserve"> = false</w:t>
      </w:r>
    </w:p>
    <w:p w14:paraId="664E86F2" w14:textId="2DD074FB" w:rsidR="001D70C8" w:rsidRDefault="001D70C8" w:rsidP="001D70C8">
      <w:pPr>
        <w:pStyle w:val="NormalIndent"/>
        <w:jc w:val="left"/>
      </w:pPr>
      <w:r>
        <w:br/>
        <w:t xml:space="preserve"> </w:t>
      </w:r>
      <w:r>
        <w:tab/>
      </w:r>
      <w:r>
        <w:tab/>
      </w:r>
      <w:r>
        <w:tab/>
        <w:t>}</w:t>
      </w:r>
    </w:p>
    <w:p w14:paraId="4B072E2E" w14:textId="5EF91201" w:rsidR="001D70C8" w:rsidRDefault="001D70C8" w:rsidP="00A85B41">
      <w:pPr>
        <w:pStyle w:val="NormalIndent"/>
      </w:pPr>
      <w:r>
        <w:t>}</w:t>
      </w:r>
    </w:p>
    <w:p w14:paraId="143492BF" w14:textId="4CD04F21" w:rsidR="001D70C8" w:rsidRDefault="001D70C8" w:rsidP="00A85B41">
      <w:pPr>
        <w:pStyle w:val="NormalIndent"/>
      </w:pPr>
      <w:proofErr w:type="spellStart"/>
      <w:r>
        <w:t>el</w:t>
      </w:r>
      <w:r w:rsidR="00694505">
        <w:t>if</w:t>
      </w:r>
      <w:proofErr w:type="spellEnd"/>
      <w:r w:rsidR="00694505">
        <w:t xml:space="preserve"> receive = true</w:t>
      </w:r>
    </w:p>
    <w:p w14:paraId="656A60BD" w14:textId="15F9D6D4" w:rsidR="00694505" w:rsidRDefault="00694505" w:rsidP="00A85B41">
      <w:pPr>
        <w:pStyle w:val="NormalIndent"/>
      </w:pPr>
      <w:r>
        <w:t>{</w:t>
      </w:r>
    </w:p>
    <w:p w14:paraId="2CB338BE" w14:textId="1BDB9488" w:rsidR="00694505" w:rsidRDefault="00694505" w:rsidP="00A85B41">
      <w:pPr>
        <w:pStyle w:val="NormalIndent"/>
      </w:pPr>
      <w:r>
        <w:tab/>
        <w:t>receive = false</w:t>
      </w:r>
    </w:p>
    <w:p w14:paraId="51DDEF5C" w14:textId="3230269B" w:rsidR="00694505" w:rsidRDefault="00694505" w:rsidP="00A85B41">
      <w:pPr>
        <w:pStyle w:val="NormalIndent"/>
      </w:pPr>
      <w:r>
        <w:tab/>
      </w:r>
      <w:proofErr w:type="gramStart"/>
      <w:r>
        <w:t>pas</w:t>
      </w:r>
      <w:r w:rsidR="0094665C">
        <w:t>sivate(</w:t>
      </w:r>
      <w:proofErr w:type="gramEnd"/>
      <w:r w:rsidR="0094665C">
        <w:t>)</w:t>
      </w:r>
    </w:p>
    <w:p w14:paraId="396B324D" w14:textId="60757AEE" w:rsidR="00694505" w:rsidRPr="00A85B41" w:rsidRDefault="00694505" w:rsidP="00A85B41">
      <w:pPr>
        <w:pStyle w:val="NormalIndent"/>
      </w:pPr>
      <w:r>
        <w:t>}</w:t>
      </w:r>
    </w:p>
    <w:p w14:paraId="0A00E25F" w14:textId="77777777" w:rsidR="001D70C8" w:rsidRDefault="001D70C8" w:rsidP="00A85B41">
      <w:pPr>
        <w:jc w:val="left"/>
      </w:pPr>
      <w:r>
        <w:t>}</w:t>
      </w:r>
    </w:p>
    <w:p w14:paraId="7974DB88" w14:textId="462247AF" w:rsidR="00E502F5" w:rsidRPr="000D473A" w:rsidRDefault="00E502F5" w:rsidP="000D473A">
      <w:pPr>
        <w:jc w:val="left"/>
      </w:pPr>
      <m:oMathPara>
        <m:oMathParaPr>
          <m:jc m:val="left"/>
        </m:oMathParaPr>
        <m:oMath>
          <m:r>
            <m:rPr>
              <m:sty m:val="p"/>
            </m:rPr>
            <w:rPr>
              <w:rFonts w:ascii="Cambria Math" w:hAnsi="Cambria Math"/>
            </w:rPr>
            <w:br/>
          </m:r>
        </m:oMath>
        <m:oMath>
          <m:r>
            <w:rPr>
              <w:rFonts w:ascii="Cambria Math" w:hAnsi="Cambria Math"/>
            </w:rPr>
            <m:t>δ_ext (s,e,x):</m:t>
          </m:r>
          <m:r>
            <m:rPr>
              <m:sty m:val="p"/>
            </m:rPr>
            <w:rPr>
              <w:rFonts w:ascii="Cambria Math" w:hAnsi="Cambria Math"/>
            </w:rPr>
            <w:br/>
          </m:r>
        </m:oMath>
      </m:oMathPara>
    </w:p>
    <w:p w14:paraId="2C24CCA8" w14:textId="0061657B" w:rsidR="000D473A" w:rsidRDefault="000D473A" w:rsidP="000D473A">
      <w:pPr>
        <w:pStyle w:val="NormalIndent"/>
        <w:ind w:firstLine="0"/>
      </w:pPr>
      <w:r>
        <w:t xml:space="preserve">if </w:t>
      </w:r>
      <w:proofErr w:type="spellStart"/>
      <w:proofErr w:type="gramStart"/>
      <w:r>
        <w:t>x.port</w:t>
      </w:r>
      <w:proofErr w:type="gramEnd"/>
      <w:r>
        <w:t>.DataIn</w:t>
      </w:r>
      <w:proofErr w:type="spellEnd"/>
    </w:p>
    <w:p w14:paraId="337EBFC1" w14:textId="2DA789C5" w:rsidR="000D473A" w:rsidRDefault="000D473A" w:rsidP="000D473A">
      <w:pPr>
        <w:pStyle w:val="NormalIndent"/>
        <w:ind w:firstLine="0"/>
      </w:pPr>
      <w:r>
        <w:t>{</w:t>
      </w:r>
    </w:p>
    <w:p w14:paraId="0F5D260F" w14:textId="6BE5CC6A" w:rsidR="000D473A" w:rsidRDefault="000D473A" w:rsidP="000D473A">
      <w:pPr>
        <w:pStyle w:val="NormalIndent"/>
        <w:ind w:firstLine="0"/>
      </w:pPr>
      <w:r>
        <w:tab/>
        <w:t xml:space="preserve">set </w:t>
      </w:r>
      <w:proofErr w:type="spellStart"/>
      <w:r>
        <w:t>internaldone</w:t>
      </w:r>
      <w:proofErr w:type="spellEnd"/>
      <w:r>
        <w:t xml:space="preserve"> = true</w:t>
      </w:r>
    </w:p>
    <w:p w14:paraId="69DFE109" w14:textId="65DB2861" w:rsidR="000D473A" w:rsidRDefault="000D473A" w:rsidP="000D473A">
      <w:pPr>
        <w:pStyle w:val="NormalIndent"/>
        <w:ind w:firstLine="0"/>
      </w:pPr>
      <w:r>
        <w:tab/>
        <w:t xml:space="preserve">message = </w:t>
      </w:r>
      <w:proofErr w:type="spellStart"/>
      <w:r>
        <w:t>get_message_</w:t>
      </w:r>
      <w:proofErr w:type="gramStart"/>
      <w:r>
        <w:t>DataIn</w:t>
      </w:r>
      <w:proofErr w:type="spellEnd"/>
      <w:r>
        <w:t>(</w:t>
      </w:r>
      <w:proofErr w:type="gramEnd"/>
      <w:r>
        <w:t>)</w:t>
      </w:r>
    </w:p>
    <w:p w14:paraId="23A90215" w14:textId="351B7ED4" w:rsidR="000D473A" w:rsidRDefault="000D473A" w:rsidP="000D473A">
      <w:pPr>
        <w:pStyle w:val="NormalIndent"/>
        <w:ind w:firstLine="0"/>
      </w:pPr>
      <w:r>
        <w:tab/>
        <w:t xml:space="preserve">message = </w:t>
      </w:r>
      <w:proofErr w:type="spellStart"/>
      <w:r>
        <w:t>convert_to_CAN_Message</w:t>
      </w:r>
      <w:proofErr w:type="spellEnd"/>
      <w:r>
        <w:t>.</w:t>
      </w:r>
    </w:p>
    <w:p w14:paraId="557C0420" w14:textId="5CCCC93A" w:rsidR="000D473A" w:rsidRPr="000D473A" w:rsidRDefault="000D473A" w:rsidP="000D473A">
      <w:pPr>
        <w:pStyle w:val="NormalIndent"/>
        <w:ind w:firstLine="0"/>
      </w:pPr>
      <w:r>
        <w:t>}</w:t>
      </w:r>
    </w:p>
    <w:p w14:paraId="1316EEAA" w14:textId="77777777" w:rsidR="00E502F5" w:rsidRPr="0041484F" w:rsidRDefault="00E502F5" w:rsidP="00A85B41">
      <w:pPr>
        <w:pStyle w:val="NormalIndent"/>
        <w:jc w:val="left"/>
      </w:pPr>
    </w:p>
    <w:p w14:paraId="5D5940E5" w14:textId="77777777" w:rsidR="00F630E3" w:rsidRPr="00F630E3" w:rsidRDefault="00E502F5" w:rsidP="00A85B41">
      <w:pPr>
        <w:jc w:val="left"/>
      </w:pPr>
      <m:oMathPara>
        <m:oMathParaPr>
          <m:jc m:val="left"/>
        </m:oMathParaPr>
        <m:oMath>
          <m:r>
            <w:rPr>
              <w:rFonts w:ascii="Cambria Math" w:hAnsi="Cambria Math"/>
            </w:rPr>
            <m:t xml:space="preserve">λ : </m:t>
          </m:r>
        </m:oMath>
      </m:oMathPara>
    </w:p>
    <w:p w14:paraId="506D05B2" w14:textId="77777777" w:rsidR="00F630E3" w:rsidRDefault="00F630E3" w:rsidP="00A85B41">
      <w:pPr>
        <w:jc w:val="left"/>
      </w:pPr>
    </w:p>
    <w:p w14:paraId="7B36351D" w14:textId="77777777" w:rsidR="00F630E3" w:rsidRDefault="00F630E3" w:rsidP="00A85B41">
      <w:pPr>
        <w:jc w:val="left"/>
      </w:pPr>
      <w:r>
        <w:t>if receive = true</w:t>
      </w:r>
    </w:p>
    <w:p w14:paraId="552628D3" w14:textId="730D6E03" w:rsidR="00F630E3" w:rsidRDefault="00F630E3" w:rsidP="00A85B41">
      <w:pPr>
        <w:jc w:val="left"/>
      </w:pPr>
      <w:r>
        <w:t>{</w:t>
      </w:r>
    </w:p>
    <w:p w14:paraId="65425536" w14:textId="1DEF7A6D" w:rsidR="00F630E3" w:rsidRPr="00F630E3" w:rsidRDefault="00F630E3" w:rsidP="00F630E3">
      <w:pPr>
        <w:pStyle w:val="NormalIndent"/>
      </w:pPr>
      <w:proofErr w:type="gramStart"/>
      <w:r>
        <w:t>output( message</w:t>
      </w:r>
      <w:proofErr w:type="gramEnd"/>
      <w:r>
        <w:t xml:space="preserve">, </w:t>
      </w:r>
      <w:proofErr w:type="spellStart"/>
      <w:r>
        <w:t>Y.DataOut</w:t>
      </w:r>
      <w:proofErr w:type="spellEnd"/>
      <w:r>
        <w:t>)</w:t>
      </w:r>
    </w:p>
    <w:p w14:paraId="185E15D4" w14:textId="77777777" w:rsidR="00F630E3" w:rsidRDefault="00F630E3" w:rsidP="00A85B41">
      <w:pPr>
        <w:jc w:val="left"/>
      </w:pPr>
      <w:r>
        <w:t>}</w:t>
      </w:r>
    </w:p>
    <w:p w14:paraId="0E498651" w14:textId="77777777" w:rsidR="00F630E3" w:rsidRDefault="00F630E3" w:rsidP="00A85B41">
      <w:pPr>
        <w:jc w:val="left"/>
      </w:pPr>
      <w:proofErr w:type="spellStart"/>
      <w:r>
        <w:t>elif</w:t>
      </w:r>
      <w:proofErr w:type="spellEnd"/>
      <w:r>
        <w:t xml:space="preserve"> transmit = true</w:t>
      </w:r>
    </w:p>
    <w:p w14:paraId="79CA1986" w14:textId="5B02ACC6" w:rsidR="00F630E3" w:rsidRDefault="00F630E3" w:rsidP="00A85B41">
      <w:pPr>
        <w:jc w:val="left"/>
      </w:pPr>
      <w:r>
        <w:t>{</w:t>
      </w:r>
    </w:p>
    <w:p w14:paraId="10AB182D" w14:textId="10F797F0" w:rsidR="00F630E3" w:rsidRPr="00F630E3" w:rsidRDefault="00F630E3" w:rsidP="00F630E3">
      <w:pPr>
        <w:pStyle w:val="NormalIndent"/>
      </w:pPr>
      <w:proofErr w:type="gramStart"/>
      <w:r>
        <w:t>output(</w:t>
      </w:r>
      <w:proofErr w:type="gramEnd"/>
      <w:r>
        <w:t xml:space="preserve">message. </w:t>
      </w:r>
      <w:proofErr w:type="spellStart"/>
      <w:proofErr w:type="gramStart"/>
      <w:r>
        <w:t>Y.Tx</w:t>
      </w:r>
      <w:proofErr w:type="spellEnd"/>
      <w:proofErr w:type="gramEnd"/>
      <w:r w:rsidR="0006297E">
        <w:t>)</w:t>
      </w:r>
    </w:p>
    <w:p w14:paraId="3B18498F" w14:textId="59422E9A" w:rsidR="00E908C0" w:rsidRPr="00E908C0" w:rsidRDefault="00F630E3" w:rsidP="00A85B41">
      <w:pPr>
        <w:jc w:val="left"/>
      </w:pPr>
      <w:r>
        <w:t>}</w:t>
      </w:r>
      <w:r w:rsidR="00E502F5" w:rsidRPr="00F630E3">
        <w:br/>
      </w:r>
    </w:p>
    <w:p w14:paraId="6E1A0013" w14:textId="42740279" w:rsidR="00E908C0" w:rsidRDefault="00E908C0" w:rsidP="00E502F5">
      <w:r>
        <w:tab/>
        <w:t>The CAN controller state mode decides what the CAN controller does. If the mode is set to 0 the Controller is in read</w:t>
      </w:r>
      <w:r w:rsidR="00136BF6">
        <w:t>-</w:t>
      </w:r>
      <w:r>
        <w:t xml:space="preserve">only mode and only reads from the network and outputs the results through the </w:t>
      </w:r>
      <w:proofErr w:type="spellStart"/>
      <w:r>
        <w:t>DataOut</w:t>
      </w:r>
      <w:proofErr w:type="spellEnd"/>
      <w:r>
        <w:t xml:space="preserve"> port. The network is polled to read the message. If the mode is 1 then the controller is in transmit</w:t>
      </w:r>
      <w:r w:rsidR="00136BF6">
        <w:t>-</w:t>
      </w:r>
      <w:r>
        <w:t xml:space="preserve">only mode and will only transmit the internal data to the Network using the Network port. If the mode is set to 2 the network will both read and transmit on the network. </w:t>
      </w:r>
    </w:p>
    <w:p w14:paraId="4EE436AD" w14:textId="2D60AE61" w:rsidR="00BE27F9" w:rsidRPr="00BE27F9" w:rsidRDefault="00BE27F9" w:rsidP="00BE27F9">
      <w:pPr>
        <w:pStyle w:val="NormalIndent"/>
      </w:pPr>
      <w:r>
        <w:t>The state “</w:t>
      </w:r>
      <w:proofErr w:type="spellStart"/>
      <w:r>
        <w:t>internaldone</w:t>
      </w:r>
      <w:proofErr w:type="spellEnd"/>
      <w:r>
        <w:t>” is only used during mode 2. During this mode</w:t>
      </w:r>
      <w:r w:rsidR="00136BF6">
        <w:t>,</w:t>
      </w:r>
      <w:r>
        <w:t xml:space="preserve"> the model after receiving </w:t>
      </w:r>
      <w:r w:rsidR="00136BF6">
        <w:t xml:space="preserve">the </w:t>
      </w:r>
      <w:r>
        <w:t>message and passing it onto the other models in the device is passivated. The state “</w:t>
      </w:r>
      <w:proofErr w:type="spellStart"/>
      <w:r>
        <w:t>internaldone</w:t>
      </w:r>
      <w:proofErr w:type="spellEnd"/>
      <w:r>
        <w:t xml:space="preserve">” represents if the other atomic models have processed the data and returned a message to transmit through the node. Hence, this state is set to false after a message is read from the network. </w:t>
      </w:r>
      <w:r w:rsidR="0006297E">
        <w:t xml:space="preserve">When the model receives input from the other models in the coupled model the </w:t>
      </w:r>
      <w:r w:rsidR="0063098C">
        <w:t>“</w:t>
      </w:r>
      <w:proofErr w:type="spellStart"/>
      <w:r w:rsidR="0006297E">
        <w:t>internaldone</w:t>
      </w:r>
      <w:proofErr w:type="spellEnd"/>
      <w:r w:rsidR="0063098C">
        <w:t>”</w:t>
      </w:r>
      <w:r w:rsidR="0006297E">
        <w:t xml:space="preserve"> is set to true and the CAN port can start </w:t>
      </w:r>
      <w:r w:rsidR="0006297E">
        <w:lastRenderedPageBreak/>
        <w:t xml:space="preserve">reading messages from the network again. </w:t>
      </w:r>
      <w:r w:rsidR="007A13A3">
        <w:t xml:space="preserve">This is done to prevent the CAN port from using up </w:t>
      </w:r>
      <w:proofErr w:type="gramStart"/>
      <w:r w:rsidR="007A13A3">
        <w:t>all of</w:t>
      </w:r>
      <w:proofErr w:type="gramEnd"/>
      <w:r w:rsidR="007A13A3">
        <w:t xml:space="preserve"> the CPU time.</w:t>
      </w:r>
    </w:p>
    <w:p w14:paraId="0ACF0C9F" w14:textId="76692E60" w:rsidR="00E502F5" w:rsidRDefault="00E908C0" w:rsidP="00E502F5">
      <w:r>
        <w:t xml:space="preserve"> </w:t>
      </w:r>
      <w:r>
        <w:tab/>
        <w:t>It is important to note the CAN controller does not set the ID of the message. Neither does it strip ID information from the message. This is important as it allows the other atomic models to decide what ID they will use and</w:t>
      </w:r>
      <w:r w:rsidR="00AC36A4">
        <w:t xml:space="preserve"> </w:t>
      </w:r>
      <w:r>
        <w:t xml:space="preserve">how will they </w:t>
      </w:r>
      <w:r w:rsidR="00AC36A4">
        <w:t xml:space="preserve">react to different ID messages and the information contained in them. </w:t>
      </w:r>
    </w:p>
    <w:p w14:paraId="3C2516AE" w14:textId="75E3EA26" w:rsidR="00474053" w:rsidRDefault="00474053" w:rsidP="00474053">
      <w:pPr>
        <w:pStyle w:val="NormalIndent"/>
      </w:pPr>
    </w:p>
    <w:p w14:paraId="439AA4F2" w14:textId="7D50CEAE" w:rsidR="00474053" w:rsidRDefault="00FC63D1" w:rsidP="00FC63D1">
      <w:pPr>
        <w:pStyle w:val="Heading3"/>
      </w:pPr>
      <w:r>
        <w:t xml:space="preserve">Motor </w:t>
      </w:r>
      <w:r w:rsidR="009D430F">
        <w:t xml:space="preserve">Atomic </w:t>
      </w:r>
      <w:r>
        <w:t>Model</w:t>
      </w:r>
      <w:r w:rsidR="00E44224">
        <w:t>:</w:t>
      </w:r>
    </w:p>
    <w:p w14:paraId="3C4D0554" w14:textId="04D300EC" w:rsidR="00DA78C6" w:rsidRDefault="007936E1" w:rsidP="00E44224">
      <w:r>
        <w:t xml:space="preserve">The Motor Atomic model is built to simulate a motor </w:t>
      </w:r>
      <w:r w:rsidR="00DA78C6">
        <w:t>attached to and powering a vehicle.</w:t>
      </w:r>
      <w:r>
        <w:t xml:space="preserve"> The inputs that </w:t>
      </w:r>
      <w:r w:rsidR="00136BF6">
        <w:t xml:space="preserve">the </w:t>
      </w:r>
      <w:r>
        <w:t xml:space="preserve">motor receives are acceleration and braking input from the CAN network. </w:t>
      </w:r>
      <w:r w:rsidR="00DA78C6">
        <w:t>To simulate a vehicle in motion, the model needs to increase its velocity in increments when a</w:t>
      </w:r>
      <w:r w:rsidR="00136BF6">
        <w:t>n</w:t>
      </w:r>
      <w:r w:rsidR="00DA78C6">
        <w:t xml:space="preserve"> accelerating input is given. Slow down when braking or decelerating input is given. Finally</w:t>
      </w:r>
      <w:r w:rsidR="00136BF6">
        <w:t>,</w:t>
      </w:r>
      <w:r w:rsidR="00DA78C6">
        <w:t xml:space="preserve"> if an accelerating input is given and then removed the velocity should decrease over time and reach zero after some time.</w:t>
      </w:r>
    </w:p>
    <w:p w14:paraId="0C2E6564" w14:textId="3A38EE1D" w:rsidR="00E92F77" w:rsidRPr="00E92F77" w:rsidRDefault="00DA78C6" w:rsidP="00E92F77">
      <w:r>
        <w:tab/>
        <w:t xml:space="preserve">When a vehicle is in motion it is affected by a drag force due to the presence of air resistance. We can use the drag force equation from fluid dynamics to model air resistance as air itself is fluid. The drag equation is </w:t>
      </w:r>
      <m:oMath>
        <m:r>
          <w:rPr>
            <w:rFonts w:ascii="Cambria Math" w:hAnsi="Cambria Math"/>
          </w:rPr>
          <m:t>=0.5* ρ</m:t>
        </m:r>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A</m:t>
        </m:r>
      </m:oMath>
      <w:r>
        <w:t xml:space="preserve"> where the symbols </w:t>
      </w:r>
      <m:oMath>
        <m:r>
          <w:rPr>
            <w:rFonts w:ascii="Cambria Math" w:hAnsi="Cambria Math"/>
          </w:rPr>
          <m:t xml:space="preserve">ρ, v, </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and A</m:t>
        </m:r>
      </m:oMath>
      <w:r>
        <w:t xml:space="preserve"> stand</w:t>
      </w:r>
      <w:r w:rsidR="00136BF6">
        <w:t>s</w:t>
      </w:r>
      <w:r>
        <w:t xml:space="preserve"> for </w:t>
      </w:r>
      <w:r w:rsidR="00F04F59">
        <w:t>the</w:t>
      </w:r>
      <w:r w:rsidR="00136BF6">
        <w:t xml:space="preserve"> </w:t>
      </w:r>
      <w:r>
        <w:t xml:space="preserve">density of </w:t>
      </w:r>
      <w:r w:rsidR="00136BF6">
        <w:t xml:space="preserve">the </w:t>
      </w:r>
      <w:r>
        <w:t>fluid, velocity of the object, drag coefficient</w:t>
      </w:r>
      <w:r w:rsidR="00136BF6">
        <w:t>,</w:t>
      </w:r>
      <w:r>
        <w:t xml:space="preserve"> and cross</w:t>
      </w:r>
      <w:r w:rsidR="00136BF6">
        <w:t>-</w:t>
      </w:r>
      <w:r>
        <w:t xml:space="preserve">sectional </w:t>
      </w:r>
      <w:proofErr w:type="gramStart"/>
      <w:r>
        <w:t>area</w:t>
      </w:r>
      <w:proofErr w:type="gramEnd"/>
      <w:r>
        <w:t xml:space="preserve"> respectively. In this model</w:t>
      </w:r>
      <w:r w:rsidR="00136BF6">
        <w:t>,</w:t>
      </w:r>
      <w:r>
        <w:t xml:space="preserve"> we can simplify the drag equation by combining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and A </m:t>
        </m:r>
      </m:oMath>
      <w:r w:rsidR="00E92F77">
        <w:t xml:space="preserve">into one term and keeping the velocity of the vehicle </w:t>
      </w:r>
      <w:r w:rsidR="00136BF6">
        <w:t xml:space="preserve">as </w:t>
      </w:r>
      <w:r w:rsidR="00E92F77">
        <w:t xml:space="preserve">the only variable. The drag force then becomes </w:t>
      </w:r>
      <m:oMath>
        <m:r>
          <w:rPr>
            <w:rFonts w:ascii="Cambria Math" w:hAnsi="Cambria Math"/>
          </w:rPr>
          <m:t xml:space="preserve">0.5 </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*ω</m:t>
        </m:r>
      </m:oMath>
      <w:r w:rsidR="00E92F77">
        <w:t xml:space="preserve"> where </w:t>
      </w:r>
      <m:oMath>
        <m:r>
          <w:rPr>
            <w:rFonts w:ascii="Cambria Math" w:hAnsi="Cambria Math"/>
          </w:rPr>
          <m:t xml:space="preserve">ω </m:t>
        </m:r>
      </m:oMath>
      <w:r w:rsidR="00E92F77">
        <w:t>is the drag weight of the model.</w:t>
      </w:r>
    </w:p>
    <w:p w14:paraId="5764B6CA" w14:textId="0ABD8E3D" w:rsidR="00217848" w:rsidRDefault="00E92F77" w:rsidP="00E92F77">
      <w:pPr>
        <w:pStyle w:val="NormalIndent"/>
      </w:pPr>
      <w:r>
        <w:t xml:space="preserve">To complete the </w:t>
      </w:r>
      <w:proofErr w:type="gramStart"/>
      <w:r>
        <w:t>model</w:t>
      </w:r>
      <w:proofErr w:type="gramEnd"/>
      <w:r>
        <w:t xml:space="preserve"> we need to add the acceleration and braking inputs to the equations. Since the acceleration and the braking are forces applied </w:t>
      </w:r>
      <w:r w:rsidR="00136BF6">
        <w:t>to</w:t>
      </w:r>
      <w:r>
        <w:t xml:space="preserve"> the vehicle, we can add or subtract them with the drag force on the vehicle.</w:t>
      </w:r>
      <w:r w:rsidR="00511559">
        <w:t xml:space="preserve"> </w:t>
      </w:r>
      <w:r w:rsidR="0061539A">
        <w:t xml:space="preserve">Since the braking force </w:t>
      </w:r>
      <w:r w:rsidR="00136BF6">
        <w:t xml:space="preserve">has a different intensity </w:t>
      </w:r>
      <w:r w:rsidR="0061539A">
        <w:t xml:space="preserve">than </w:t>
      </w:r>
      <w:r w:rsidR="00136BF6">
        <w:t xml:space="preserve">the </w:t>
      </w:r>
      <w:r w:rsidR="0061539A">
        <w:t xml:space="preserve">accelerating </w:t>
      </w:r>
      <w:proofErr w:type="gramStart"/>
      <w:r w:rsidR="0061539A">
        <w:t>force</w:t>
      </w:r>
      <w:proofErr w:type="gramEnd"/>
      <w:r w:rsidR="0061539A">
        <w:t xml:space="preserve"> we need to add weights to the forces. </w:t>
      </w:r>
      <w:r w:rsidR="008D01A3">
        <w:t xml:space="preserve">The final iterative equation then becomes </w:t>
      </w:r>
      <m:oMath>
        <m:sSub>
          <m:sSubPr>
            <m:ctrlPr>
              <w:rPr>
                <w:rFonts w:ascii="Cambria Math" w:hAnsi="Cambria Math"/>
                <w:i/>
              </w:rPr>
            </m:ctrlPr>
          </m:sSubPr>
          <m:e>
            <m:r>
              <w:rPr>
                <w:rFonts w:ascii="Cambria Math" w:hAnsi="Cambria Math"/>
              </w:rPr>
              <m:t>v</m:t>
            </m:r>
          </m:e>
          <m:sub>
            <m:r>
              <w:rPr>
                <w:rFonts w:ascii="Cambria Math" w:hAnsi="Cambria Math"/>
              </w:rPr>
              <m:t xml:space="preserve">t+1  </m:t>
            </m:r>
          </m:sub>
        </m:sSub>
        <m:r>
          <w:rPr>
            <w:rFonts w:ascii="Cambria Math" w:hAnsi="Cambria Math"/>
          </w:rPr>
          <m:t xml:space="preserve">=v+(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b-</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*ω</m:t>
        </m:r>
      </m:oMath>
      <w:r w:rsidR="00217848">
        <w:t>). The equation is iterative so that the speed updates gradually as happens in real</w:t>
      </w:r>
      <w:r w:rsidR="00136BF6">
        <w:t>-</w:t>
      </w:r>
      <w:r w:rsidR="00217848">
        <w:t>world settings. The atomic</w:t>
      </w:r>
      <w:r w:rsidR="00136BF6">
        <w:t xml:space="preserve"> model</w:t>
      </w:r>
      <w:r w:rsidR="00217848">
        <w:t xml:space="preserve"> is then.</w:t>
      </w:r>
    </w:p>
    <w:p w14:paraId="41376C09" w14:textId="0A180AD8" w:rsidR="0061539A" w:rsidRDefault="00217848" w:rsidP="00E92F77">
      <w:pPr>
        <w:pStyle w:val="NormalIndent"/>
      </w:pPr>
      <w:r>
        <w:t xml:space="preserve">   </w:t>
      </w:r>
    </w:p>
    <w:p w14:paraId="5D83B708" w14:textId="35494257" w:rsidR="00217848" w:rsidRPr="0041484F" w:rsidRDefault="00E92F77" w:rsidP="00217848">
      <w:r>
        <w:t xml:space="preserve"> </w:t>
      </w:r>
      <m:oMath>
        <m:r>
          <m:rPr>
            <m:sty m:val="p"/>
          </m:rPr>
          <w:rPr>
            <w:rFonts w:ascii="Cambria Math" w:hAnsi="Cambria Math"/>
          </w:rPr>
          <w:br/>
        </m:r>
      </m:oMath>
      <m:oMathPara>
        <m:oMath>
          <m:r>
            <w:rPr>
              <w:rFonts w:ascii="Cambria Math" w:hAnsi="Cambria Math"/>
            </w:rPr>
            <m:t>Motor= &lt; X,Y,S, δ_int,δ_ext,λ. ta&gt;</m:t>
          </m:r>
          <m:r>
            <m:rPr>
              <m:sty m:val="p"/>
            </m:rPr>
            <w:rPr>
              <w:rFonts w:ascii="Cambria Math" w:hAnsi="Cambria Math"/>
            </w:rPr>
            <w:br/>
          </m:r>
        </m:oMath>
        <m:oMath>
          <m:r>
            <w:rPr>
              <w:rFonts w:ascii="Cambria Math" w:hAnsi="Cambria Math"/>
            </w:rPr>
            <m:t>X = { DataIn }</m:t>
          </m:r>
          <m:r>
            <m:rPr>
              <m:sty m:val="p"/>
            </m:rPr>
            <w:rPr>
              <w:rFonts w:ascii="Cambria Math" w:hAnsi="Cambria Math"/>
            </w:rPr>
            <w:br/>
          </m:r>
        </m:oMath>
        <m:oMath>
          <m:r>
            <w:rPr>
              <w:rFonts w:ascii="Cambria Math" w:hAnsi="Cambria Math"/>
            </w:rPr>
            <m:t>Y={ DataOut}</m:t>
          </m:r>
          <m:r>
            <m:rPr>
              <m:sty m:val="p"/>
            </m:rPr>
            <w:rPr>
              <w:rFonts w:ascii="Cambria Math" w:hAnsi="Cambria Math"/>
            </w:rPr>
            <w:br/>
          </m:r>
        </m:oMath>
        <m:oMath>
          <m:r>
            <w:rPr>
              <w:rFonts w:ascii="Cambria Math" w:hAnsi="Cambria Math"/>
            </w:rPr>
            <m:t>S={ state ϵ {speed,accel,brake,prevSpeed, id, update }}</m:t>
          </m:r>
        </m:oMath>
      </m:oMathPara>
    </w:p>
    <w:p w14:paraId="18CCC6EA" w14:textId="15629E43" w:rsidR="00217848" w:rsidRDefault="00217848" w:rsidP="00217848">
      <w:pPr>
        <w:jc w:val="left"/>
      </w:pPr>
      <m:oMathPara>
        <m:oMathParaPr>
          <m:jc m:val="left"/>
        </m:oMathParaPr>
        <m:oMath>
          <m:r>
            <w:rPr>
              <w:rFonts w:ascii="Cambria Math" w:hAnsi="Cambria Math"/>
            </w:rPr>
            <m:t xml:space="preserve">δ_int (s):   </m:t>
          </m:r>
          <m:r>
            <m:rPr>
              <m:sty m:val="p"/>
            </m:rPr>
            <w:br/>
          </m:r>
        </m:oMath>
      </m:oMathPara>
    </w:p>
    <w:p w14:paraId="2F5C6AE1" w14:textId="208D786F" w:rsidR="00217848" w:rsidRDefault="00217848" w:rsidP="00217848">
      <w:pPr>
        <w:pStyle w:val="NormalIndent"/>
      </w:pPr>
      <w:r>
        <w:t xml:space="preserve">speed = </w:t>
      </w:r>
      <w:proofErr w:type="spellStart"/>
      <w:r>
        <w:t>prevSpeed</w:t>
      </w:r>
      <w:proofErr w:type="spellEnd"/>
      <w:r>
        <w:t xml:space="preserve"> + (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*accel -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brake – </w:t>
      </w:r>
      <m:oMath>
        <m:r>
          <w:rPr>
            <w:rFonts w:ascii="Cambria Math" w:hAnsi="Cambria Math"/>
          </w:rPr>
          <m:t>ω</m:t>
        </m:r>
      </m:oMath>
      <w:r>
        <w:t>*prevSpeed/2</w:t>
      </w:r>
    </w:p>
    <w:p w14:paraId="2DF68BDC" w14:textId="6124EAA3" w:rsidR="003B14CA" w:rsidRDefault="003B14CA" w:rsidP="00217848">
      <w:pPr>
        <w:pStyle w:val="NormalIndent"/>
      </w:pPr>
      <w:r>
        <w:t>message.id = id</w:t>
      </w:r>
    </w:p>
    <w:p w14:paraId="604A6094" w14:textId="3E116269" w:rsidR="003B14CA" w:rsidRDefault="003B14CA" w:rsidP="00217848">
      <w:pPr>
        <w:pStyle w:val="NormalIndent"/>
      </w:pPr>
      <w:proofErr w:type="spellStart"/>
      <w:r>
        <w:t>message.data</w:t>
      </w:r>
      <w:proofErr w:type="spellEnd"/>
      <w:r>
        <w:t xml:space="preserve"> = speed</w:t>
      </w:r>
    </w:p>
    <w:p w14:paraId="6E520480" w14:textId="65815714" w:rsidR="003B14CA" w:rsidRDefault="003B14CA" w:rsidP="00217848">
      <w:pPr>
        <w:pStyle w:val="NormalIndent"/>
      </w:pPr>
      <w:r>
        <w:t>ta(state) = 60ms</w:t>
      </w:r>
    </w:p>
    <w:p w14:paraId="2F01720E" w14:textId="77777777" w:rsidR="003B14CA" w:rsidRPr="00217848" w:rsidRDefault="003B14CA" w:rsidP="00217848">
      <w:pPr>
        <w:pStyle w:val="NormalIndent"/>
      </w:pPr>
    </w:p>
    <w:p w14:paraId="02F7B2F0" w14:textId="6436E881" w:rsidR="00217848" w:rsidRPr="00217848" w:rsidRDefault="00217848" w:rsidP="00217848">
      <w:pPr>
        <w:jc w:val="left"/>
      </w:pPr>
      <m:oMathPara>
        <m:oMathParaPr>
          <m:jc m:val="left"/>
        </m:oMathParaPr>
        <m:oMath>
          <m:r>
            <m:rPr>
              <m:sty m:val="p"/>
            </m:rPr>
            <w:rPr>
              <w:rFonts w:ascii="Cambria Math" w:hAnsi="Cambria Math"/>
            </w:rPr>
            <w:br/>
          </m:r>
        </m:oMath>
        <m:oMath>
          <m:r>
            <w:rPr>
              <w:rFonts w:ascii="Cambria Math" w:hAnsi="Cambria Math"/>
            </w:rPr>
            <m:t>δ_ext (s,e,x):</m:t>
          </m:r>
          <m:r>
            <m:rPr>
              <m:sty m:val="p"/>
            </m:rPr>
            <w:rPr>
              <w:rFonts w:ascii="Cambria Math" w:hAnsi="Cambria Math"/>
            </w:rPr>
            <w:br/>
          </m:r>
        </m:oMath>
      </m:oMathPara>
    </w:p>
    <w:p w14:paraId="298291D4" w14:textId="2E279B27" w:rsidR="00217848" w:rsidRDefault="00217848" w:rsidP="00217848">
      <w:pPr>
        <w:pStyle w:val="NormalIndent"/>
      </w:pPr>
      <w:r>
        <w:t xml:space="preserve">if </w:t>
      </w:r>
      <w:proofErr w:type="gramStart"/>
      <w:r w:rsidR="004D7AF4">
        <w:t>X</w:t>
      </w:r>
      <w:r w:rsidR="003B14CA">
        <w:t>.DataIn.id</w:t>
      </w:r>
      <w:proofErr w:type="gramEnd"/>
      <w:r w:rsidR="003B14CA">
        <w:t xml:space="preserve"> == 1100</w:t>
      </w:r>
    </w:p>
    <w:p w14:paraId="0B8D4DF3" w14:textId="540BBA71" w:rsidR="003B14CA" w:rsidRDefault="003B14CA" w:rsidP="00217848">
      <w:pPr>
        <w:pStyle w:val="NormalIndent"/>
      </w:pPr>
      <w:r>
        <w:t>{</w:t>
      </w:r>
    </w:p>
    <w:p w14:paraId="60FC5E69" w14:textId="4B48435E" w:rsidR="003B14CA" w:rsidRDefault="003B14CA" w:rsidP="00217848">
      <w:pPr>
        <w:pStyle w:val="NormalIndent"/>
      </w:pPr>
      <w:r>
        <w:tab/>
        <w:t xml:space="preserve">brake </w:t>
      </w:r>
      <w:proofErr w:type="gramStart"/>
      <w:r>
        <w:t xml:space="preserve">=  </w:t>
      </w:r>
      <w:proofErr w:type="spellStart"/>
      <w:r>
        <w:t>x</w:t>
      </w:r>
      <w:proofErr w:type="gramEnd"/>
      <w:r>
        <w:t>.DataIn.data</w:t>
      </w:r>
      <w:proofErr w:type="spellEnd"/>
      <w:r>
        <w:t xml:space="preserve"> </w:t>
      </w:r>
    </w:p>
    <w:p w14:paraId="7933E3E5" w14:textId="56BAB702" w:rsidR="003B14CA" w:rsidRPr="00217848" w:rsidRDefault="003B14CA" w:rsidP="00217848">
      <w:pPr>
        <w:pStyle w:val="NormalIndent"/>
      </w:pPr>
      <w:r>
        <w:t>}</w:t>
      </w:r>
    </w:p>
    <w:p w14:paraId="57966966" w14:textId="6106FA69" w:rsidR="00217848" w:rsidRDefault="003B14CA" w:rsidP="00217848">
      <w:pPr>
        <w:pStyle w:val="NormalIndent"/>
        <w:jc w:val="left"/>
      </w:pPr>
      <w:proofErr w:type="spellStart"/>
      <w:r>
        <w:t>elif</w:t>
      </w:r>
      <w:proofErr w:type="spellEnd"/>
      <w:r>
        <w:t xml:space="preserve"> </w:t>
      </w:r>
      <w:proofErr w:type="gramStart"/>
      <w:r>
        <w:t>x.DataIn.id</w:t>
      </w:r>
      <w:proofErr w:type="gramEnd"/>
      <w:r>
        <w:t xml:space="preserve"> == 1200</w:t>
      </w:r>
    </w:p>
    <w:p w14:paraId="63C1832E" w14:textId="120F2858" w:rsidR="003B14CA" w:rsidRDefault="003B14CA" w:rsidP="00217848">
      <w:pPr>
        <w:pStyle w:val="NormalIndent"/>
        <w:jc w:val="left"/>
      </w:pPr>
      <w:r>
        <w:t>{</w:t>
      </w:r>
    </w:p>
    <w:p w14:paraId="6A8B67EC" w14:textId="3C36E21E" w:rsidR="003B14CA" w:rsidRDefault="003B14CA" w:rsidP="00217848">
      <w:pPr>
        <w:pStyle w:val="NormalIndent"/>
        <w:jc w:val="left"/>
      </w:pPr>
      <w:r>
        <w:t xml:space="preserve"> </w:t>
      </w:r>
      <w:r>
        <w:tab/>
        <w:t xml:space="preserve">accel = </w:t>
      </w:r>
      <w:proofErr w:type="spellStart"/>
      <w:proofErr w:type="gramStart"/>
      <w:r>
        <w:t>x.DataIn.data</w:t>
      </w:r>
      <w:proofErr w:type="spellEnd"/>
      <w:proofErr w:type="gramEnd"/>
    </w:p>
    <w:p w14:paraId="141ADD21" w14:textId="65A1FA60" w:rsidR="003B14CA" w:rsidRPr="0041484F" w:rsidRDefault="003B14CA" w:rsidP="00217848">
      <w:pPr>
        <w:pStyle w:val="NormalIndent"/>
        <w:jc w:val="left"/>
      </w:pPr>
      <w:r>
        <w:t>}</w:t>
      </w:r>
    </w:p>
    <w:p w14:paraId="40564379" w14:textId="77777777" w:rsidR="00217848" w:rsidRPr="00F630E3" w:rsidRDefault="00217848" w:rsidP="00217848">
      <w:pPr>
        <w:jc w:val="left"/>
      </w:pPr>
      <m:oMathPara>
        <m:oMathParaPr>
          <m:jc m:val="left"/>
        </m:oMathParaPr>
        <m:oMath>
          <m:r>
            <w:rPr>
              <w:rFonts w:ascii="Cambria Math" w:hAnsi="Cambria Math"/>
            </w:rPr>
            <m:t xml:space="preserve">λ : </m:t>
          </m:r>
        </m:oMath>
      </m:oMathPara>
    </w:p>
    <w:p w14:paraId="4867557E" w14:textId="676C027E" w:rsidR="00217848" w:rsidRDefault="003B14CA" w:rsidP="00217848">
      <w:pPr>
        <w:jc w:val="left"/>
      </w:pPr>
      <w:r>
        <w:lastRenderedPageBreak/>
        <w:tab/>
      </w:r>
      <w:proofErr w:type="gramStart"/>
      <w:r w:rsidR="004D7AF4">
        <w:t>output(</w:t>
      </w:r>
      <w:proofErr w:type="gramEnd"/>
      <w:r w:rsidR="004D7AF4">
        <w:t>message</w:t>
      </w:r>
      <w:r w:rsidR="00DD086F">
        <w:t xml:space="preserve">, </w:t>
      </w:r>
      <w:proofErr w:type="spellStart"/>
      <w:r w:rsidR="00DD086F">
        <w:t>Y.DataOut</w:t>
      </w:r>
      <w:proofErr w:type="spellEnd"/>
      <w:r w:rsidR="00DD086F">
        <w:t>,</w:t>
      </w:r>
      <w:r w:rsidR="004D7AF4">
        <w:t>)</w:t>
      </w:r>
    </w:p>
    <w:p w14:paraId="7F55177D" w14:textId="77777777" w:rsidR="006A5C17" w:rsidRDefault="006A5C17" w:rsidP="006A5C17">
      <w:pPr>
        <w:pStyle w:val="NormalIndent"/>
        <w:ind w:firstLine="0"/>
      </w:pPr>
    </w:p>
    <w:p w14:paraId="7785D3F1" w14:textId="163406C0" w:rsidR="006A5C17" w:rsidRDefault="006A5C17" w:rsidP="006A5C17">
      <w:pPr>
        <w:pStyle w:val="NormalIndent"/>
        <w:ind w:firstLine="0"/>
      </w:pPr>
      <w:r>
        <w:tab/>
        <w:t xml:space="preserve">The </w:t>
      </w:r>
      <w:r w:rsidR="008B2EDD">
        <w:t xml:space="preserve">weights have been set to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=0.25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=0.5 ω=0.01</m:t>
        </m:r>
      </m:oMath>
      <w:r w:rsidR="008B2EDD">
        <w:t xml:space="preserve"> . The accelerating input is weighted such that more acceleration is needed to overcome the force of friction generated by the brakes. The drag coefficient is dependent on the previous velocity of the vehicle. This means that the car can speed up and the drag force will increase until the input acceleration equals the drag force. </w:t>
      </w:r>
      <w:proofErr w:type="gramStart"/>
      <w:r w:rsidR="008B2EDD">
        <w:t>Thus</w:t>
      </w:r>
      <w:proofErr w:type="gramEnd"/>
      <w:r w:rsidR="008B2EDD">
        <w:t xml:space="preserve"> constant velocity is achieved. </w:t>
      </w:r>
    </w:p>
    <w:p w14:paraId="64F3A307" w14:textId="71C234FB" w:rsidR="008B2EDD" w:rsidRDefault="008B2EDD" w:rsidP="006A5C17">
      <w:pPr>
        <w:pStyle w:val="NormalIndent"/>
        <w:ind w:firstLine="0"/>
      </w:pPr>
    </w:p>
    <w:p w14:paraId="42778189" w14:textId="77777777" w:rsidR="008B2EDD" w:rsidRDefault="008B2EDD" w:rsidP="006A5C17">
      <w:pPr>
        <w:pStyle w:val="NormalIndent"/>
        <w:ind w:firstLine="0"/>
      </w:pPr>
    </w:p>
    <w:p w14:paraId="6D118920" w14:textId="1F7FF66C" w:rsidR="00E92F77" w:rsidRDefault="001E36E6" w:rsidP="001E36E6">
      <w:pPr>
        <w:pStyle w:val="Heading3"/>
      </w:pPr>
      <w:proofErr w:type="spellStart"/>
      <w:r>
        <w:t>float_to_int</w:t>
      </w:r>
      <w:r w:rsidR="00CB77CE">
        <w:t>ernal</w:t>
      </w:r>
      <w:proofErr w:type="spellEnd"/>
      <w:r w:rsidR="005C6D61">
        <w:t xml:space="preserve"> Atomic Model:</w:t>
      </w:r>
    </w:p>
    <w:p w14:paraId="22F358B7" w14:textId="6F4EFC34" w:rsidR="000C7195" w:rsidRDefault="001E36E6" w:rsidP="00440FFC">
      <w:r>
        <w:t>This atomic model take</w:t>
      </w:r>
      <w:r w:rsidR="00F42D56">
        <w:t>s</w:t>
      </w:r>
      <w:r>
        <w:t xml:space="preserve"> the floating</w:t>
      </w:r>
      <w:r w:rsidR="00F42D56">
        <w:t>-</w:t>
      </w:r>
      <w:r>
        <w:t xml:space="preserve">point inputs from the </w:t>
      </w:r>
      <w:proofErr w:type="spellStart"/>
      <w:r>
        <w:t>analog_pins</w:t>
      </w:r>
      <w:proofErr w:type="spellEnd"/>
      <w:r>
        <w:t xml:space="preserve"> and converts them into an internal message format that the CAN controller can read and later send out over the can network.</w:t>
      </w:r>
      <w:r w:rsidR="008E066E">
        <w:t xml:space="preserve"> </w:t>
      </w:r>
      <w:r w:rsidR="00FF464C">
        <w:t>The float to internal sets the ID of the message. This allows it to be reused by other analog inputs and send data that can be distinguished by the other components.</w:t>
      </w:r>
    </w:p>
    <w:p w14:paraId="5AEDB75A" w14:textId="77777777" w:rsidR="008E066E" w:rsidRPr="008E066E" w:rsidRDefault="008E066E" w:rsidP="008E066E">
      <w:pPr>
        <w:pStyle w:val="NormalIndent"/>
      </w:pPr>
    </w:p>
    <w:p w14:paraId="4A75912D" w14:textId="5EBA1354" w:rsidR="00BA5796" w:rsidRPr="0041484F" w:rsidRDefault="00BA5796" w:rsidP="00BA5796">
      <m:oMathPara>
        <m:oMath>
          <m:r>
            <w:rPr>
              <w:rFonts w:ascii="Cambria Math" w:hAnsi="Cambria Math"/>
            </w:rPr>
            <m:t>float_to_int= &lt; X,Y,S, δ_int,δ_ext,λ. ta&gt;</m:t>
          </m:r>
          <m:r>
            <m:rPr>
              <m:sty m:val="p"/>
            </m:rPr>
            <w:rPr>
              <w:rFonts w:ascii="Cambria Math" w:hAnsi="Cambria Math"/>
            </w:rPr>
            <w:br/>
          </m:r>
        </m:oMath>
        <m:oMath>
          <m:r>
            <w:rPr>
              <w:rFonts w:ascii="Cambria Math" w:hAnsi="Cambria Math"/>
            </w:rPr>
            <m:t>X = { DataIn }</m:t>
          </m:r>
          <m:r>
            <m:rPr>
              <m:sty m:val="p"/>
            </m:rPr>
            <w:rPr>
              <w:rFonts w:ascii="Cambria Math" w:hAnsi="Cambria Math"/>
            </w:rPr>
            <w:br/>
          </m:r>
        </m:oMath>
        <m:oMath>
          <m:r>
            <w:rPr>
              <w:rFonts w:ascii="Cambria Math" w:hAnsi="Cambria Math"/>
            </w:rPr>
            <m:t>Y={ DataOut}</m:t>
          </m:r>
          <m:r>
            <m:rPr>
              <m:sty m:val="p"/>
            </m:rPr>
            <w:rPr>
              <w:rFonts w:ascii="Cambria Math" w:hAnsi="Cambria Math"/>
            </w:rPr>
            <w:br/>
          </m:r>
        </m:oMath>
        <m:oMath>
          <m:r>
            <w:rPr>
              <w:rFonts w:ascii="Cambria Math" w:hAnsi="Cambria Math"/>
            </w:rPr>
            <m:t>S={ state ϵ {transmit, id }}</m:t>
          </m:r>
        </m:oMath>
      </m:oMathPara>
    </w:p>
    <w:p w14:paraId="1B4F4989" w14:textId="77777777" w:rsidR="00BA5796" w:rsidRDefault="00BA5796" w:rsidP="00BA5796">
      <w:pPr>
        <w:jc w:val="left"/>
      </w:pPr>
      <m:oMathPara>
        <m:oMathParaPr>
          <m:jc m:val="left"/>
        </m:oMathParaPr>
        <m:oMath>
          <m:r>
            <w:rPr>
              <w:rFonts w:ascii="Cambria Math" w:hAnsi="Cambria Math"/>
            </w:rPr>
            <m:t xml:space="preserve">δ_int (s):   </m:t>
          </m:r>
          <m:r>
            <m:rPr>
              <m:sty m:val="p"/>
            </m:rPr>
            <w:br/>
          </m:r>
        </m:oMath>
      </m:oMathPara>
    </w:p>
    <w:p w14:paraId="7A596B03" w14:textId="23B445AD" w:rsidR="00BA5796" w:rsidRDefault="008E066E" w:rsidP="0073677B">
      <w:pPr>
        <w:pStyle w:val="NormalIndent"/>
      </w:pPr>
      <w:r>
        <w:t>transmit = false.</w:t>
      </w:r>
    </w:p>
    <w:p w14:paraId="55E1B572" w14:textId="291E71D3" w:rsidR="0073677B" w:rsidRPr="00217848" w:rsidRDefault="0073677B" w:rsidP="0073677B">
      <w:pPr>
        <w:pStyle w:val="NormalIndent"/>
      </w:pPr>
      <w:proofErr w:type="gramStart"/>
      <w:r>
        <w:t>passivate(</w:t>
      </w:r>
      <w:proofErr w:type="gramEnd"/>
      <w:r>
        <w:t>)</w:t>
      </w:r>
    </w:p>
    <w:p w14:paraId="536B52E4" w14:textId="77777777" w:rsidR="00BA5796" w:rsidRPr="00217848" w:rsidRDefault="00BA5796" w:rsidP="00BA5796">
      <w:pPr>
        <w:jc w:val="left"/>
      </w:pPr>
      <m:oMathPara>
        <m:oMathParaPr>
          <m:jc m:val="left"/>
        </m:oMathParaPr>
        <m:oMath>
          <m:r>
            <m:rPr>
              <m:sty m:val="p"/>
            </m:rPr>
            <w:rPr>
              <w:rFonts w:ascii="Cambria Math" w:hAnsi="Cambria Math"/>
            </w:rPr>
            <w:br/>
          </m:r>
        </m:oMath>
        <m:oMath>
          <m:r>
            <w:rPr>
              <w:rFonts w:ascii="Cambria Math" w:hAnsi="Cambria Math"/>
            </w:rPr>
            <m:t>δ_ext (s,e,x):</m:t>
          </m:r>
          <m:r>
            <m:rPr>
              <m:sty m:val="p"/>
            </m:rPr>
            <w:rPr>
              <w:rFonts w:ascii="Cambria Math" w:hAnsi="Cambria Math"/>
            </w:rPr>
            <w:br/>
          </m:r>
        </m:oMath>
      </m:oMathPara>
    </w:p>
    <w:p w14:paraId="3102A8E6" w14:textId="1678E712" w:rsidR="00BA5796" w:rsidRDefault="00BE4D1F" w:rsidP="00BE4D1F">
      <w:pPr>
        <w:pStyle w:val="NormalIndent"/>
      </w:pPr>
      <w:r>
        <w:t xml:space="preserve">data = </w:t>
      </w:r>
      <w:proofErr w:type="spellStart"/>
      <w:proofErr w:type="gramStart"/>
      <w:r w:rsidR="00BA5796">
        <w:t>X.DataIn.</w:t>
      </w:r>
      <w:r>
        <w:t>data</w:t>
      </w:r>
      <w:proofErr w:type="spellEnd"/>
      <w:proofErr w:type="gramEnd"/>
    </w:p>
    <w:p w14:paraId="37454DB8" w14:textId="57A04C36" w:rsidR="00BE4D1F" w:rsidRDefault="00BE4D1F" w:rsidP="00BE4D1F">
      <w:pPr>
        <w:pStyle w:val="NormalIndent"/>
      </w:pPr>
      <w:r>
        <w:t xml:space="preserve">data = </w:t>
      </w:r>
      <w:proofErr w:type="spellStart"/>
      <w:r>
        <w:t>float_to_unsigned_char</w:t>
      </w:r>
      <w:proofErr w:type="spellEnd"/>
      <w:r>
        <w:t>(data)</w:t>
      </w:r>
    </w:p>
    <w:p w14:paraId="3B9898FF" w14:textId="40B76B0B" w:rsidR="00BE4D1F" w:rsidRDefault="00BE4D1F" w:rsidP="00BE4D1F">
      <w:pPr>
        <w:pStyle w:val="NormalIndent"/>
      </w:pPr>
      <w:proofErr w:type="spellStart"/>
      <w:r>
        <w:t>message.len</w:t>
      </w:r>
      <w:proofErr w:type="spellEnd"/>
      <w:r>
        <w:t xml:space="preserve"> = </w:t>
      </w:r>
      <w:proofErr w:type="spellStart"/>
      <w:r>
        <w:t>len</w:t>
      </w:r>
      <w:proofErr w:type="spellEnd"/>
      <w:r>
        <w:t>(data)</w:t>
      </w:r>
    </w:p>
    <w:p w14:paraId="57924C2D" w14:textId="52EBF3A4" w:rsidR="00BE4D1F" w:rsidRDefault="00BE4D1F" w:rsidP="00BE4D1F">
      <w:pPr>
        <w:pStyle w:val="NormalIndent"/>
      </w:pPr>
      <w:proofErr w:type="spellStart"/>
      <w:r>
        <w:t>message.data</w:t>
      </w:r>
      <w:proofErr w:type="spellEnd"/>
      <w:r>
        <w:t xml:space="preserve"> = data</w:t>
      </w:r>
    </w:p>
    <w:p w14:paraId="40EEB577" w14:textId="76FD7D77" w:rsidR="00906F34" w:rsidRDefault="00906F34" w:rsidP="00BE4D1F">
      <w:pPr>
        <w:pStyle w:val="NormalIndent"/>
      </w:pPr>
      <w:r>
        <w:t>ta(state) = 10ms</w:t>
      </w:r>
    </w:p>
    <w:p w14:paraId="4A0E32C0" w14:textId="77777777" w:rsidR="00C95BCC" w:rsidRPr="0041484F" w:rsidRDefault="00C95BCC" w:rsidP="00BE4D1F">
      <w:pPr>
        <w:pStyle w:val="NormalIndent"/>
      </w:pPr>
    </w:p>
    <w:p w14:paraId="4E1654E6" w14:textId="77777777" w:rsidR="00BA5796" w:rsidRPr="00F630E3" w:rsidRDefault="00BA5796" w:rsidP="00BA5796">
      <w:pPr>
        <w:jc w:val="left"/>
      </w:pPr>
      <m:oMathPara>
        <m:oMathParaPr>
          <m:jc m:val="left"/>
        </m:oMathParaPr>
        <m:oMath>
          <m:r>
            <w:rPr>
              <w:rFonts w:ascii="Cambria Math" w:hAnsi="Cambria Math"/>
            </w:rPr>
            <m:t xml:space="preserve">λ : </m:t>
          </m:r>
        </m:oMath>
      </m:oMathPara>
    </w:p>
    <w:p w14:paraId="49C3D11F" w14:textId="6CDEC7F8" w:rsidR="00BA5796" w:rsidRDefault="00BA5796" w:rsidP="00BA5796">
      <w:pPr>
        <w:jc w:val="left"/>
      </w:pPr>
      <w:r>
        <w:tab/>
      </w:r>
      <w:proofErr w:type="gramStart"/>
      <w:r>
        <w:t>output(</w:t>
      </w:r>
      <w:proofErr w:type="gramEnd"/>
      <w:r>
        <w:t xml:space="preserve">message, </w:t>
      </w:r>
      <w:proofErr w:type="spellStart"/>
      <w:r>
        <w:t>Y.DataOut</w:t>
      </w:r>
      <w:proofErr w:type="spellEnd"/>
      <w:r>
        <w:t>,)</w:t>
      </w:r>
    </w:p>
    <w:p w14:paraId="5FD09A80" w14:textId="00F0D2C6" w:rsidR="00B049A4" w:rsidRDefault="00B049A4" w:rsidP="00B049A4">
      <w:pPr>
        <w:pStyle w:val="NormalIndent"/>
      </w:pPr>
    </w:p>
    <w:p w14:paraId="7721E152" w14:textId="7055DF34" w:rsidR="00675AA7" w:rsidRPr="00AE2C89" w:rsidRDefault="00675AA7" w:rsidP="00675AA7">
      <w:pPr>
        <w:pStyle w:val="NormalIndent"/>
      </w:pPr>
      <w:r>
        <w:t xml:space="preserve">The model expects input from the </w:t>
      </w:r>
      <w:r w:rsidR="00F42D56">
        <w:t>“</w:t>
      </w:r>
      <w:proofErr w:type="spellStart"/>
      <w:r>
        <w:t>analogInput</w:t>
      </w:r>
      <w:proofErr w:type="spellEnd"/>
      <w:r w:rsidR="00F42D56">
        <w:t>”</w:t>
      </w:r>
      <w:r>
        <w:t xml:space="preserve"> and waits until it receives an input </w:t>
      </w:r>
      <w:r w:rsidR="00F42D56">
        <w:t xml:space="preserve">from </w:t>
      </w:r>
      <w:r>
        <w:t>the atomic model. The model processes the data and passes this to the next model. It then passivates and waits for the next input.</w:t>
      </w:r>
    </w:p>
    <w:p w14:paraId="31D2981A" w14:textId="77777777" w:rsidR="00675AA7" w:rsidRDefault="00675AA7" w:rsidP="00B049A4">
      <w:pPr>
        <w:pStyle w:val="NormalIndent"/>
      </w:pPr>
    </w:p>
    <w:p w14:paraId="595C2DCB" w14:textId="0075C442" w:rsidR="00B049A4" w:rsidRPr="00B049A4" w:rsidRDefault="00B049A4" w:rsidP="00B049A4">
      <w:pPr>
        <w:pStyle w:val="Heading3"/>
      </w:pPr>
      <w:proofErr w:type="spellStart"/>
      <w:r>
        <w:t>LCD_display</w:t>
      </w:r>
      <w:proofErr w:type="spellEnd"/>
      <w:r>
        <w:t xml:space="preserve"> Atomic Model</w:t>
      </w:r>
    </w:p>
    <w:p w14:paraId="3D4EE4B8" w14:textId="5E26E9FC" w:rsidR="005116CF" w:rsidRDefault="00675AA7" w:rsidP="00AE2C89">
      <w:pPr>
        <w:pStyle w:val="NormalIndent"/>
      </w:pPr>
      <w:r>
        <w:t xml:space="preserve">The </w:t>
      </w:r>
      <w:proofErr w:type="spellStart"/>
      <w:r>
        <w:t>LCD</w:t>
      </w:r>
      <w:r w:rsidR="00F42D56">
        <w:t>_</w:t>
      </w:r>
      <w:r>
        <w:t>display</w:t>
      </w:r>
      <w:proofErr w:type="spellEnd"/>
      <w:r>
        <w:t xml:space="preserve"> atomic model acts as a wrapper for </w:t>
      </w:r>
      <w:proofErr w:type="spellStart"/>
      <w:r w:rsidR="00A105E1">
        <w:t>TextLCD</w:t>
      </w:r>
      <w:proofErr w:type="spellEnd"/>
      <w:r>
        <w:t xml:space="preserve"> library. </w:t>
      </w:r>
      <w:r w:rsidR="005116CF">
        <w:t>The model accepts input from the CAN bus and deciphers the message source from the ids.</w:t>
      </w:r>
    </w:p>
    <w:p w14:paraId="75180E46" w14:textId="77777777" w:rsidR="005116CF" w:rsidRDefault="005116CF" w:rsidP="00AE2C89">
      <w:pPr>
        <w:pStyle w:val="NormalIndent"/>
      </w:pPr>
    </w:p>
    <w:p w14:paraId="7D384AB1" w14:textId="6D35FF67" w:rsidR="0080522A" w:rsidRPr="0041484F" w:rsidRDefault="005116CF" w:rsidP="0080522A">
      <w:r>
        <w:t xml:space="preserve"> </w:t>
      </w:r>
      <m:oMath>
        <m:r>
          <m:rPr>
            <m:sty m:val="p"/>
          </m:rPr>
          <w:rPr>
            <w:rFonts w:ascii="Cambria Math" w:hAnsi="Cambria Math"/>
          </w:rPr>
          <w:br/>
        </m:r>
      </m:oMath>
      <m:oMathPara>
        <m:oMath>
          <m:r>
            <w:rPr>
              <w:rFonts w:ascii="Cambria Math" w:hAnsi="Cambria Math"/>
            </w:rPr>
            <m:t>LCD_display= &lt; X,Y,S, δ_int,δ_ext,λ. ta&gt;</m:t>
          </m:r>
          <m:r>
            <m:rPr>
              <m:sty m:val="p"/>
            </m:rPr>
            <w:rPr>
              <w:rFonts w:ascii="Cambria Math" w:hAnsi="Cambria Math"/>
            </w:rPr>
            <w:br/>
          </m:r>
        </m:oMath>
        <m:oMath>
          <m:r>
            <w:rPr>
              <w:rFonts w:ascii="Cambria Math" w:hAnsi="Cambria Math"/>
            </w:rPr>
            <m:t>X = { DataIn }</m:t>
          </m:r>
          <m:r>
            <m:rPr>
              <m:sty m:val="p"/>
            </m:rPr>
            <w:rPr>
              <w:rFonts w:ascii="Cambria Math" w:hAnsi="Cambria Math"/>
            </w:rPr>
            <w:br/>
          </m:r>
        </m:oMath>
        <m:oMath>
          <m:r>
            <w:rPr>
              <w:rFonts w:ascii="Cambria Math" w:hAnsi="Cambria Math"/>
            </w:rPr>
            <m:t>Y={ DataOut}</m:t>
          </m:r>
          <m:r>
            <m:rPr>
              <m:sty m:val="p"/>
            </m:rPr>
            <w:rPr>
              <w:rFonts w:ascii="Cambria Math" w:hAnsi="Cambria Math"/>
            </w:rPr>
            <w:br/>
          </m:r>
        </m:oMath>
        <m:oMath>
          <m:r>
            <w:rPr>
              <w:rFonts w:ascii="Cambria Math" w:hAnsi="Cambria Math"/>
            </w:rPr>
            <m:t>S={ state ϵ {write }}</m:t>
          </m:r>
        </m:oMath>
      </m:oMathPara>
    </w:p>
    <w:p w14:paraId="73965671" w14:textId="77777777" w:rsidR="0080522A" w:rsidRDefault="0080522A" w:rsidP="0080522A">
      <w:pPr>
        <w:jc w:val="left"/>
      </w:pPr>
      <m:oMathPara>
        <m:oMathParaPr>
          <m:jc m:val="left"/>
        </m:oMathParaPr>
        <m:oMath>
          <m:r>
            <w:rPr>
              <w:rFonts w:ascii="Cambria Math" w:hAnsi="Cambria Math"/>
            </w:rPr>
            <w:lastRenderedPageBreak/>
            <m:t xml:space="preserve">δ_int (s):   </m:t>
          </m:r>
          <m:r>
            <m:rPr>
              <m:sty m:val="p"/>
            </m:rPr>
            <w:br/>
          </m:r>
        </m:oMath>
      </m:oMathPara>
    </w:p>
    <w:p w14:paraId="697F2DDA" w14:textId="59BC8171" w:rsidR="0080522A" w:rsidRDefault="006F3CEB" w:rsidP="0080522A">
      <w:pPr>
        <w:pStyle w:val="NormalIndent"/>
      </w:pPr>
      <w:r>
        <w:t>write</w:t>
      </w:r>
      <w:r w:rsidR="0080522A">
        <w:t xml:space="preserve"> = false.</w:t>
      </w:r>
    </w:p>
    <w:p w14:paraId="4F0EE753" w14:textId="77777777" w:rsidR="0080522A" w:rsidRPr="00217848" w:rsidRDefault="0080522A" w:rsidP="0080522A">
      <w:pPr>
        <w:pStyle w:val="NormalIndent"/>
      </w:pPr>
      <w:proofErr w:type="gramStart"/>
      <w:r>
        <w:t>passivate(</w:t>
      </w:r>
      <w:proofErr w:type="gramEnd"/>
      <w:r>
        <w:t>)</w:t>
      </w:r>
    </w:p>
    <w:p w14:paraId="09CD40E9" w14:textId="77777777" w:rsidR="0080522A" w:rsidRPr="00217848" w:rsidRDefault="0080522A" w:rsidP="0080522A">
      <w:pPr>
        <w:jc w:val="left"/>
      </w:pPr>
      <m:oMathPara>
        <m:oMathParaPr>
          <m:jc m:val="left"/>
        </m:oMathParaPr>
        <m:oMath>
          <m:r>
            <m:rPr>
              <m:sty m:val="p"/>
            </m:rPr>
            <w:rPr>
              <w:rFonts w:ascii="Cambria Math" w:hAnsi="Cambria Math"/>
            </w:rPr>
            <w:br/>
          </m:r>
        </m:oMath>
        <m:oMath>
          <m:r>
            <w:rPr>
              <w:rFonts w:ascii="Cambria Math" w:hAnsi="Cambria Math"/>
            </w:rPr>
            <m:t>δ_ext (s,e,x):</m:t>
          </m:r>
          <m:r>
            <m:rPr>
              <m:sty m:val="p"/>
            </m:rPr>
            <w:rPr>
              <w:rFonts w:ascii="Cambria Math" w:hAnsi="Cambria Math"/>
            </w:rPr>
            <w:br/>
          </m:r>
        </m:oMath>
      </m:oMathPara>
    </w:p>
    <w:p w14:paraId="223FD162" w14:textId="62C2A533" w:rsidR="0080522A" w:rsidRDefault="006F3CEB" w:rsidP="0080522A">
      <w:pPr>
        <w:pStyle w:val="NormalIndent"/>
      </w:pPr>
      <w:r>
        <w:t>msg</w:t>
      </w:r>
      <w:r w:rsidR="0080522A">
        <w:t xml:space="preserve"> = </w:t>
      </w:r>
      <w:proofErr w:type="spellStart"/>
      <w:proofErr w:type="gramStart"/>
      <w:r w:rsidR="0080522A">
        <w:t>X.DataIn.data</w:t>
      </w:r>
      <w:proofErr w:type="spellEnd"/>
      <w:proofErr w:type="gramEnd"/>
    </w:p>
    <w:p w14:paraId="4E324B1F" w14:textId="2A9C935F" w:rsidR="004A23CE" w:rsidRDefault="004A23CE" w:rsidP="0080522A">
      <w:pPr>
        <w:pStyle w:val="NormalIndent"/>
      </w:pPr>
      <w:proofErr w:type="spellStart"/>
      <w:r>
        <w:t>msg</w:t>
      </w:r>
      <w:r w:rsidR="00090E63">
        <w:t>.data</w:t>
      </w:r>
      <w:proofErr w:type="spellEnd"/>
      <w:r>
        <w:t xml:space="preserve"> = </w:t>
      </w:r>
      <w:proofErr w:type="spellStart"/>
      <w:r>
        <w:t>convert_to_percentage</w:t>
      </w:r>
      <w:proofErr w:type="spellEnd"/>
      <w:r>
        <w:t>(</w:t>
      </w:r>
      <w:proofErr w:type="spellStart"/>
      <w:r>
        <w:t>msg</w:t>
      </w:r>
      <w:r w:rsidR="00090E63">
        <w:t>.data</w:t>
      </w:r>
      <w:proofErr w:type="spellEnd"/>
      <w:r>
        <w:t>)</w:t>
      </w:r>
    </w:p>
    <w:p w14:paraId="3DCAAD5A" w14:textId="5399CBF5" w:rsidR="0080522A" w:rsidRDefault="006F3CEB" w:rsidP="0080522A">
      <w:pPr>
        <w:pStyle w:val="NormalIndent"/>
      </w:pPr>
      <w:r>
        <w:t>if (msg.id == 1100)</w:t>
      </w:r>
    </w:p>
    <w:p w14:paraId="1D87F31D" w14:textId="14AF48E7" w:rsidR="006F3CEB" w:rsidRDefault="006F3CEB" w:rsidP="0080522A">
      <w:pPr>
        <w:pStyle w:val="NormalIndent"/>
      </w:pPr>
      <w:r>
        <w:t>{</w:t>
      </w:r>
    </w:p>
    <w:p w14:paraId="238C8BAE" w14:textId="6D265C3B" w:rsidR="006F3CEB" w:rsidRDefault="004A23CE" w:rsidP="0080522A">
      <w:pPr>
        <w:pStyle w:val="NormalIndent"/>
      </w:pPr>
      <w:r>
        <w:tab/>
      </w:r>
      <w:proofErr w:type="spellStart"/>
      <w:proofErr w:type="gramStart"/>
      <w:r>
        <w:t>message.brake</w:t>
      </w:r>
      <w:proofErr w:type="spellEnd"/>
      <w:proofErr w:type="gramEnd"/>
      <w:r>
        <w:t xml:space="preserve"> = </w:t>
      </w:r>
      <w:proofErr w:type="spellStart"/>
      <w:r w:rsidR="00090E63">
        <w:t>msg.data</w:t>
      </w:r>
      <w:proofErr w:type="spellEnd"/>
    </w:p>
    <w:p w14:paraId="207DE21F" w14:textId="375F8DC4" w:rsidR="006F3CEB" w:rsidRDefault="006F3CEB" w:rsidP="0080522A">
      <w:pPr>
        <w:pStyle w:val="NormalIndent"/>
      </w:pPr>
      <w:r>
        <w:t>}</w:t>
      </w:r>
    </w:p>
    <w:p w14:paraId="67CE77CF" w14:textId="69B389A5" w:rsidR="006F3CEB" w:rsidRDefault="006F3CEB" w:rsidP="0080522A">
      <w:pPr>
        <w:pStyle w:val="NormalIndent"/>
      </w:pPr>
      <w:r>
        <w:t>else if (msg.id == 1200)</w:t>
      </w:r>
    </w:p>
    <w:p w14:paraId="27B474CE" w14:textId="6FC4BF2A" w:rsidR="006F3CEB" w:rsidRDefault="006F3CEB" w:rsidP="0080522A">
      <w:pPr>
        <w:pStyle w:val="NormalIndent"/>
      </w:pPr>
      <w:r>
        <w:t>{</w:t>
      </w:r>
    </w:p>
    <w:p w14:paraId="69E6B2CE" w14:textId="0F003FFC" w:rsidR="004A23CE" w:rsidRDefault="004A23CE" w:rsidP="0080522A">
      <w:pPr>
        <w:pStyle w:val="NormalIndent"/>
      </w:pPr>
      <w:r>
        <w:tab/>
      </w:r>
      <w:proofErr w:type="spellStart"/>
      <w:proofErr w:type="gramStart"/>
      <w:r>
        <w:t>message.accel</w:t>
      </w:r>
      <w:proofErr w:type="spellEnd"/>
      <w:proofErr w:type="gramEnd"/>
      <w:r>
        <w:t xml:space="preserve"> = </w:t>
      </w:r>
      <w:proofErr w:type="spellStart"/>
      <w:r w:rsidR="00090E63">
        <w:t>msg.data</w:t>
      </w:r>
      <w:proofErr w:type="spellEnd"/>
    </w:p>
    <w:p w14:paraId="60646357" w14:textId="75DAC52B" w:rsidR="006F3CEB" w:rsidRDefault="006F3CEB" w:rsidP="0080522A">
      <w:pPr>
        <w:pStyle w:val="NormalIndent"/>
      </w:pPr>
      <w:r>
        <w:t>}</w:t>
      </w:r>
    </w:p>
    <w:p w14:paraId="64CAED8B" w14:textId="1B824EF7" w:rsidR="006F3CEB" w:rsidRDefault="006F3CEB" w:rsidP="0080522A">
      <w:pPr>
        <w:pStyle w:val="NormalIndent"/>
      </w:pPr>
      <w:r>
        <w:t>else if (msg.id == 1300)</w:t>
      </w:r>
    </w:p>
    <w:p w14:paraId="711C2C99" w14:textId="1FB8ED13" w:rsidR="004A23CE" w:rsidRDefault="004A23CE" w:rsidP="0080522A">
      <w:pPr>
        <w:pStyle w:val="NormalIndent"/>
      </w:pPr>
      <w:r>
        <w:t>{</w:t>
      </w:r>
    </w:p>
    <w:p w14:paraId="146BBA83" w14:textId="662272DD" w:rsidR="004A23CE" w:rsidRDefault="004A23CE" w:rsidP="0080522A">
      <w:pPr>
        <w:pStyle w:val="NormalIndent"/>
      </w:pPr>
      <w:r>
        <w:tab/>
      </w:r>
      <w:proofErr w:type="spellStart"/>
      <w:proofErr w:type="gramStart"/>
      <w:r>
        <w:t>message.speed</w:t>
      </w:r>
      <w:proofErr w:type="spellEnd"/>
      <w:proofErr w:type="gramEnd"/>
      <w:r>
        <w:t xml:space="preserve"> =</w:t>
      </w:r>
      <w:r w:rsidR="00090E63">
        <w:t xml:space="preserve"> </w:t>
      </w:r>
      <w:proofErr w:type="spellStart"/>
      <w:r w:rsidR="00090E63">
        <w:t>msg.data</w:t>
      </w:r>
      <w:proofErr w:type="spellEnd"/>
    </w:p>
    <w:p w14:paraId="3AA40A77" w14:textId="42325378" w:rsidR="004A23CE" w:rsidRPr="0041484F" w:rsidRDefault="004A23CE" w:rsidP="0080522A">
      <w:pPr>
        <w:pStyle w:val="NormalIndent"/>
      </w:pPr>
      <w:r>
        <w:t>}</w:t>
      </w:r>
    </w:p>
    <w:p w14:paraId="236922CC" w14:textId="61D749CE" w:rsidR="0080522A" w:rsidRPr="006F3CEB" w:rsidRDefault="0080522A" w:rsidP="0080522A">
      <w:pPr>
        <w:jc w:val="left"/>
      </w:pPr>
      <m:oMathPara>
        <m:oMathParaPr>
          <m:jc m:val="left"/>
        </m:oMathParaPr>
        <m:oMath>
          <m:r>
            <w:rPr>
              <w:rFonts w:ascii="Cambria Math" w:hAnsi="Cambria Math"/>
            </w:rPr>
            <m:t xml:space="preserve">λ : </m:t>
          </m:r>
        </m:oMath>
      </m:oMathPara>
    </w:p>
    <w:p w14:paraId="2CE5CEEB" w14:textId="073FD874" w:rsidR="006F3CEB" w:rsidRPr="006F3CEB" w:rsidRDefault="006F3CEB" w:rsidP="006F3CEB">
      <w:pPr>
        <w:pStyle w:val="NormalIndent"/>
      </w:pPr>
      <w:proofErr w:type="spellStart"/>
      <w:r>
        <w:t>clear_</w:t>
      </w:r>
      <w:proofErr w:type="gramStart"/>
      <w:r>
        <w:t>screen</w:t>
      </w:r>
      <w:proofErr w:type="spellEnd"/>
      <w:r>
        <w:t>(</w:t>
      </w:r>
      <w:proofErr w:type="gramEnd"/>
      <w:r>
        <w:t>)</w:t>
      </w:r>
    </w:p>
    <w:p w14:paraId="1368C26E" w14:textId="77777777" w:rsidR="0080522A" w:rsidRDefault="0080522A" w:rsidP="0080522A">
      <w:pPr>
        <w:jc w:val="left"/>
      </w:pPr>
      <w:r>
        <w:tab/>
      </w:r>
      <w:proofErr w:type="gramStart"/>
      <w:r>
        <w:t>output(</w:t>
      </w:r>
      <w:proofErr w:type="gramEnd"/>
      <w:r>
        <w:t xml:space="preserve">message, </w:t>
      </w:r>
      <w:proofErr w:type="spellStart"/>
      <w:r>
        <w:t>Y.DataOut</w:t>
      </w:r>
      <w:proofErr w:type="spellEnd"/>
      <w:r>
        <w:t>,)</w:t>
      </w:r>
    </w:p>
    <w:p w14:paraId="6DBD539F" w14:textId="34F7B307" w:rsidR="00AE2C89" w:rsidRDefault="00AE2C89" w:rsidP="00AE2C89">
      <w:pPr>
        <w:pStyle w:val="NormalIndent"/>
      </w:pPr>
    </w:p>
    <w:p w14:paraId="7FB6C212" w14:textId="71068E0D" w:rsidR="00AE2C89" w:rsidRDefault="005B3D52" w:rsidP="005B3D52">
      <w:pPr>
        <w:pStyle w:val="NormalIndent"/>
        <w:ind w:firstLine="0"/>
      </w:pPr>
      <w:r>
        <w:t>The model clears the screen before sending out a new message to replace the text on the screen.</w:t>
      </w:r>
      <w:r w:rsidR="00A105E1">
        <w:t xml:space="preserve"> The text is preformatted and only the values of the relevant fields are changed to express an update.  </w:t>
      </w:r>
      <w:r>
        <w:t xml:space="preserve"> </w:t>
      </w:r>
    </w:p>
    <w:p w14:paraId="3481AF61" w14:textId="2261D275" w:rsidR="00983DCB" w:rsidRDefault="00983DCB" w:rsidP="00983DCB">
      <w:pPr>
        <w:pStyle w:val="NormalIndent"/>
      </w:pPr>
    </w:p>
    <w:p w14:paraId="46756F12" w14:textId="71FADBA1" w:rsidR="003D6A17" w:rsidRDefault="00434C32" w:rsidP="00434C32">
      <w:pPr>
        <w:pStyle w:val="Heading1"/>
      </w:pPr>
      <w:r>
        <w:t>Simulation Results</w:t>
      </w:r>
    </w:p>
    <w:p w14:paraId="496D1E40" w14:textId="4F08B784" w:rsidR="005B3D52" w:rsidRDefault="005B3D52" w:rsidP="00AE2C89">
      <w:r>
        <w:t>The simulations are carried out on software and hardware to verify proper working. To test for proper working the following tests were carried out:</w:t>
      </w:r>
    </w:p>
    <w:p w14:paraId="1C75112E" w14:textId="77777777" w:rsidR="005B3D52" w:rsidRPr="005B3D52" w:rsidRDefault="005B3D52" w:rsidP="005B3D52">
      <w:pPr>
        <w:pStyle w:val="NormalIndent"/>
      </w:pPr>
    </w:p>
    <w:p w14:paraId="3FC890F8" w14:textId="1C7F574A" w:rsidR="00AE2C89" w:rsidRDefault="005B3D52" w:rsidP="005B3D52">
      <w:pPr>
        <w:pStyle w:val="ListParagraph"/>
        <w:numPr>
          <w:ilvl w:val="0"/>
          <w:numId w:val="29"/>
        </w:numPr>
      </w:pPr>
      <w:r>
        <w:t>CAN testing in software.</w:t>
      </w:r>
    </w:p>
    <w:p w14:paraId="1CEC31DE" w14:textId="5C8F93CA" w:rsidR="005B3D52" w:rsidRDefault="005B3D52" w:rsidP="005B3D52">
      <w:pPr>
        <w:pStyle w:val="ListParagraph"/>
        <w:numPr>
          <w:ilvl w:val="0"/>
          <w:numId w:val="29"/>
        </w:numPr>
      </w:pPr>
      <w:r>
        <w:t>Motor simulation in software</w:t>
      </w:r>
    </w:p>
    <w:p w14:paraId="0B259A75" w14:textId="23967DEE" w:rsidR="005B3D52" w:rsidRDefault="005B3D52" w:rsidP="005B3D52">
      <w:pPr>
        <w:pStyle w:val="ListParagraph"/>
        <w:numPr>
          <w:ilvl w:val="0"/>
          <w:numId w:val="29"/>
        </w:numPr>
      </w:pPr>
      <w:r>
        <w:t>Hardware simulation of the complete system</w:t>
      </w:r>
    </w:p>
    <w:p w14:paraId="7BE9FFD3" w14:textId="10BF33C5" w:rsidR="005B3D52" w:rsidRDefault="005B3D52" w:rsidP="005B3D52">
      <w:pPr>
        <w:pStyle w:val="NormalIndent"/>
        <w:ind w:firstLine="0"/>
      </w:pPr>
    </w:p>
    <w:p w14:paraId="1231D7A6" w14:textId="075B24BE" w:rsidR="005B3D52" w:rsidRDefault="005B3D52" w:rsidP="005B3D52">
      <w:pPr>
        <w:pStyle w:val="Heading2"/>
      </w:pPr>
      <w:r>
        <w:t>CAN Testing:</w:t>
      </w:r>
    </w:p>
    <w:p w14:paraId="3EFD4D79" w14:textId="233EAC91" w:rsidR="007F777A" w:rsidRDefault="005B3D52" w:rsidP="005B3D52">
      <w:r>
        <w:t>This simulation test</w:t>
      </w:r>
      <w:r w:rsidR="00A105E1">
        <w:t>s</w:t>
      </w:r>
      <w:r>
        <w:t xml:space="preserve"> the CAN transmission and receiving of the models. This scenario also tests the </w:t>
      </w:r>
      <w:proofErr w:type="spellStart"/>
      <w:r>
        <w:t>float_to_internal</w:t>
      </w:r>
      <w:proofErr w:type="spellEnd"/>
      <w:r>
        <w:t xml:space="preserve"> atomic models as they are used in the simulation as well. The test scenario is set</w:t>
      </w:r>
      <w:r w:rsidR="00A105E1">
        <w:t xml:space="preserve"> </w:t>
      </w:r>
      <w:r>
        <w:t xml:space="preserve">up </w:t>
      </w:r>
      <w:r w:rsidR="00A105E1">
        <w:t xml:space="preserve">like </w:t>
      </w:r>
      <w:r>
        <w:t xml:space="preserve">the coupled </w:t>
      </w:r>
      <w:proofErr w:type="gramStart"/>
      <w:r>
        <w:t xml:space="preserve">model </w:t>
      </w:r>
      <w:r w:rsidR="00683826">
        <w:t xml:space="preserve"> Acceleration</w:t>
      </w:r>
      <w:proofErr w:type="gramEnd"/>
      <w:r w:rsidR="00683826">
        <w:t>-Brake-CAN model discussed in 3.2.1</w:t>
      </w:r>
      <w:r w:rsidR="007F777A">
        <w:t>.</w:t>
      </w:r>
    </w:p>
    <w:p w14:paraId="1F1D5E58" w14:textId="7B83370B" w:rsidR="00622048" w:rsidRDefault="007F777A" w:rsidP="005B3D52">
      <w:r>
        <w:tab/>
        <w:t>The model rec</w:t>
      </w:r>
      <w:r w:rsidR="00A105E1">
        <w:t>ei</w:t>
      </w:r>
      <w:r>
        <w:t>ves inputs f</w:t>
      </w:r>
      <w:r w:rsidR="00A105E1">
        <w:t>ro</w:t>
      </w:r>
      <w:r>
        <w:t xml:space="preserve">m </w:t>
      </w:r>
      <w:proofErr w:type="spellStart"/>
      <w:r>
        <w:t>AnalogIn</w:t>
      </w:r>
      <w:proofErr w:type="spellEnd"/>
      <w:r>
        <w:t xml:space="preserve"> and passes them on to </w:t>
      </w:r>
      <w:proofErr w:type="spellStart"/>
      <w:r>
        <w:t>float_to_internal</w:t>
      </w:r>
      <w:proofErr w:type="spellEnd"/>
      <w:r>
        <w:t xml:space="preserve"> atomic model which passes them out to the CAN atomic model which passes them to the CAN bus. The inputs to </w:t>
      </w:r>
      <w:r w:rsidR="00622048">
        <w:t>the model sweep from 1.0 to 0 and then back to 1.0 in increments of 0.1</w:t>
      </w:r>
      <w:r w:rsidR="009B4B31">
        <w:t>.</w:t>
      </w:r>
      <w:r w:rsidR="00622048">
        <w:t xml:space="preserve"> The results are displayed in table 1.</w:t>
      </w:r>
    </w:p>
    <w:p w14:paraId="101A117B" w14:textId="77777777" w:rsidR="003137E2" w:rsidRPr="003137E2" w:rsidRDefault="003137E2" w:rsidP="009B4B31">
      <w:pPr>
        <w:pStyle w:val="NormalIndent"/>
        <w:ind w:firstLine="0"/>
      </w:pPr>
    </w:p>
    <w:tbl>
      <w:tblPr>
        <w:tblStyle w:val="TableGrid"/>
        <w:tblW w:w="0" w:type="auto"/>
        <w:tblLook w:val="04A0" w:firstRow="1" w:lastRow="0" w:firstColumn="1" w:lastColumn="0" w:noHBand="0" w:noVBand="1"/>
      </w:tblPr>
      <w:tblGrid>
        <w:gridCol w:w="2336"/>
        <w:gridCol w:w="1169"/>
        <w:gridCol w:w="1169"/>
        <w:gridCol w:w="1169"/>
        <w:gridCol w:w="1169"/>
        <w:gridCol w:w="1169"/>
        <w:gridCol w:w="1169"/>
      </w:tblGrid>
      <w:tr w:rsidR="004028EB" w14:paraId="1D6BF836" w14:textId="77777777" w:rsidTr="000D71D4">
        <w:trPr>
          <w:tblHeader/>
        </w:trPr>
        <w:tc>
          <w:tcPr>
            <w:tcW w:w="2336" w:type="dxa"/>
            <w:vMerge w:val="restart"/>
            <w:vAlign w:val="center"/>
          </w:tcPr>
          <w:p w14:paraId="72E92C32" w14:textId="4EB96ABB" w:rsidR="004028EB" w:rsidRPr="003137E2" w:rsidRDefault="004028EB" w:rsidP="003137E2">
            <w:pPr>
              <w:jc w:val="center"/>
            </w:pPr>
            <w:r w:rsidRPr="003137E2">
              <w:t>Analog Input</w:t>
            </w:r>
          </w:p>
        </w:tc>
        <w:tc>
          <w:tcPr>
            <w:tcW w:w="2338" w:type="dxa"/>
            <w:gridSpan w:val="2"/>
            <w:vAlign w:val="center"/>
          </w:tcPr>
          <w:p w14:paraId="765177BE" w14:textId="2E8728EA" w:rsidR="004028EB" w:rsidRPr="003137E2" w:rsidRDefault="004028EB" w:rsidP="003137E2">
            <w:pPr>
              <w:jc w:val="center"/>
            </w:pPr>
            <w:proofErr w:type="spellStart"/>
            <w:r>
              <w:t>Float_to_internal</w:t>
            </w:r>
            <w:proofErr w:type="spellEnd"/>
          </w:p>
        </w:tc>
        <w:tc>
          <w:tcPr>
            <w:tcW w:w="2338" w:type="dxa"/>
            <w:gridSpan w:val="2"/>
            <w:vAlign w:val="center"/>
          </w:tcPr>
          <w:p w14:paraId="2E6B9E59" w14:textId="5094672C" w:rsidR="004028EB" w:rsidRPr="003137E2" w:rsidRDefault="004028EB" w:rsidP="003137E2">
            <w:pPr>
              <w:jc w:val="center"/>
            </w:pPr>
            <w:r>
              <w:t>CAN1 TX output</w:t>
            </w:r>
          </w:p>
        </w:tc>
        <w:tc>
          <w:tcPr>
            <w:tcW w:w="2338" w:type="dxa"/>
            <w:gridSpan w:val="2"/>
            <w:vAlign w:val="center"/>
          </w:tcPr>
          <w:p w14:paraId="71A68C94" w14:textId="43BDA0AD" w:rsidR="004028EB" w:rsidRPr="003137E2" w:rsidRDefault="004028EB" w:rsidP="003137E2">
            <w:pPr>
              <w:jc w:val="center"/>
            </w:pPr>
            <w:r>
              <w:t xml:space="preserve">CAN2 </w:t>
            </w:r>
            <w:proofErr w:type="spellStart"/>
            <w:r>
              <w:t>DataOut</w:t>
            </w:r>
            <w:proofErr w:type="spellEnd"/>
          </w:p>
        </w:tc>
      </w:tr>
      <w:tr w:rsidR="004028EB" w14:paraId="45709EA4" w14:textId="77777777" w:rsidTr="000D71D4">
        <w:tc>
          <w:tcPr>
            <w:tcW w:w="2336" w:type="dxa"/>
            <w:vMerge/>
          </w:tcPr>
          <w:p w14:paraId="2D2BA892" w14:textId="77777777" w:rsidR="004028EB" w:rsidRPr="003137E2" w:rsidRDefault="004028EB" w:rsidP="003137E2">
            <w:pPr>
              <w:jc w:val="center"/>
            </w:pPr>
          </w:p>
        </w:tc>
        <w:tc>
          <w:tcPr>
            <w:tcW w:w="1169" w:type="dxa"/>
          </w:tcPr>
          <w:p w14:paraId="63303CCB" w14:textId="6FBCBCC0" w:rsidR="004028EB" w:rsidRDefault="004028EB" w:rsidP="003137E2">
            <w:pPr>
              <w:jc w:val="center"/>
            </w:pPr>
            <w:r>
              <w:t>ID</w:t>
            </w:r>
          </w:p>
        </w:tc>
        <w:tc>
          <w:tcPr>
            <w:tcW w:w="1169" w:type="dxa"/>
          </w:tcPr>
          <w:p w14:paraId="7EEEAFFE" w14:textId="5E1CA57A" w:rsidR="004028EB" w:rsidRDefault="004028EB" w:rsidP="003137E2">
            <w:pPr>
              <w:jc w:val="center"/>
            </w:pPr>
            <w:r>
              <w:t>Data</w:t>
            </w:r>
          </w:p>
        </w:tc>
        <w:tc>
          <w:tcPr>
            <w:tcW w:w="1169" w:type="dxa"/>
          </w:tcPr>
          <w:p w14:paraId="03656ED9" w14:textId="2DF5A0A1" w:rsidR="004028EB" w:rsidRDefault="004028EB" w:rsidP="003137E2">
            <w:pPr>
              <w:jc w:val="center"/>
            </w:pPr>
            <w:r>
              <w:t>ID</w:t>
            </w:r>
          </w:p>
        </w:tc>
        <w:tc>
          <w:tcPr>
            <w:tcW w:w="1169" w:type="dxa"/>
          </w:tcPr>
          <w:p w14:paraId="25E2A401" w14:textId="1A8FE409" w:rsidR="004028EB" w:rsidRDefault="004028EB" w:rsidP="003137E2">
            <w:pPr>
              <w:jc w:val="center"/>
            </w:pPr>
            <w:r>
              <w:t>Data</w:t>
            </w:r>
          </w:p>
        </w:tc>
        <w:tc>
          <w:tcPr>
            <w:tcW w:w="1169" w:type="dxa"/>
          </w:tcPr>
          <w:p w14:paraId="27461895" w14:textId="0B51FC98" w:rsidR="004028EB" w:rsidRDefault="004028EB" w:rsidP="003137E2">
            <w:pPr>
              <w:jc w:val="center"/>
            </w:pPr>
            <w:r>
              <w:t>ID</w:t>
            </w:r>
          </w:p>
        </w:tc>
        <w:tc>
          <w:tcPr>
            <w:tcW w:w="1169" w:type="dxa"/>
          </w:tcPr>
          <w:p w14:paraId="02BA703E" w14:textId="212B8DF3" w:rsidR="004028EB" w:rsidRDefault="004028EB" w:rsidP="003137E2">
            <w:pPr>
              <w:jc w:val="center"/>
            </w:pPr>
            <w:r>
              <w:t>Data</w:t>
            </w:r>
          </w:p>
        </w:tc>
      </w:tr>
      <w:tr w:rsidR="004028EB" w:rsidRPr="003137E2" w14:paraId="36D90D83" w14:textId="77777777" w:rsidTr="000D71D4">
        <w:trPr>
          <w:cantSplit/>
        </w:trPr>
        <w:tc>
          <w:tcPr>
            <w:tcW w:w="2336" w:type="dxa"/>
          </w:tcPr>
          <w:p w14:paraId="521DFF91" w14:textId="4ABC5B24" w:rsidR="004028EB" w:rsidRPr="003137E2" w:rsidRDefault="004028EB" w:rsidP="003137E2">
            <w:pPr>
              <w:jc w:val="center"/>
            </w:pPr>
            <w:r>
              <w:t>1.0</w:t>
            </w:r>
          </w:p>
        </w:tc>
        <w:tc>
          <w:tcPr>
            <w:tcW w:w="1169" w:type="dxa"/>
          </w:tcPr>
          <w:p w14:paraId="397B449C" w14:textId="43D104C0" w:rsidR="004028EB" w:rsidRPr="003137E2" w:rsidRDefault="004028EB" w:rsidP="003137E2">
            <w:pPr>
              <w:jc w:val="center"/>
            </w:pPr>
            <w:r>
              <w:t>1100</w:t>
            </w:r>
          </w:p>
        </w:tc>
        <w:tc>
          <w:tcPr>
            <w:tcW w:w="1169" w:type="dxa"/>
          </w:tcPr>
          <w:p w14:paraId="63E2303F" w14:textId="551A4D7F" w:rsidR="004028EB" w:rsidRPr="003137E2" w:rsidRDefault="004028EB" w:rsidP="003137E2">
            <w:pPr>
              <w:jc w:val="center"/>
            </w:pPr>
            <w:r>
              <w:t>255</w:t>
            </w:r>
          </w:p>
        </w:tc>
        <w:tc>
          <w:tcPr>
            <w:tcW w:w="1169" w:type="dxa"/>
          </w:tcPr>
          <w:p w14:paraId="306BE129" w14:textId="4150876C" w:rsidR="004028EB" w:rsidRPr="003137E2" w:rsidRDefault="004028EB" w:rsidP="003137E2">
            <w:pPr>
              <w:jc w:val="center"/>
            </w:pPr>
            <w:r>
              <w:t>1100</w:t>
            </w:r>
          </w:p>
        </w:tc>
        <w:tc>
          <w:tcPr>
            <w:tcW w:w="1169" w:type="dxa"/>
          </w:tcPr>
          <w:p w14:paraId="7761C12B" w14:textId="7D0025E3" w:rsidR="004028EB" w:rsidRPr="003137E2" w:rsidRDefault="004028EB" w:rsidP="003137E2">
            <w:pPr>
              <w:jc w:val="center"/>
            </w:pPr>
            <w:r>
              <w:t>255</w:t>
            </w:r>
          </w:p>
        </w:tc>
        <w:tc>
          <w:tcPr>
            <w:tcW w:w="1169" w:type="dxa"/>
          </w:tcPr>
          <w:p w14:paraId="62B0F070" w14:textId="1148D41D" w:rsidR="004028EB" w:rsidRPr="003137E2" w:rsidRDefault="004028EB" w:rsidP="003137E2">
            <w:pPr>
              <w:jc w:val="center"/>
            </w:pPr>
            <w:r>
              <w:t>1100</w:t>
            </w:r>
          </w:p>
        </w:tc>
        <w:tc>
          <w:tcPr>
            <w:tcW w:w="1169" w:type="dxa"/>
          </w:tcPr>
          <w:p w14:paraId="7C3C781E" w14:textId="10092FDE" w:rsidR="004028EB" w:rsidRPr="003137E2" w:rsidRDefault="004028EB" w:rsidP="003137E2">
            <w:pPr>
              <w:jc w:val="center"/>
            </w:pPr>
            <w:r>
              <w:t>255</w:t>
            </w:r>
          </w:p>
        </w:tc>
      </w:tr>
      <w:tr w:rsidR="00B15FD9" w14:paraId="25A26074" w14:textId="77777777" w:rsidTr="000D71D4">
        <w:trPr>
          <w:cantSplit/>
        </w:trPr>
        <w:tc>
          <w:tcPr>
            <w:tcW w:w="2336" w:type="dxa"/>
          </w:tcPr>
          <w:p w14:paraId="021E956F" w14:textId="0CC7D401" w:rsidR="00B15FD9" w:rsidRDefault="00B15FD9" w:rsidP="000D71D4">
            <w:pPr>
              <w:jc w:val="center"/>
            </w:pPr>
            <w:r>
              <w:t>0.9</w:t>
            </w:r>
          </w:p>
        </w:tc>
        <w:tc>
          <w:tcPr>
            <w:tcW w:w="1169" w:type="dxa"/>
          </w:tcPr>
          <w:p w14:paraId="6A576B1C" w14:textId="278C6771" w:rsidR="00B15FD9" w:rsidRDefault="00006564" w:rsidP="000D71D4">
            <w:pPr>
              <w:jc w:val="center"/>
            </w:pPr>
            <w:r>
              <w:t>1100</w:t>
            </w:r>
          </w:p>
        </w:tc>
        <w:tc>
          <w:tcPr>
            <w:tcW w:w="1169" w:type="dxa"/>
          </w:tcPr>
          <w:p w14:paraId="36B4FC53" w14:textId="2BB8D7D8" w:rsidR="00B15FD9" w:rsidRDefault="000D71D4" w:rsidP="000D71D4">
            <w:pPr>
              <w:jc w:val="center"/>
            </w:pPr>
            <w:r>
              <w:t>229</w:t>
            </w:r>
          </w:p>
        </w:tc>
        <w:tc>
          <w:tcPr>
            <w:tcW w:w="1169" w:type="dxa"/>
          </w:tcPr>
          <w:p w14:paraId="5840BCE4" w14:textId="0053CBAA" w:rsidR="00B15FD9" w:rsidRDefault="00006564" w:rsidP="000D71D4">
            <w:pPr>
              <w:jc w:val="center"/>
            </w:pPr>
            <w:r>
              <w:t>1100</w:t>
            </w:r>
          </w:p>
        </w:tc>
        <w:tc>
          <w:tcPr>
            <w:tcW w:w="1169" w:type="dxa"/>
          </w:tcPr>
          <w:p w14:paraId="469B4E45" w14:textId="20EEA753" w:rsidR="00B15FD9" w:rsidRDefault="000D71D4" w:rsidP="000D71D4">
            <w:pPr>
              <w:jc w:val="center"/>
            </w:pPr>
            <w:r>
              <w:t>229</w:t>
            </w:r>
          </w:p>
        </w:tc>
        <w:tc>
          <w:tcPr>
            <w:tcW w:w="1169" w:type="dxa"/>
          </w:tcPr>
          <w:p w14:paraId="4F1685EE" w14:textId="5635E76C" w:rsidR="00B15FD9" w:rsidRDefault="00006564" w:rsidP="000D71D4">
            <w:pPr>
              <w:jc w:val="center"/>
            </w:pPr>
            <w:r>
              <w:t>1100</w:t>
            </w:r>
          </w:p>
        </w:tc>
        <w:tc>
          <w:tcPr>
            <w:tcW w:w="1169" w:type="dxa"/>
          </w:tcPr>
          <w:p w14:paraId="2E1CE5A3" w14:textId="5EE7F8F1" w:rsidR="00B15FD9" w:rsidRDefault="000D71D4" w:rsidP="000D71D4">
            <w:pPr>
              <w:jc w:val="center"/>
            </w:pPr>
            <w:r>
              <w:t>229</w:t>
            </w:r>
          </w:p>
        </w:tc>
      </w:tr>
      <w:tr w:rsidR="00B15FD9" w:rsidRPr="003137E2" w14:paraId="009B96EF" w14:textId="77777777" w:rsidTr="000D71D4">
        <w:trPr>
          <w:cantSplit/>
        </w:trPr>
        <w:tc>
          <w:tcPr>
            <w:tcW w:w="2336" w:type="dxa"/>
          </w:tcPr>
          <w:p w14:paraId="4C8CA0CC" w14:textId="16A1EE4F" w:rsidR="00B15FD9" w:rsidRDefault="00B15FD9" w:rsidP="00B15FD9">
            <w:pPr>
              <w:jc w:val="center"/>
            </w:pPr>
            <w:r>
              <w:lastRenderedPageBreak/>
              <w:t>0.8</w:t>
            </w:r>
          </w:p>
        </w:tc>
        <w:tc>
          <w:tcPr>
            <w:tcW w:w="1169" w:type="dxa"/>
          </w:tcPr>
          <w:p w14:paraId="4A01861B" w14:textId="17ECC0FE" w:rsidR="00B15FD9" w:rsidRDefault="00006564" w:rsidP="00B15FD9">
            <w:pPr>
              <w:jc w:val="center"/>
            </w:pPr>
            <w:r>
              <w:t>1100</w:t>
            </w:r>
          </w:p>
        </w:tc>
        <w:tc>
          <w:tcPr>
            <w:tcW w:w="1169" w:type="dxa"/>
          </w:tcPr>
          <w:p w14:paraId="3782850A" w14:textId="2DBE1D3F" w:rsidR="00B15FD9" w:rsidRDefault="00D7370A" w:rsidP="00B15FD9">
            <w:pPr>
              <w:jc w:val="center"/>
            </w:pPr>
            <w:r>
              <w:t>204</w:t>
            </w:r>
          </w:p>
        </w:tc>
        <w:tc>
          <w:tcPr>
            <w:tcW w:w="1169" w:type="dxa"/>
          </w:tcPr>
          <w:p w14:paraId="25369232" w14:textId="02382E78" w:rsidR="00B15FD9" w:rsidRDefault="00006564" w:rsidP="00B15FD9">
            <w:pPr>
              <w:jc w:val="center"/>
            </w:pPr>
            <w:r>
              <w:t>1100</w:t>
            </w:r>
          </w:p>
        </w:tc>
        <w:tc>
          <w:tcPr>
            <w:tcW w:w="1169" w:type="dxa"/>
          </w:tcPr>
          <w:p w14:paraId="39935F88" w14:textId="35FA7A22" w:rsidR="00B15FD9" w:rsidRDefault="00D7370A" w:rsidP="00B15FD9">
            <w:pPr>
              <w:jc w:val="center"/>
            </w:pPr>
            <w:r>
              <w:t>204</w:t>
            </w:r>
          </w:p>
        </w:tc>
        <w:tc>
          <w:tcPr>
            <w:tcW w:w="1169" w:type="dxa"/>
          </w:tcPr>
          <w:p w14:paraId="65C4B64D" w14:textId="1001A20A" w:rsidR="00B15FD9" w:rsidRDefault="00006564" w:rsidP="00B15FD9">
            <w:pPr>
              <w:jc w:val="center"/>
            </w:pPr>
            <w:r>
              <w:t>1100</w:t>
            </w:r>
          </w:p>
        </w:tc>
        <w:tc>
          <w:tcPr>
            <w:tcW w:w="1169" w:type="dxa"/>
          </w:tcPr>
          <w:p w14:paraId="46929644" w14:textId="652C3D85" w:rsidR="00B15FD9" w:rsidRDefault="00D7370A" w:rsidP="00B15FD9">
            <w:pPr>
              <w:jc w:val="center"/>
            </w:pPr>
            <w:r>
              <w:t>204</w:t>
            </w:r>
          </w:p>
        </w:tc>
      </w:tr>
      <w:tr w:rsidR="000D71D4" w:rsidRPr="003137E2" w14:paraId="10C3E0FD" w14:textId="77777777" w:rsidTr="000D71D4">
        <w:trPr>
          <w:cantSplit/>
        </w:trPr>
        <w:tc>
          <w:tcPr>
            <w:tcW w:w="2336" w:type="dxa"/>
          </w:tcPr>
          <w:p w14:paraId="11773341" w14:textId="2F4AFFE8" w:rsidR="000D71D4" w:rsidRDefault="000D71D4" w:rsidP="00B15FD9">
            <w:pPr>
              <w:jc w:val="center"/>
            </w:pPr>
            <w:r>
              <w:t>0.7</w:t>
            </w:r>
          </w:p>
        </w:tc>
        <w:tc>
          <w:tcPr>
            <w:tcW w:w="1169" w:type="dxa"/>
          </w:tcPr>
          <w:p w14:paraId="24F60EA5" w14:textId="406967D3" w:rsidR="000D71D4" w:rsidRDefault="000D71D4" w:rsidP="00B15FD9">
            <w:pPr>
              <w:jc w:val="center"/>
            </w:pPr>
            <w:r>
              <w:t>1100</w:t>
            </w:r>
          </w:p>
        </w:tc>
        <w:tc>
          <w:tcPr>
            <w:tcW w:w="1169" w:type="dxa"/>
          </w:tcPr>
          <w:p w14:paraId="0E9C951B" w14:textId="2F3CDAEF" w:rsidR="000D71D4" w:rsidRDefault="00D7370A" w:rsidP="00B15FD9">
            <w:pPr>
              <w:jc w:val="center"/>
            </w:pPr>
            <w:r>
              <w:t>178</w:t>
            </w:r>
          </w:p>
        </w:tc>
        <w:tc>
          <w:tcPr>
            <w:tcW w:w="1169" w:type="dxa"/>
          </w:tcPr>
          <w:p w14:paraId="2810D306" w14:textId="6B49CC6D" w:rsidR="000D71D4" w:rsidRDefault="000D71D4" w:rsidP="00B15FD9">
            <w:pPr>
              <w:jc w:val="center"/>
            </w:pPr>
            <w:r>
              <w:t>1100</w:t>
            </w:r>
          </w:p>
        </w:tc>
        <w:tc>
          <w:tcPr>
            <w:tcW w:w="1169" w:type="dxa"/>
          </w:tcPr>
          <w:p w14:paraId="287C5915" w14:textId="402BF683" w:rsidR="000D71D4" w:rsidRDefault="00D7370A" w:rsidP="00B15FD9">
            <w:pPr>
              <w:jc w:val="center"/>
            </w:pPr>
            <w:r>
              <w:t>178</w:t>
            </w:r>
          </w:p>
        </w:tc>
        <w:tc>
          <w:tcPr>
            <w:tcW w:w="1169" w:type="dxa"/>
          </w:tcPr>
          <w:p w14:paraId="4572548B" w14:textId="3C653B34" w:rsidR="000D71D4" w:rsidRDefault="000D71D4" w:rsidP="00B15FD9">
            <w:pPr>
              <w:jc w:val="center"/>
            </w:pPr>
            <w:r>
              <w:t>1100</w:t>
            </w:r>
          </w:p>
        </w:tc>
        <w:tc>
          <w:tcPr>
            <w:tcW w:w="1169" w:type="dxa"/>
          </w:tcPr>
          <w:p w14:paraId="4E223123" w14:textId="4C1D6530" w:rsidR="000D71D4" w:rsidRDefault="00D7370A" w:rsidP="00B15FD9">
            <w:pPr>
              <w:jc w:val="center"/>
            </w:pPr>
            <w:r>
              <w:t>178</w:t>
            </w:r>
          </w:p>
        </w:tc>
      </w:tr>
      <w:tr w:rsidR="000D71D4" w:rsidRPr="003137E2" w14:paraId="7529310F" w14:textId="77777777" w:rsidTr="000D71D4">
        <w:trPr>
          <w:cantSplit/>
        </w:trPr>
        <w:tc>
          <w:tcPr>
            <w:tcW w:w="2336" w:type="dxa"/>
          </w:tcPr>
          <w:p w14:paraId="459AF226" w14:textId="4836A62E" w:rsidR="000D71D4" w:rsidRDefault="000D71D4" w:rsidP="00B15FD9">
            <w:pPr>
              <w:jc w:val="center"/>
            </w:pPr>
            <w:r>
              <w:t>0.6</w:t>
            </w:r>
          </w:p>
        </w:tc>
        <w:tc>
          <w:tcPr>
            <w:tcW w:w="1169" w:type="dxa"/>
          </w:tcPr>
          <w:p w14:paraId="64486409" w14:textId="26C0D050" w:rsidR="000D71D4" w:rsidRDefault="000D71D4" w:rsidP="00B15FD9">
            <w:pPr>
              <w:jc w:val="center"/>
            </w:pPr>
            <w:r>
              <w:t>1100</w:t>
            </w:r>
          </w:p>
        </w:tc>
        <w:tc>
          <w:tcPr>
            <w:tcW w:w="1169" w:type="dxa"/>
          </w:tcPr>
          <w:p w14:paraId="48328B01" w14:textId="0D5499F0" w:rsidR="000D71D4" w:rsidRDefault="00D7370A" w:rsidP="00B15FD9">
            <w:pPr>
              <w:jc w:val="center"/>
            </w:pPr>
            <w:r>
              <w:t>153</w:t>
            </w:r>
          </w:p>
        </w:tc>
        <w:tc>
          <w:tcPr>
            <w:tcW w:w="1169" w:type="dxa"/>
          </w:tcPr>
          <w:p w14:paraId="560B881E" w14:textId="09345A6D" w:rsidR="000D71D4" w:rsidRDefault="000D71D4" w:rsidP="00B15FD9">
            <w:pPr>
              <w:jc w:val="center"/>
            </w:pPr>
            <w:r>
              <w:t>1100</w:t>
            </w:r>
          </w:p>
        </w:tc>
        <w:tc>
          <w:tcPr>
            <w:tcW w:w="1169" w:type="dxa"/>
          </w:tcPr>
          <w:p w14:paraId="1371D02D" w14:textId="22121D54" w:rsidR="000D71D4" w:rsidRDefault="00D7370A" w:rsidP="00B15FD9">
            <w:pPr>
              <w:jc w:val="center"/>
            </w:pPr>
            <w:r>
              <w:t>153</w:t>
            </w:r>
          </w:p>
        </w:tc>
        <w:tc>
          <w:tcPr>
            <w:tcW w:w="1169" w:type="dxa"/>
          </w:tcPr>
          <w:p w14:paraId="104C09B2" w14:textId="129CFC81" w:rsidR="000D71D4" w:rsidRDefault="000D71D4" w:rsidP="00B15FD9">
            <w:pPr>
              <w:jc w:val="center"/>
            </w:pPr>
            <w:r>
              <w:t>1100</w:t>
            </w:r>
          </w:p>
        </w:tc>
        <w:tc>
          <w:tcPr>
            <w:tcW w:w="1169" w:type="dxa"/>
          </w:tcPr>
          <w:p w14:paraId="501C9FBF" w14:textId="57A299E6" w:rsidR="000D71D4" w:rsidRDefault="00D7370A" w:rsidP="00B15FD9">
            <w:pPr>
              <w:jc w:val="center"/>
            </w:pPr>
            <w:r>
              <w:t>153</w:t>
            </w:r>
          </w:p>
        </w:tc>
      </w:tr>
      <w:tr w:rsidR="000D71D4" w:rsidRPr="003137E2" w14:paraId="2AF7952E" w14:textId="77777777" w:rsidTr="000D71D4">
        <w:trPr>
          <w:cantSplit/>
        </w:trPr>
        <w:tc>
          <w:tcPr>
            <w:tcW w:w="2336" w:type="dxa"/>
          </w:tcPr>
          <w:p w14:paraId="484C0203" w14:textId="30639474" w:rsidR="000D71D4" w:rsidRDefault="000D71D4" w:rsidP="00B15FD9">
            <w:pPr>
              <w:jc w:val="center"/>
            </w:pPr>
            <w:r>
              <w:t>0.5</w:t>
            </w:r>
          </w:p>
        </w:tc>
        <w:tc>
          <w:tcPr>
            <w:tcW w:w="1169" w:type="dxa"/>
          </w:tcPr>
          <w:p w14:paraId="26F606C8" w14:textId="4E044B8D" w:rsidR="000D71D4" w:rsidRDefault="000D71D4" w:rsidP="00B15FD9">
            <w:pPr>
              <w:jc w:val="center"/>
            </w:pPr>
            <w:r>
              <w:t>1100</w:t>
            </w:r>
          </w:p>
        </w:tc>
        <w:tc>
          <w:tcPr>
            <w:tcW w:w="1169" w:type="dxa"/>
          </w:tcPr>
          <w:p w14:paraId="476EEA64" w14:textId="546A32E3" w:rsidR="000D71D4" w:rsidRDefault="00D7370A" w:rsidP="00B15FD9">
            <w:pPr>
              <w:jc w:val="center"/>
            </w:pPr>
            <w:r>
              <w:t>127</w:t>
            </w:r>
          </w:p>
        </w:tc>
        <w:tc>
          <w:tcPr>
            <w:tcW w:w="1169" w:type="dxa"/>
          </w:tcPr>
          <w:p w14:paraId="0522DFF7" w14:textId="387DBF92" w:rsidR="000D71D4" w:rsidRDefault="000D71D4" w:rsidP="00B15FD9">
            <w:pPr>
              <w:jc w:val="center"/>
            </w:pPr>
            <w:r>
              <w:t>1100</w:t>
            </w:r>
          </w:p>
        </w:tc>
        <w:tc>
          <w:tcPr>
            <w:tcW w:w="1169" w:type="dxa"/>
          </w:tcPr>
          <w:p w14:paraId="25F6ADD8" w14:textId="30A8859A" w:rsidR="000D71D4" w:rsidRDefault="00D7370A" w:rsidP="00B15FD9">
            <w:pPr>
              <w:jc w:val="center"/>
            </w:pPr>
            <w:r>
              <w:t>127</w:t>
            </w:r>
          </w:p>
        </w:tc>
        <w:tc>
          <w:tcPr>
            <w:tcW w:w="1169" w:type="dxa"/>
          </w:tcPr>
          <w:p w14:paraId="03780A45" w14:textId="2B8FA6B3" w:rsidR="000D71D4" w:rsidRDefault="000D71D4" w:rsidP="00B15FD9">
            <w:pPr>
              <w:jc w:val="center"/>
            </w:pPr>
            <w:r>
              <w:t>1100</w:t>
            </w:r>
          </w:p>
        </w:tc>
        <w:tc>
          <w:tcPr>
            <w:tcW w:w="1169" w:type="dxa"/>
          </w:tcPr>
          <w:p w14:paraId="2F2EA187" w14:textId="73F640D8" w:rsidR="000D71D4" w:rsidRDefault="00D7370A" w:rsidP="00B15FD9">
            <w:pPr>
              <w:jc w:val="center"/>
            </w:pPr>
            <w:r>
              <w:t>127</w:t>
            </w:r>
          </w:p>
        </w:tc>
      </w:tr>
      <w:tr w:rsidR="000D71D4" w:rsidRPr="003137E2" w14:paraId="00FD026B" w14:textId="77777777" w:rsidTr="000D71D4">
        <w:trPr>
          <w:cantSplit/>
        </w:trPr>
        <w:tc>
          <w:tcPr>
            <w:tcW w:w="2336" w:type="dxa"/>
          </w:tcPr>
          <w:p w14:paraId="64C3F591" w14:textId="77BF95C6" w:rsidR="000D71D4" w:rsidRDefault="000D71D4" w:rsidP="00B15FD9">
            <w:pPr>
              <w:jc w:val="center"/>
            </w:pPr>
            <w:r>
              <w:t>0.4</w:t>
            </w:r>
          </w:p>
        </w:tc>
        <w:tc>
          <w:tcPr>
            <w:tcW w:w="1169" w:type="dxa"/>
          </w:tcPr>
          <w:p w14:paraId="4CB0A519" w14:textId="15D34CCC" w:rsidR="000D71D4" w:rsidRDefault="000D71D4" w:rsidP="00B15FD9">
            <w:pPr>
              <w:jc w:val="center"/>
            </w:pPr>
            <w:r>
              <w:t>1100</w:t>
            </w:r>
          </w:p>
        </w:tc>
        <w:tc>
          <w:tcPr>
            <w:tcW w:w="1169" w:type="dxa"/>
          </w:tcPr>
          <w:p w14:paraId="2FBA9FBA" w14:textId="1C7CD1FF" w:rsidR="000D71D4" w:rsidRDefault="00D7370A" w:rsidP="00B15FD9">
            <w:pPr>
              <w:jc w:val="center"/>
            </w:pPr>
            <w:r>
              <w:t>102</w:t>
            </w:r>
          </w:p>
        </w:tc>
        <w:tc>
          <w:tcPr>
            <w:tcW w:w="1169" w:type="dxa"/>
          </w:tcPr>
          <w:p w14:paraId="258E6EC6" w14:textId="4B2B11D0" w:rsidR="000D71D4" w:rsidRDefault="000D71D4" w:rsidP="00B15FD9">
            <w:pPr>
              <w:jc w:val="center"/>
            </w:pPr>
            <w:r>
              <w:t>1100</w:t>
            </w:r>
          </w:p>
        </w:tc>
        <w:tc>
          <w:tcPr>
            <w:tcW w:w="1169" w:type="dxa"/>
          </w:tcPr>
          <w:p w14:paraId="643C715A" w14:textId="14420F22" w:rsidR="000D71D4" w:rsidRDefault="00D7370A" w:rsidP="00B15FD9">
            <w:pPr>
              <w:jc w:val="center"/>
            </w:pPr>
            <w:r>
              <w:t>102</w:t>
            </w:r>
          </w:p>
        </w:tc>
        <w:tc>
          <w:tcPr>
            <w:tcW w:w="1169" w:type="dxa"/>
          </w:tcPr>
          <w:p w14:paraId="7DD57836" w14:textId="40FADF98" w:rsidR="000D71D4" w:rsidRDefault="000D71D4" w:rsidP="00B15FD9">
            <w:pPr>
              <w:jc w:val="center"/>
            </w:pPr>
            <w:r>
              <w:t>1100</w:t>
            </w:r>
          </w:p>
        </w:tc>
        <w:tc>
          <w:tcPr>
            <w:tcW w:w="1169" w:type="dxa"/>
          </w:tcPr>
          <w:p w14:paraId="0171ACC0" w14:textId="446CAD86" w:rsidR="000D71D4" w:rsidRDefault="00D7370A" w:rsidP="00B15FD9">
            <w:pPr>
              <w:jc w:val="center"/>
            </w:pPr>
            <w:r>
              <w:t>102</w:t>
            </w:r>
          </w:p>
        </w:tc>
      </w:tr>
      <w:tr w:rsidR="000D71D4" w:rsidRPr="003137E2" w14:paraId="45999331" w14:textId="77777777" w:rsidTr="000D71D4">
        <w:trPr>
          <w:cantSplit/>
        </w:trPr>
        <w:tc>
          <w:tcPr>
            <w:tcW w:w="2336" w:type="dxa"/>
          </w:tcPr>
          <w:p w14:paraId="05526CFC" w14:textId="3AABDDEA" w:rsidR="000D71D4" w:rsidRDefault="000D71D4" w:rsidP="00B15FD9">
            <w:pPr>
              <w:jc w:val="center"/>
            </w:pPr>
            <w:r>
              <w:t>0.3</w:t>
            </w:r>
          </w:p>
        </w:tc>
        <w:tc>
          <w:tcPr>
            <w:tcW w:w="1169" w:type="dxa"/>
          </w:tcPr>
          <w:p w14:paraId="462BC1AB" w14:textId="6635E927" w:rsidR="000D71D4" w:rsidRDefault="000D71D4" w:rsidP="00B15FD9">
            <w:pPr>
              <w:jc w:val="center"/>
            </w:pPr>
            <w:r>
              <w:t>1100</w:t>
            </w:r>
          </w:p>
        </w:tc>
        <w:tc>
          <w:tcPr>
            <w:tcW w:w="1169" w:type="dxa"/>
          </w:tcPr>
          <w:p w14:paraId="17B19E94" w14:textId="000374EB" w:rsidR="000D71D4" w:rsidRDefault="00D7370A" w:rsidP="00B15FD9">
            <w:pPr>
              <w:jc w:val="center"/>
            </w:pPr>
            <w:r>
              <w:t>76</w:t>
            </w:r>
          </w:p>
        </w:tc>
        <w:tc>
          <w:tcPr>
            <w:tcW w:w="1169" w:type="dxa"/>
          </w:tcPr>
          <w:p w14:paraId="141D4BE4" w14:textId="4E57473B" w:rsidR="000D71D4" w:rsidRDefault="000D71D4" w:rsidP="00B15FD9">
            <w:pPr>
              <w:jc w:val="center"/>
            </w:pPr>
            <w:r>
              <w:t>1100</w:t>
            </w:r>
          </w:p>
        </w:tc>
        <w:tc>
          <w:tcPr>
            <w:tcW w:w="1169" w:type="dxa"/>
          </w:tcPr>
          <w:p w14:paraId="42F51F2D" w14:textId="7CEE336E" w:rsidR="000D71D4" w:rsidRDefault="00D7370A" w:rsidP="00B15FD9">
            <w:pPr>
              <w:jc w:val="center"/>
            </w:pPr>
            <w:r>
              <w:t>76</w:t>
            </w:r>
          </w:p>
        </w:tc>
        <w:tc>
          <w:tcPr>
            <w:tcW w:w="1169" w:type="dxa"/>
          </w:tcPr>
          <w:p w14:paraId="50B9E7C6" w14:textId="73609764" w:rsidR="000D71D4" w:rsidRDefault="000D71D4" w:rsidP="00B15FD9">
            <w:pPr>
              <w:jc w:val="center"/>
            </w:pPr>
            <w:r>
              <w:t>1100</w:t>
            </w:r>
          </w:p>
        </w:tc>
        <w:tc>
          <w:tcPr>
            <w:tcW w:w="1169" w:type="dxa"/>
          </w:tcPr>
          <w:p w14:paraId="06FD7C63" w14:textId="637D73B5" w:rsidR="000D71D4" w:rsidRDefault="00D7370A" w:rsidP="00B15FD9">
            <w:pPr>
              <w:jc w:val="center"/>
            </w:pPr>
            <w:r>
              <w:t>76</w:t>
            </w:r>
          </w:p>
        </w:tc>
      </w:tr>
      <w:tr w:rsidR="000D71D4" w:rsidRPr="003137E2" w14:paraId="121F2A8F" w14:textId="77777777" w:rsidTr="000D71D4">
        <w:trPr>
          <w:cantSplit/>
        </w:trPr>
        <w:tc>
          <w:tcPr>
            <w:tcW w:w="2336" w:type="dxa"/>
          </w:tcPr>
          <w:p w14:paraId="2FB0A59B" w14:textId="20A64437" w:rsidR="000D71D4" w:rsidRDefault="000D71D4" w:rsidP="00B15FD9">
            <w:pPr>
              <w:jc w:val="center"/>
            </w:pPr>
            <w:r>
              <w:t>0.2</w:t>
            </w:r>
          </w:p>
        </w:tc>
        <w:tc>
          <w:tcPr>
            <w:tcW w:w="1169" w:type="dxa"/>
          </w:tcPr>
          <w:p w14:paraId="26CDE6E1" w14:textId="3D3E5C1A" w:rsidR="000D71D4" w:rsidRDefault="000D71D4" w:rsidP="00B15FD9">
            <w:pPr>
              <w:jc w:val="center"/>
            </w:pPr>
            <w:r>
              <w:t>1100</w:t>
            </w:r>
          </w:p>
        </w:tc>
        <w:tc>
          <w:tcPr>
            <w:tcW w:w="1169" w:type="dxa"/>
          </w:tcPr>
          <w:p w14:paraId="441F08B9" w14:textId="308690B8" w:rsidR="000D71D4" w:rsidRDefault="00D7370A" w:rsidP="00B15FD9">
            <w:pPr>
              <w:jc w:val="center"/>
            </w:pPr>
            <w:r>
              <w:t>51</w:t>
            </w:r>
          </w:p>
        </w:tc>
        <w:tc>
          <w:tcPr>
            <w:tcW w:w="1169" w:type="dxa"/>
          </w:tcPr>
          <w:p w14:paraId="759E89E1" w14:textId="05548724" w:rsidR="000D71D4" w:rsidRDefault="000D71D4" w:rsidP="00B15FD9">
            <w:pPr>
              <w:jc w:val="center"/>
            </w:pPr>
            <w:r>
              <w:t>1100</w:t>
            </w:r>
          </w:p>
        </w:tc>
        <w:tc>
          <w:tcPr>
            <w:tcW w:w="1169" w:type="dxa"/>
          </w:tcPr>
          <w:p w14:paraId="5E1C736C" w14:textId="7EDD4ACE" w:rsidR="000D71D4" w:rsidRDefault="00D7370A" w:rsidP="00B15FD9">
            <w:pPr>
              <w:jc w:val="center"/>
            </w:pPr>
            <w:r>
              <w:t>51</w:t>
            </w:r>
          </w:p>
        </w:tc>
        <w:tc>
          <w:tcPr>
            <w:tcW w:w="1169" w:type="dxa"/>
          </w:tcPr>
          <w:p w14:paraId="0484EBA7" w14:textId="5B9CDAFA" w:rsidR="000D71D4" w:rsidRDefault="000D71D4" w:rsidP="00B15FD9">
            <w:pPr>
              <w:jc w:val="center"/>
            </w:pPr>
            <w:r>
              <w:t>1100</w:t>
            </w:r>
          </w:p>
        </w:tc>
        <w:tc>
          <w:tcPr>
            <w:tcW w:w="1169" w:type="dxa"/>
          </w:tcPr>
          <w:p w14:paraId="7A510AFB" w14:textId="73C56DB1" w:rsidR="000D71D4" w:rsidRDefault="00D7370A" w:rsidP="00B15FD9">
            <w:pPr>
              <w:jc w:val="center"/>
            </w:pPr>
            <w:r>
              <w:t>51</w:t>
            </w:r>
          </w:p>
        </w:tc>
      </w:tr>
      <w:tr w:rsidR="000D71D4" w:rsidRPr="003137E2" w14:paraId="0DC64AD1" w14:textId="77777777" w:rsidTr="000D71D4">
        <w:trPr>
          <w:cantSplit/>
        </w:trPr>
        <w:tc>
          <w:tcPr>
            <w:tcW w:w="2336" w:type="dxa"/>
          </w:tcPr>
          <w:p w14:paraId="50B06EAA" w14:textId="2451DB50" w:rsidR="000D71D4" w:rsidRDefault="000D71D4" w:rsidP="00B15FD9">
            <w:pPr>
              <w:jc w:val="center"/>
            </w:pPr>
            <w:r>
              <w:t>0.1</w:t>
            </w:r>
          </w:p>
        </w:tc>
        <w:tc>
          <w:tcPr>
            <w:tcW w:w="1169" w:type="dxa"/>
          </w:tcPr>
          <w:p w14:paraId="1B924AE0" w14:textId="31357803" w:rsidR="000D71D4" w:rsidRDefault="000D71D4" w:rsidP="00B15FD9">
            <w:pPr>
              <w:jc w:val="center"/>
            </w:pPr>
            <w:r>
              <w:t>1100</w:t>
            </w:r>
          </w:p>
        </w:tc>
        <w:tc>
          <w:tcPr>
            <w:tcW w:w="1169" w:type="dxa"/>
          </w:tcPr>
          <w:p w14:paraId="564F220E" w14:textId="5789AD34" w:rsidR="000D71D4" w:rsidRDefault="00D7370A" w:rsidP="00B15FD9">
            <w:pPr>
              <w:jc w:val="center"/>
            </w:pPr>
            <w:r>
              <w:t>25</w:t>
            </w:r>
          </w:p>
        </w:tc>
        <w:tc>
          <w:tcPr>
            <w:tcW w:w="1169" w:type="dxa"/>
          </w:tcPr>
          <w:p w14:paraId="34DA5325" w14:textId="16D1285A" w:rsidR="000D71D4" w:rsidRDefault="000D71D4" w:rsidP="00B15FD9">
            <w:pPr>
              <w:jc w:val="center"/>
            </w:pPr>
            <w:r>
              <w:t>1100</w:t>
            </w:r>
          </w:p>
        </w:tc>
        <w:tc>
          <w:tcPr>
            <w:tcW w:w="1169" w:type="dxa"/>
          </w:tcPr>
          <w:p w14:paraId="36B48709" w14:textId="1301BA53" w:rsidR="000D71D4" w:rsidRDefault="00D7370A" w:rsidP="00B15FD9">
            <w:pPr>
              <w:jc w:val="center"/>
            </w:pPr>
            <w:r>
              <w:t>25</w:t>
            </w:r>
          </w:p>
        </w:tc>
        <w:tc>
          <w:tcPr>
            <w:tcW w:w="1169" w:type="dxa"/>
          </w:tcPr>
          <w:p w14:paraId="46AD40E1" w14:textId="2B898835" w:rsidR="000D71D4" w:rsidRDefault="000D71D4" w:rsidP="00B15FD9">
            <w:pPr>
              <w:jc w:val="center"/>
            </w:pPr>
            <w:r>
              <w:t>1100</w:t>
            </w:r>
          </w:p>
        </w:tc>
        <w:tc>
          <w:tcPr>
            <w:tcW w:w="1169" w:type="dxa"/>
          </w:tcPr>
          <w:p w14:paraId="7F9EE50E" w14:textId="517C625E" w:rsidR="000D71D4" w:rsidRDefault="00D7370A" w:rsidP="00B15FD9">
            <w:pPr>
              <w:jc w:val="center"/>
            </w:pPr>
            <w:r>
              <w:t>25</w:t>
            </w:r>
          </w:p>
        </w:tc>
      </w:tr>
      <w:tr w:rsidR="000D71D4" w:rsidRPr="003137E2" w14:paraId="718596F3" w14:textId="77777777" w:rsidTr="000D71D4">
        <w:trPr>
          <w:cantSplit/>
        </w:trPr>
        <w:tc>
          <w:tcPr>
            <w:tcW w:w="2336" w:type="dxa"/>
          </w:tcPr>
          <w:p w14:paraId="0A731BEA" w14:textId="5DE09A8C" w:rsidR="000D71D4" w:rsidRDefault="000D71D4" w:rsidP="00B15FD9">
            <w:pPr>
              <w:jc w:val="center"/>
            </w:pPr>
            <w:r>
              <w:t>0.0</w:t>
            </w:r>
          </w:p>
        </w:tc>
        <w:tc>
          <w:tcPr>
            <w:tcW w:w="1169" w:type="dxa"/>
          </w:tcPr>
          <w:p w14:paraId="7D0287A4" w14:textId="10813539" w:rsidR="000D71D4" w:rsidRDefault="000D71D4" w:rsidP="00B15FD9">
            <w:pPr>
              <w:jc w:val="center"/>
            </w:pPr>
            <w:r>
              <w:t>1100</w:t>
            </w:r>
          </w:p>
        </w:tc>
        <w:tc>
          <w:tcPr>
            <w:tcW w:w="1169" w:type="dxa"/>
          </w:tcPr>
          <w:p w14:paraId="651AA226" w14:textId="57C67E67" w:rsidR="000D71D4" w:rsidRDefault="00D7370A" w:rsidP="00B15FD9">
            <w:pPr>
              <w:jc w:val="center"/>
            </w:pPr>
            <w:r>
              <w:t>0</w:t>
            </w:r>
          </w:p>
        </w:tc>
        <w:tc>
          <w:tcPr>
            <w:tcW w:w="1169" w:type="dxa"/>
          </w:tcPr>
          <w:p w14:paraId="49CB8A82" w14:textId="3852B625" w:rsidR="000D71D4" w:rsidRDefault="000D71D4" w:rsidP="00B15FD9">
            <w:pPr>
              <w:jc w:val="center"/>
            </w:pPr>
            <w:r>
              <w:t>1100</w:t>
            </w:r>
          </w:p>
        </w:tc>
        <w:tc>
          <w:tcPr>
            <w:tcW w:w="1169" w:type="dxa"/>
          </w:tcPr>
          <w:p w14:paraId="208D7CFD" w14:textId="4455BAB9" w:rsidR="000D71D4" w:rsidRDefault="00D7370A" w:rsidP="00B15FD9">
            <w:pPr>
              <w:jc w:val="center"/>
            </w:pPr>
            <w:r>
              <w:t>0</w:t>
            </w:r>
          </w:p>
        </w:tc>
        <w:tc>
          <w:tcPr>
            <w:tcW w:w="1169" w:type="dxa"/>
          </w:tcPr>
          <w:p w14:paraId="6F00AEA1" w14:textId="58226E86" w:rsidR="000D71D4" w:rsidRDefault="000D71D4" w:rsidP="00B15FD9">
            <w:pPr>
              <w:jc w:val="center"/>
            </w:pPr>
            <w:r>
              <w:t>1100</w:t>
            </w:r>
          </w:p>
        </w:tc>
        <w:tc>
          <w:tcPr>
            <w:tcW w:w="1169" w:type="dxa"/>
          </w:tcPr>
          <w:p w14:paraId="08384396" w14:textId="27E92A5E" w:rsidR="000D71D4" w:rsidRDefault="00D7370A" w:rsidP="00B15FD9">
            <w:pPr>
              <w:jc w:val="center"/>
            </w:pPr>
            <w:r>
              <w:t>0</w:t>
            </w:r>
          </w:p>
        </w:tc>
      </w:tr>
      <w:tr w:rsidR="000D71D4" w:rsidRPr="003137E2" w14:paraId="747C16B3" w14:textId="77777777" w:rsidTr="000D71D4">
        <w:trPr>
          <w:cantSplit/>
        </w:trPr>
        <w:tc>
          <w:tcPr>
            <w:tcW w:w="2336" w:type="dxa"/>
          </w:tcPr>
          <w:p w14:paraId="2CFCD0BB" w14:textId="3A388E9F" w:rsidR="000D71D4" w:rsidRDefault="000D71D4" w:rsidP="00B15FD9">
            <w:pPr>
              <w:jc w:val="center"/>
            </w:pPr>
            <w:r>
              <w:t>0.1</w:t>
            </w:r>
          </w:p>
        </w:tc>
        <w:tc>
          <w:tcPr>
            <w:tcW w:w="1169" w:type="dxa"/>
          </w:tcPr>
          <w:p w14:paraId="79E05180" w14:textId="2CD8F1F9" w:rsidR="000D71D4" w:rsidRDefault="000D71D4" w:rsidP="00B15FD9">
            <w:pPr>
              <w:jc w:val="center"/>
            </w:pPr>
            <w:r>
              <w:t>1100</w:t>
            </w:r>
          </w:p>
        </w:tc>
        <w:tc>
          <w:tcPr>
            <w:tcW w:w="1169" w:type="dxa"/>
          </w:tcPr>
          <w:p w14:paraId="2DA384DA" w14:textId="217F0CB7" w:rsidR="000D71D4" w:rsidRDefault="00D7370A" w:rsidP="00B15FD9">
            <w:pPr>
              <w:jc w:val="center"/>
            </w:pPr>
            <w:r>
              <w:t>25</w:t>
            </w:r>
          </w:p>
        </w:tc>
        <w:tc>
          <w:tcPr>
            <w:tcW w:w="1169" w:type="dxa"/>
          </w:tcPr>
          <w:p w14:paraId="752C61A7" w14:textId="2A130FD2" w:rsidR="000D71D4" w:rsidRDefault="000D71D4" w:rsidP="00B15FD9">
            <w:pPr>
              <w:jc w:val="center"/>
            </w:pPr>
            <w:r>
              <w:t>1100</w:t>
            </w:r>
          </w:p>
        </w:tc>
        <w:tc>
          <w:tcPr>
            <w:tcW w:w="1169" w:type="dxa"/>
          </w:tcPr>
          <w:p w14:paraId="42AB484B" w14:textId="71AEB162" w:rsidR="000D71D4" w:rsidRDefault="00D7370A" w:rsidP="00B15FD9">
            <w:pPr>
              <w:jc w:val="center"/>
            </w:pPr>
            <w:r>
              <w:t>25</w:t>
            </w:r>
          </w:p>
        </w:tc>
        <w:tc>
          <w:tcPr>
            <w:tcW w:w="1169" w:type="dxa"/>
          </w:tcPr>
          <w:p w14:paraId="40012C34" w14:textId="38D06F7E" w:rsidR="000D71D4" w:rsidRDefault="000D71D4" w:rsidP="00B15FD9">
            <w:pPr>
              <w:jc w:val="center"/>
            </w:pPr>
            <w:r>
              <w:t>1100</w:t>
            </w:r>
          </w:p>
        </w:tc>
        <w:tc>
          <w:tcPr>
            <w:tcW w:w="1169" w:type="dxa"/>
          </w:tcPr>
          <w:p w14:paraId="0809A142" w14:textId="55EC9F78" w:rsidR="000D71D4" w:rsidRDefault="00D7370A" w:rsidP="00B15FD9">
            <w:pPr>
              <w:jc w:val="center"/>
            </w:pPr>
            <w:r>
              <w:t>25</w:t>
            </w:r>
          </w:p>
        </w:tc>
      </w:tr>
      <w:tr w:rsidR="000D71D4" w:rsidRPr="003137E2" w14:paraId="648C6F4F" w14:textId="77777777" w:rsidTr="000D71D4">
        <w:trPr>
          <w:cantSplit/>
        </w:trPr>
        <w:tc>
          <w:tcPr>
            <w:tcW w:w="2336" w:type="dxa"/>
          </w:tcPr>
          <w:p w14:paraId="577FB3EE" w14:textId="1C51E327" w:rsidR="000D71D4" w:rsidRDefault="000D71D4" w:rsidP="00B15FD9">
            <w:pPr>
              <w:jc w:val="center"/>
            </w:pPr>
            <w:r>
              <w:t>0.2</w:t>
            </w:r>
          </w:p>
        </w:tc>
        <w:tc>
          <w:tcPr>
            <w:tcW w:w="1169" w:type="dxa"/>
          </w:tcPr>
          <w:p w14:paraId="5926A8AC" w14:textId="394A6A04" w:rsidR="000D71D4" w:rsidRDefault="000D71D4" w:rsidP="00B15FD9">
            <w:pPr>
              <w:jc w:val="center"/>
            </w:pPr>
            <w:r>
              <w:t>1100</w:t>
            </w:r>
          </w:p>
        </w:tc>
        <w:tc>
          <w:tcPr>
            <w:tcW w:w="1169" w:type="dxa"/>
          </w:tcPr>
          <w:p w14:paraId="3B21A7F3" w14:textId="7E84836D" w:rsidR="000D71D4" w:rsidRDefault="00D7370A" w:rsidP="00B15FD9">
            <w:pPr>
              <w:jc w:val="center"/>
            </w:pPr>
            <w:r>
              <w:t>51</w:t>
            </w:r>
          </w:p>
        </w:tc>
        <w:tc>
          <w:tcPr>
            <w:tcW w:w="1169" w:type="dxa"/>
          </w:tcPr>
          <w:p w14:paraId="1534EA79" w14:textId="6D13C254" w:rsidR="000D71D4" w:rsidRDefault="000D71D4" w:rsidP="00B15FD9">
            <w:pPr>
              <w:jc w:val="center"/>
            </w:pPr>
            <w:r>
              <w:t>1100</w:t>
            </w:r>
          </w:p>
        </w:tc>
        <w:tc>
          <w:tcPr>
            <w:tcW w:w="1169" w:type="dxa"/>
          </w:tcPr>
          <w:p w14:paraId="2A13EB97" w14:textId="789721CF" w:rsidR="000D71D4" w:rsidRDefault="00D7370A" w:rsidP="00B15FD9">
            <w:pPr>
              <w:jc w:val="center"/>
            </w:pPr>
            <w:r>
              <w:t>51</w:t>
            </w:r>
          </w:p>
        </w:tc>
        <w:tc>
          <w:tcPr>
            <w:tcW w:w="1169" w:type="dxa"/>
          </w:tcPr>
          <w:p w14:paraId="5941CC35" w14:textId="2F520E9D" w:rsidR="000D71D4" w:rsidRDefault="000D71D4" w:rsidP="00B15FD9">
            <w:pPr>
              <w:jc w:val="center"/>
            </w:pPr>
            <w:r>
              <w:t>1100</w:t>
            </w:r>
          </w:p>
        </w:tc>
        <w:tc>
          <w:tcPr>
            <w:tcW w:w="1169" w:type="dxa"/>
          </w:tcPr>
          <w:p w14:paraId="4C43EA9D" w14:textId="58F8F510" w:rsidR="000D71D4" w:rsidRDefault="00D7370A" w:rsidP="00B15FD9">
            <w:pPr>
              <w:jc w:val="center"/>
            </w:pPr>
            <w:r>
              <w:t>51</w:t>
            </w:r>
          </w:p>
        </w:tc>
      </w:tr>
      <w:tr w:rsidR="000D71D4" w:rsidRPr="003137E2" w14:paraId="3245441C" w14:textId="77777777" w:rsidTr="000D71D4">
        <w:trPr>
          <w:cantSplit/>
        </w:trPr>
        <w:tc>
          <w:tcPr>
            <w:tcW w:w="2336" w:type="dxa"/>
          </w:tcPr>
          <w:p w14:paraId="7A972793" w14:textId="39224645" w:rsidR="000D71D4" w:rsidRDefault="000D71D4" w:rsidP="00B15FD9">
            <w:pPr>
              <w:jc w:val="center"/>
            </w:pPr>
            <w:r>
              <w:t>0.3</w:t>
            </w:r>
          </w:p>
        </w:tc>
        <w:tc>
          <w:tcPr>
            <w:tcW w:w="1169" w:type="dxa"/>
          </w:tcPr>
          <w:p w14:paraId="13D6389A" w14:textId="6FFA9F35" w:rsidR="000D71D4" w:rsidRDefault="000D71D4" w:rsidP="00B15FD9">
            <w:pPr>
              <w:jc w:val="center"/>
            </w:pPr>
            <w:r>
              <w:t>1100</w:t>
            </w:r>
          </w:p>
        </w:tc>
        <w:tc>
          <w:tcPr>
            <w:tcW w:w="1169" w:type="dxa"/>
          </w:tcPr>
          <w:p w14:paraId="1C462BB6" w14:textId="34D7A161" w:rsidR="000D71D4" w:rsidRDefault="00D7370A" w:rsidP="00B15FD9">
            <w:pPr>
              <w:jc w:val="center"/>
            </w:pPr>
            <w:r>
              <w:t>76</w:t>
            </w:r>
          </w:p>
        </w:tc>
        <w:tc>
          <w:tcPr>
            <w:tcW w:w="1169" w:type="dxa"/>
          </w:tcPr>
          <w:p w14:paraId="4B07AEB2" w14:textId="4FA7A28C" w:rsidR="000D71D4" w:rsidRDefault="000D71D4" w:rsidP="00B15FD9">
            <w:pPr>
              <w:jc w:val="center"/>
            </w:pPr>
            <w:r>
              <w:t>1100</w:t>
            </w:r>
          </w:p>
        </w:tc>
        <w:tc>
          <w:tcPr>
            <w:tcW w:w="1169" w:type="dxa"/>
          </w:tcPr>
          <w:p w14:paraId="00C5CABE" w14:textId="122F2463" w:rsidR="000D71D4" w:rsidRDefault="00D7370A" w:rsidP="00B15FD9">
            <w:pPr>
              <w:jc w:val="center"/>
            </w:pPr>
            <w:r>
              <w:t>76</w:t>
            </w:r>
          </w:p>
        </w:tc>
        <w:tc>
          <w:tcPr>
            <w:tcW w:w="1169" w:type="dxa"/>
          </w:tcPr>
          <w:p w14:paraId="3EFF99F7" w14:textId="7A076EB4" w:rsidR="000D71D4" w:rsidRDefault="000D71D4" w:rsidP="00B15FD9">
            <w:pPr>
              <w:jc w:val="center"/>
            </w:pPr>
            <w:r>
              <w:t>1100</w:t>
            </w:r>
          </w:p>
        </w:tc>
        <w:tc>
          <w:tcPr>
            <w:tcW w:w="1169" w:type="dxa"/>
          </w:tcPr>
          <w:p w14:paraId="6EC26262" w14:textId="35939BB8" w:rsidR="000D71D4" w:rsidRDefault="00D7370A" w:rsidP="00B15FD9">
            <w:pPr>
              <w:jc w:val="center"/>
            </w:pPr>
            <w:r>
              <w:t>76</w:t>
            </w:r>
          </w:p>
        </w:tc>
      </w:tr>
      <w:tr w:rsidR="000D71D4" w:rsidRPr="003137E2" w14:paraId="2BFD7345" w14:textId="77777777" w:rsidTr="000D71D4">
        <w:trPr>
          <w:cantSplit/>
        </w:trPr>
        <w:tc>
          <w:tcPr>
            <w:tcW w:w="2336" w:type="dxa"/>
          </w:tcPr>
          <w:p w14:paraId="2652BF6A" w14:textId="63A3841E" w:rsidR="000D71D4" w:rsidRDefault="000D71D4" w:rsidP="00B15FD9">
            <w:pPr>
              <w:jc w:val="center"/>
            </w:pPr>
            <w:r>
              <w:t>0.4</w:t>
            </w:r>
          </w:p>
        </w:tc>
        <w:tc>
          <w:tcPr>
            <w:tcW w:w="1169" w:type="dxa"/>
          </w:tcPr>
          <w:p w14:paraId="4F8605CC" w14:textId="73ED1C51" w:rsidR="000D71D4" w:rsidRDefault="000D71D4" w:rsidP="00B15FD9">
            <w:pPr>
              <w:jc w:val="center"/>
            </w:pPr>
            <w:r>
              <w:t>1100</w:t>
            </w:r>
          </w:p>
        </w:tc>
        <w:tc>
          <w:tcPr>
            <w:tcW w:w="1169" w:type="dxa"/>
          </w:tcPr>
          <w:p w14:paraId="6399371A" w14:textId="7729C1C6" w:rsidR="000D71D4" w:rsidRDefault="00D7370A" w:rsidP="00B15FD9">
            <w:pPr>
              <w:jc w:val="center"/>
            </w:pPr>
            <w:r>
              <w:t>102</w:t>
            </w:r>
          </w:p>
        </w:tc>
        <w:tc>
          <w:tcPr>
            <w:tcW w:w="1169" w:type="dxa"/>
          </w:tcPr>
          <w:p w14:paraId="07E3D20A" w14:textId="0343808F" w:rsidR="000D71D4" w:rsidRDefault="000D71D4" w:rsidP="00B15FD9">
            <w:pPr>
              <w:jc w:val="center"/>
            </w:pPr>
            <w:r>
              <w:t>1100</w:t>
            </w:r>
          </w:p>
        </w:tc>
        <w:tc>
          <w:tcPr>
            <w:tcW w:w="1169" w:type="dxa"/>
          </w:tcPr>
          <w:p w14:paraId="49FD8B32" w14:textId="7957624A" w:rsidR="000D71D4" w:rsidRDefault="00D7370A" w:rsidP="00B15FD9">
            <w:pPr>
              <w:jc w:val="center"/>
            </w:pPr>
            <w:r>
              <w:t>102</w:t>
            </w:r>
          </w:p>
        </w:tc>
        <w:tc>
          <w:tcPr>
            <w:tcW w:w="1169" w:type="dxa"/>
          </w:tcPr>
          <w:p w14:paraId="1ED1D488" w14:textId="0A2EEF26" w:rsidR="000D71D4" w:rsidRDefault="000D71D4" w:rsidP="00B15FD9">
            <w:pPr>
              <w:jc w:val="center"/>
            </w:pPr>
            <w:r>
              <w:t>1100</w:t>
            </w:r>
          </w:p>
        </w:tc>
        <w:tc>
          <w:tcPr>
            <w:tcW w:w="1169" w:type="dxa"/>
          </w:tcPr>
          <w:p w14:paraId="72D3374D" w14:textId="269F54E1" w:rsidR="000D71D4" w:rsidRDefault="00D7370A" w:rsidP="00B15FD9">
            <w:pPr>
              <w:jc w:val="center"/>
            </w:pPr>
            <w:r>
              <w:t>102</w:t>
            </w:r>
          </w:p>
        </w:tc>
      </w:tr>
      <w:tr w:rsidR="000D71D4" w:rsidRPr="003137E2" w14:paraId="01C3F40C" w14:textId="77777777" w:rsidTr="000D71D4">
        <w:trPr>
          <w:cantSplit/>
        </w:trPr>
        <w:tc>
          <w:tcPr>
            <w:tcW w:w="2336" w:type="dxa"/>
          </w:tcPr>
          <w:p w14:paraId="353BDFEE" w14:textId="638760B2" w:rsidR="000D71D4" w:rsidRDefault="000D71D4" w:rsidP="00B15FD9">
            <w:pPr>
              <w:jc w:val="center"/>
            </w:pPr>
            <w:r>
              <w:t>0.5</w:t>
            </w:r>
          </w:p>
        </w:tc>
        <w:tc>
          <w:tcPr>
            <w:tcW w:w="1169" w:type="dxa"/>
          </w:tcPr>
          <w:p w14:paraId="550A7A56" w14:textId="59BAA9A4" w:rsidR="000D71D4" w:rsidRDefault="000D71D4" w:rsidP="00B15FD9">
            <w:pPr>
              <w:jc w:val="center"/>
            </w:pPr>
            <w:r>
              <w:t>1100</w:t>
            </w:r>
          </w:p>
        </w:tc>
        <w:tc>
          <w:tcPr>
            <w:tcW w:w="1169" w:type="dxa"/>
          </w:tcPr>
          <w:p w14:paraId="0E041D05" w14:textId="2F6CA366" w:rsidR="000D71D4" w:rsidRDefault="00D7370A" w:rsidP="00B15FD9">
            <w:pPr>
              <w:jc w:val="center"/>
            </w:pPr>
            <w:r>
              <w:t>127</w:t>
            </w:r>
          </w:p>
        </w:tc>
        <w:tc>
          <w:tcPr>
            <w:tcW w:w="1169" w:type="dxa"/>
          </w:tcPr>
          <w:p w14:paraId="4EDA123F" w14:textId="4E613BE4" w:rsidR="000D71D4" w:rsidRDefault="000D71D4" w:rsidP="00B15FD9">
            <w:pPr>
              <w:jc w:val="center"/>
            </w:pPr>
            <w:r>
              <w:t>1100</w:t>
            </w:r>
          </w:p>
        </w:tc>
        <w:tc>
          <w:tcPr>
            <w:tcW w:w="1169" w:type="dxa"/>
          </w:tcPr>
          <w:p w14:paraId="1EFAD507" w14:textId="2580F0BF" w:rsidR="000D71D4" w:rsidRDefault="00D7370A" w:rsidP="00B15FD9">
            <w:pPr>
              <w:jc w:val="center"/>
            </w:pPr>
            <w:r>
              <w:t>127</w:t>
            </w:r>
          </w:p>
        </w:tc>
        <w:tc>
          <w:tcPr>
            <w:tcW w:w="1169" w:type="dxa"/>
          </w:tcPr>
          <w:p w14:paraId="17CB34BA" w14:textId="45992CBE" w:rsidR="000D71D4" w:rsidRDefault="000D71D4" w:rsidP="00B15FD9">
            <w:pPr>
              <w:jc w:val="center"/>
            </w:pPr>
            <w:r>
              <w:t>1100</w:t>
            </w:r>
          </w:p>
        </w:tc>
        <w:tc>
          <w:tcPr>
            <w:tcW w:w="1169" w:type="dxa"/>
          </w:tcPr>
          <w:p w14:paraId="69B28C79" w14:textId="25545BB1" w:rsidR="000D71D4" w:rsidRDefault="00D7370A" w:rsidP="00B15FD9">
            <w:pPr>
              <w:jc w:val="center"/>
            </w:pPr>
            <w:r>
              <w:t>127</w:t>
            </w:r>
          </w:p>
        </w:tc>
      </w:tr>
      <w:tr w:rsidR="000D71D4" w:rsidRPr="003137E2" w14:paraId="35A641C8" w14:textId="77777777" w:rsidTr="000D71D4">
        <w:trPr>
          <w:cantSplit/>
        </w:trPr>
        <w:tc>
          <w:tcPr>
            <w:tcW w:w="2336" w:type="dxa"/>
          </w:tcPr>
          <w:p w14:paraId="55762E06" w14:textId="40C4943B" w:rsidR="000D71D4" w:rsidRDefault="000D71D4" w:rsidP="00B15FD9">
            <w:pPr>
              <w:jc w:val="center"/>
            </w:pPr>
            <w:r>
              <w:t>0.6</w:t>
            </w:r>
          </w:p>
        </w:tc>
        <w:tc>
          <w:tcPr>
            <w:tcW w:w="1169" w:type="dxa"/>
          </w:tcPr>
          <w:p w14:paraId="31D088D4" w14:textId="216D8406" w:rsidR="000D71D4" w:rsidRDefault="000D71D4" w:rsidP="00B15FD9">
            <w:pPr>
              <w:jc w:val="center"/>
            </w:pPr>
            <w:r>
              <w:t>1100</w:t>
            </w:r>
          </w:p>
        </w:tc>
        <w:tc>
          <w:tcPr>
            <w:tcW w:w="1169" w:type="dxa"/>
          </w:tcPr>
          <w:p w14:paraId="281E0608" w14:textId="3FE2A2A0" w:rsidR="000D71D4" w:rsidRDefault="00D7370A" w:rsidP="00B15FD9">
            <w:pPr>
              <w:jc w:val="center"/>
            </w:pPr>
            <w:r>
              <w:t>153</w:t>
            </w:r>
          </w:p>
        </w:tc>
        <w:tc>
          <w:tcPr>
            <w:tcW w:w="1169" w:type="dxa"/>
          </w:tcPr>
          <w:p w14:paraId="22DA32A8" w14:textId="75DD85C1" w:rsidR="000D71D4" w:rsidRDefault="000D71D4" w:rsidP="00B15FD9">
            <w:pPr>
              <w:jc w:val="center"/>
            </w:pPr>
            <w:r>
              <w:t>1100</w:t>
            </w:r>
          </w:p>
        </w:tc>
        <w:tc>
          <w:tcPr>
            <w:tcW w:w="1169" w:type="dxa"/>
          </w:tcPr>
          <w:p w14:paraId="27D61107" w14:textId="1E3EA67F" w:rsidR="000D71D4" w:rsidRDefault="00D7370A" w:rsidP="00B15FD9">
            <w:pPr>
              <w:jc w:val="center"/>
            </w:pPr>
            <w:r>
              <w:t>153</w:t>
            </w:r>
          </w:p>
        </w:tc>
        <w:tc>
          <w:tcPr>
            <w:tcW w:w="1169" w:type="dxa"/>
          </w:tcPr>
          <w:p w14:paraId="5A5803A5" w14:textId="205647BF" w:rsidR="000D71D4" w:rsidRDefault="000D71D4" w:rsidP="00B15FD9">
            <w:pPr>
              <w:jc w:val="center"/>
            </w:pPr>
            <w:r>
              <w:t>1100</w:t>
            </w:r>
          </w:p>
        </w:tc>
        <w:tc>
          <w:tcPr>
            <w:tcW w:w="1169" w:type="dxa"/>
          </w:tcPr>
          <w:p w14:paraId="7D90C36E" w14:textId="68EBC0E7" w:rsidR="000D71D4" w:rsidRDefault="00D7370A" w:rsidP="00B15FD9">
            <w:pPr>
              <w:jc w:val="center"/>
            </w:pPr>
            <w:r>
              <w:t>153</w:t>
            </w:r>
          </w:p>
        </w:tc>
      </w:tr>
      <w:tr w:rsidR="000D71D4" w:rsidRPr="003137E2" w14:paraId="3849EDBE" w14:textId="77777777" w:rsidTr="000D71D4">
        <w:trPr>
          <w:cantSplit/>
        </w:trPr>
        <w:tc>
          <w:tcPr>
            <w:tcW w:w="2336" w:type="dxa"/>
          </w:tcPr>
          <w:p w14:paraId="46366202" w14:textId="45B42D19" w:rsidR="000D71D4" w:rsidRDefault="000D71D4" w:rsidP="00B15FD9">
            <w:pPr>
              <w:jc w:val="center"/>
            </w:pPr>
            <w:r>
              <w:t>0.7</w:t>
            </w:r>
          </w:p>
        </w:tc>
        <w:tc>
          <w:tcPr>
            <w:tcW w:w="1169" w:type="dxa"/>
          </w:tcPr>
          <w:p w14:paraId="2F5AC417" w14:textId="76E523C4" w:rsidR="000D71D4" w:rsidRDefault="000D71D4" w:rsidP="00B15FD9">
            <w:pPr>
              <w:jc w:val="center"/>
            </w:pPr>
            <w:r>
              <w:t>1100</w:t>
            </w:r>
          </w:p>
        </w:tc>
        <w:tc>
          <w:tcPr>
            <w:tcW w:w="1169" w:type="dxa"/>
          </w:tcPr>
          <w:p w14:paraId="48216645" w14:textId="26EBD88C" w:rsidR="000D71D4" w:rsidRDefault="00D7370A" w:rsidP="00B15FD9">
            <w:pPr>
              <w:jc w:val="center"/>
            </w:pPr>
            <w:r>
              <w:t>178</w:t>
            </w:r>
          </w:p>
        </w:tc>
        <w:tc>
          <w:tcPr>
            <w:tcW w:w="1169" w:type="dxa"/>
          </w:tcPr>
          <w:p w14:paraId="445D3C95" w14:textId="35681AEB" w:rsidR="000D71D4" w:rsidRDefault="000D71D4" w:rsidP="00B15FD9">
            <w:pPr>
              <w:jc w:val="center"/>
            </w:pPr>
            <w:r>
              <w:t>1100</w:t>
            </w:r>
          </w:p>
        </w:tc>
        <w:tc>
          <w:tcPr>
            <w:tcW w:w="1169" w:type="dxa"/>
          </w:tcPr>
          <w:p w14:paraId="47E9FFF6" w14:textId="3BA79AE9" w:rsidR="000D71D4" w:rsidRDefault="00D7370A" w:rsidP="00B15FD9">
            <w:pPr>
              <w:jc w:val="center"/>
            </w:pPr>
            <w:r>
              <w:t>178</w:t>
            </w:r>
          </w:p>
        </w:tc>
        <w:tc>
          <w:tcPr>
            <w:tcW w:w="1169" w:type="dxa"/>
          </w:tcPr>
          <w:p w14:paraId="770D666B" w14:textId="290B323F" w:rsidR="000D71D4" w:rsidRDefault="000D71D4" w:rsidP="00B15FD9">
            <w:pPr>
              <w:jc w:val="center"/>
            </w:pPr>
            <w:r>
              <w:t>1100</w:t>
            </w:r>
          </w:p>
        </w:tc>
        <w:tc>
          <w:tcPr>
            <w:tcW w:w="1169" w:type="dxa"/>
          </w:tcPr>
          <w:p w14:paraId="581EFFD8" w14:textId="07592AB5" w:rsidR="000D71D4" w:rsidRDefault="00D7370A" w:rsidP="00B15FD9">
            <w:pPr>
              <w:jc w:val="center"/>
            </w:pPr>
            <w:r>
              <w:t>178</w:t>
            </w:r>
          </w:p>
        </w:tc>
      </w:tr>
      <w:tr w:rsidR="000D71D4" w:rsidRPr="003137E2" w14:paraId="5E442B5F" w14:textId="77777777" w:rsidTr="000D71D4">
        <w:trPr>
          <w:cantSplit/>
        </w:trPr>
        <w:tc>
          <w:tcPr>
            <w:tcW w:w="2336" w:type="dxa"/>
          </w:tcPr>
          <w:p w14:paraId="07325790" w14:textId="74B1474E" w:rsidR="000D71D4" w:rsidRDefault="000D71D4" w:rsidP="00B15FD9">
            <w:pPr>
              <w:jc w:val="center"/>
            </w:pPr>
            <w:r>
              <w:t>0.8</w:t>
            </w:r>
          </w:p>
        </w:tc>
        <w:tc>
          <w:tcPr>
            <w:tcW w:w="1169" w:type="dxa"/>
          </w:tcPr>
          <w:p w14:paraId="3155D201" w14:textId="39AC14FA" w:rsidR="000D71D4" w:rsidRDefault="000D71D4" w:rsidP="00B15FD9">
            <w:pPr>
              <w:jc w:val="center"/>
            </w:pPr>
            <w:r>
              <w:t>1100</w:t>
            </w:r>
          </w:p>
        </w:tc>
        <w:tc>
          <w:tcPr>
            <w:tcW w:w="1169" w:type="dxa"/>
          </w:tcPr>
          <w:p w14:paraId="44664E06" w14:textId="53FD978C" w:rsidR="000D71D4" w:rsidRDefault="00D7370A" w:rsidP="00B15FD9">
            <w:pPr>
              <w:jc w:val="center"/>
            </w:pPr>
            <w:r>
              <w:t>204</w:t>
            </w:r>
          </w:p>
        </w:tc>
        <w:tc>
          <w:tcPr>
            <w:tcW w:w="1169" w:type="dxa"/>
          </w:tcPr>
          <w:p w14:paraId="23CC17F8" w14:textId="538521A2" w:rsidR="000D71D4" w:rsidRDefault="000D71D4" w:rsidP="00B15FD9">
            <w:pPr>
              <w:jc w:val="center"/>
            </w:pPr>
            <w:r>
              <w:t>1100</w:t>
            </w:r>
          </w:p>
        </w:tc>
        <w:tc>
          <w:tcPr>
            <w:tcW w:w="1169" w:type="dxa"/>
          </w:tcPr>
          <w:p w14:paraId="67C04C20" w14:textId="1D3D9E7F" w:rsidR="000D71D4" w:rsidRDefault="00D7370A" w:rsidP="00B15FD9">
            <w:pPr>
              <w:jc w:val="center"/>
            </w:pPr>
            <w:r>
              <w:t>204</w:t>
            </w:r>
          </w:p>
        </w:tc>
        <w:tc>
          <w:tcPr>
            <w:tcW w:w="1169" w:type="dxa"/>
          </w:tcPr>
          <w:p w14:paraId="573548F5" w14:textId="2D9355C8" w:rsidR="000D71D4" w:rsidRDefault="000D71D4" w:rsidP="00B15FD9">
            <w:pPr>
              <w:jc w:val="center"/>
            </w:pPr>
            <w:r>
              <w:t>1100</w:t>
            </w:r>
          </w:p>
        </w:tc>
        <w:tc>
          <w:tcPr>
            <w:tcW w:w="1169" w:type="dxa"/>
          </w:tcPr>
          <w:p w14:paraId="323CB6F9" w14:textId="7DC5B602" w:rsidR="000D71D4" w:rsidRDefault="00D7370A" w:rsidP="00B15FD9">
            <w:pPr>
              <w:jc w:val="center"/>
            </w:pPr>
            <w:r>
              <w:t>204</w:t>
            </w:r>
          </w:p>
        </w:tc>
      </w:tr>
      <w:tr w:rsidR="000D71D4" w:rsidRPr="003137E2" w14:paraId="36BC212B" w14:textId="77777777" w:rsidTr="000D71D4">
        <w:trPr>
          <w:cantSplit/>
        </w:trPr>
        <w:tc>
          <w:tcPr>
            <w:tcW w:w="2336" w:type="dxa"/>
          </w:tcPr>
          <w:p w14:paraId="7840CF33" w14:textId="041A0152" w:rsidR="000D71D4" w:rsidRDefault="000D71D4" w:rsidP="00B15FD9">
            <w:pPr>
              <w:jc w:val="center"/>
            </w:pPr>
            <w:r>
              <w:t>0.9</w:t>
            </w:r>
          </w:p>
        </w:tc>
        <w:tc>
          <w:tcPr>
            <w:tcW w:w="1169" w:type="dxa"/>
          </w:tcPr>
          <w:p w14:paraId="6959C2BF" w14:textId="71258B53" w:rsidR="000D71D4" w:rsidRDefault="000D71D4" w:rsidP="00B15FD9">
            <w:pPr>
              <w:jc w:val="center"/>
            </w:pPr>
            <w:r>
              <w:t>1100</w:t>
            </w:r>
          </w:p>
        </w:tc>
        <w:tc>
          <w:tcPr>
            <w:tcW w:w="1169" w:type="dxa"/>
          </w:tcPr>
          <w:p w14:paraId="339116E5" w14:textId="4C0A3A11" w:rsidR="000D71D4" w:rsidRDefault="00D7370A" w:rsidP="00B15FD9">
            <w:pPr>
              <w:jc w:val="center"/>
            </w:pPr>
            <w:r>
              <w:t>229</w:t>
            </w:r>
          </w:p>
        </w:tc>
        <w:tc>
          <w:tcPr>
            <w:tcW w:w="1169" w:type="dxa"/>
          </w:tcPr>
          <w:p w14:paraId="60280C2E" w14:textId="2F4DB77E" w:rsidR="000D71D4" w:rsidRDefault="000D71D4" w:rsidP="00B15FD9">
            <w:pPr>
              <w:jc w:val="center"/>
            </w:pPr>
            <w:r>
              <w:t>1100</w:t>
            </w:r>
          </w:p>
        </w:tc>
        <w:tc>
          <w:tcPr>
            <w:tcW w:w="1169" w:type="dxa"/>
          </w:tcPr>
          <w:p w14:paraId="7B683B5E" w14:textId="45894E4A" w:rsidR="000D71D4" w:rsidRDefault="00D7370A" w:rsidP="00B15FD9">
            <w:pPr>
              <w:jc w:val="center"/>
            </w:pPr>
            <w:r>
              <w:t>229</w:t>
            </w:r>
          </w:p>
        </w:tc>
        <w:tc>
          <w:tcPr>
            <w:tcW w:w="1169" w:type="dxa"/>
          </w:tcPr>
          <w:p w14:paraId="68BA6C3F" w14:textId="084EAAA8" w:rsidR="000D71D4" w:rsidRDefault="000D71D4" w:rsidP="00B15FD9">
            <w:pPr>
              <w:jc w:val="center"/>
            </w:pPr>
            <w:r>
              <w:t>1100</w:t>
            </w:r>
          </w:p>
        </w:tc>
        <w:tc>
          <w:tcPr>
            <w:tcW w:w="1169" w:type="dxa"/>
          </w:tcPr>
          <w:p w14:paraId="52D7AAB1" w14:textId="58643020" w:rsidR="000D71D4" w:rsidRDefault="00D7370A" w:rsidP="00B15FD9">
            <w:pPr>
              <w:jc w:val="center"/>
            </w:pPr>
            <w:r>
              <w:t>229</w:t>
            </w:r>
          </w:p>
        </w:tc>
      </w:tr>
      <w:tr w:rsidR="000D71D4" w:rsidRPr="003137E2" w14:paraId="777266C3" w14:textId="77777777" w:rsidTr="000D71D4">
        <w:trPr>
          <w:cantSplit/>
        </w:trPr>
        <w:tc>
          <w:tcPr>
            <w:tcW w:w="2336" w:type="dxa"/>
          </w:tcPr>
          <w:p w14:paraId="0B30E9CE" w14:textId="7FCCBB7F" w:rsidR="000D71D4" w:rsidRDefault="000D71D4" w:rsidP="00B15FD9">
            <w:pPr>
              <w:jc w:val="center"/>
            </w:pPr>
            <w:r>
              <w:t>1.0</w:t>
            </w:r>
          </w:p>
        </w:tc>
        <w:tc>
          <w:tcPr>
            <w:tcW w:w="1169" w:type="dxa"/>
          </w:tcPr>
          <w:p w14:paraId="6E8627F3" w14:textId="2B833D31" w:rsidR="000D71D4" w:rsidRDefault="000D71D4" w:rsidP="00B15FD9">
            <w:pPr>
              <w:jc w:val="center"/>
            </w:pPr>
            <w:r>
              <w:t>1100</w:t>
            </w:r>
          </w:p>
        </w:tc>
        <w:tc>
          <w:tcPr>
            <w:tcW w:w="1169" w:type="dxa"/>
          </w:tcPr>
          <w:p w14:paraId="2BB7843F" w14:textId="24780C42" w:rsidR="000D71D4" w:rsidRDefault="00D7370A" w:rsidP="00B15FD9">
            <w:pPr>
              <w:jc w:val="center"/>
            </w:pPr>
            <w:r>
              <w:t>255</w:t>
            </w:r>
          </w:p>
        </w:tc>
        <w:tc>
          <w:tcPr>
            <w:tcW w:w="1169" w:type="dxa"/>
          </w:tcPr>
          <w:p w14:paraId="3A593F2D" w14:textId="59305C31" w:rsidR="000D71D4" w:rsidRDefault="000D71D4" w:rsidP="00B15FD9">
            <w:pPr>
              <w:jc w:val="center"/>
            </w:pPr>
            <w:r>
              <w:t>1100</w:t>
            </w:r>
          </w:p>
        </w:tc>
        <w:tc>
          <w:tcPr>
            <w:tcW w:w="1169" w:type="dxa"/>
          </w:tcPr>
          <w:p w14:paraId="0CD97678" w14:textId="64439043" w:rsidR="000D71D4" w:rsidRDefault="00D7370A" w:rsidP="00B15FD9">
            <w:pPr>
              <w:jc w:val="center"/>
            </w:pPr>
            <w:r>
              <w:t>255</w:t>
            </w:r>
          </w:p>
        </w:tc>
        <w:tc>
          <w:tcPr>
            <w:tcW w:w="1169" w:type="dxa"/>
          </w:tcPr>
          <w:p w14:paraId="0DA29A43" w14:textId="4CF5B012" w:rsidR="000D71D4" w:rsidRDefault="000D71D4" w:rsidP="00B15FD9">
            <w:pPr>
              <w:jc w:val="center"/>
            </w:pPr>
            <w:r>
              <w:t>1100</w:t>
            </w:r>
          </w:p>
        </w:tc>
        <w:tc>
          <w:tcPr>
            <w:tcW w:w="1169" w:type="dxa"/>
          </w:tcPr>
          <w:p w14:paraId="3204A673" w14:textId="6A1DD168" w:rsidR="000D71D4" w:rsidRDefault="00D7370A" w:rsidP="00B15FD9">
            <w:pPr>
              <w:jc w:val="center"/>
            </w:pPr>
            <w:r>
              <w:t>225</w:t>
            </w:r>
          </w:p>
        </w:tc>
      </w:tr>
    </w:tbl>
    <w:p w14:paraId="3AE58625" w14:textId="6F9DEF74" w:rsidR="009B4B31" w:rsidRDefault="00FF0431" w:rsidP="00FF0431">
      <w:pPr>
        <w:jc w:val="center"/>
      </w:pPr>
      <w:r>
        <w:t>Table 1. Simulation output</w:t>
      </w:r>
    </w:p>
    <w:p w14:paraId="3BBE3A07" w14:textId="77777777" w:rsidR="00FF0431" w:rsidRPr="00FF0431" w:rsidRDefault="00FF0431" w:rsidP="00FF0431">
      <w:pPr>
        <w:pStyle w:val="NormalIndent"/>
      </w:pPr>
    </w:p>
    <w:p w14:paraId="7FE8A0AE" w14:textId="63EC7E67" w:rsidR="009B4B31" w:rsidRDefault="009B4B31" w:rsidP="009B4B31">
      <w:pPr>
        <w:pStyle w:val="NormalIndent"/>
      </w:pPr>
      <w:r>
        <w:t xml:space="preserve">The results show that the analog inputs are converted from floating point to unsigned char. The CAN bus sends and transmits data by dividing it into </w:t>
      </w:r>
      <w:proofErr w:type="spellStart"/>
      <w:r>
        <w:t>byte</w:t>
      </w:r>
      <w:proofErr w:type="spellEnd"/>
      <w:r w:rsidR="00A105E1">
        <w:t>-</w:t>
      </w:r>
      <w:r>
        <w:t>sized chunks, so the most obvious data type</w:t>
      </w:r>
      <w:r w:rsidR="00A105E1">
        <w:t xml:space="preserve"> to use</w:t>
      </w:r>
      <w:r>
        <w:t xml:space="preserve"> is</w:t>
      </w:r>
      <w:r w:rsidR="00A105E1">
        <w:t xml:space="preserve"> the</w:t>
      </w:r>
      <w:r>
        <w:t xml:space="preserve"> unsigned char data type</w:t>
      </w:r>
      <w:r w:rsidR="00A105E1">
        <w:t>.</w:t>
      </w:r>
      <w:r>
        <w:t xml:space="preserve"> </w:t>
      </w:r>
      <w:r w:rsidR="00A105E1">
        <w:t>This data type</w:t>
      </w:r>
      <w:r>
        <w:t xml:space="preserve"> represents 1 byte and has </w:t>
      </w:r>
      <w:r w:rsidR="00A105E1">
        <w:t xml:space="preserve">a </w:t>
      </w:r>
      <w:r>
        <w:t xml:space="preserve">value ranging from 0-255. The </w:t>
      </w:r>
      <w:proofErr w:type="spellStart"/>
      <w:r>
        <w:t>float_to_internal</w:t>
      </w:r>
      <w:proofErr w:type="spellEnd"/>
      <w:r>
        <w:t xml:space="preserve"> converts the float to unsigned char and adds an </w:t>
      </w:r>
      <w:proofErr w:type="spellStart"/>
      <w:r>
        <w:t>id</w:t>
      </w:r>
      <w:proofErr w:type="spellEnd"/>
      <w:r>
        <w:t xml:space="preserve"> to the message. The message is stored in an internal data structure that contains the id, data</w:t>
      </w:r>
      <w:r w:rsidR="00FA63E6">
        <w:t>,</w:t>
      </w:r>
      <w:r>
        <w:t xml:space="preserve"> and length of the data. This is passed to the CAN1 atomic model using the </w:t>
      </w:r>
      <w:proofErr w:type="spellStart"/>
      <w:r>
        <w:t>DataIn</w:t>
      </w:r>
      <w:proofErr w:type="spellEnd"/>
      <w:r>
        <w:t xml:space="preserve"> port. Which sends the data out through the TX output </w:t>
      </w:r>
      <w:proofErr w:type="gramStart"/>
      <w:r>
        <w:t>port.</w:t>
      </w:r>
      <w:proofErr w:type="gramEnd"/>
      <w:r>
        <w:t xml:space="preserve"> The CAN2 atomic model </w:t>
      </w:r>
      <w:r w:rsidR="0093265B">
        <w:t>receives</w:t>
      </w:r>
      <w:r>
        <w:t xml:space="preserve"> this input and then sends it out using the CAN2 </w:t>
      </w:r>
      <w:proofErr w:type="spellStart"/>
      <w:r>
        <w:t>DataOut</w:t>
      </w:r>
      <w:proofErr w:type="spellEnd"/>
      <w:r>
        <w:t>, where it can be used by subsequent atomic models to do something with the data.</w:t>
      </w:r>
    </w:p>
    <w:p w14:paraId="2447E730" w14:textId="64A07608" w:rsidR="00A74CF5" w:rsidRDefault="009B4B31" w:rsidP="00FB6957">
      <w:pPr>
        <w:pStyle w:val="NormalIndent"/>
      </w:pPr>
      <w:r>
        <w:t xml:space="preserve">We can see the float values are converted to </w:t>
      </w:r>
      <w:proofErr w:type="gramStart"/>
      <w:r>
        <w:t>1 byte</w:t>
      </w:r>
      <w:proofErr w:type="gramEnd"/>
      <w:r>
        <w:t xml:space="preserve"> unsigned char values and passed to the CAN1 model which then passes them out to the CAN2 model, which </w:t>
      </w:r>
      <w:r w:rsidR="0093265B">
        <w:t>receives</w:t>
      </w:r>
      <w:r>
        <w:t xml:space="preserve"> the data as it was sent out by the</w:t>
      </w:r>
      <w:r w:rsidR="00FB6957">
        <w:t xml:space="preserve"> CAN1 model.</w:t>
      </w:r>
    </w:p>
    <w:p w14:paraId="0E58A96D" w14:textId="7A687E2E" w:rsidR="0093265B" w:rsidRDefault="0093265B" w:rsidP="0093265B">
      <w:pPr>
        <w:pStyle w:val="NormalIndent"/>
        <w:ind w:firstLine="0"/>
      </w:pPr>
    </w:p>
    <w:p w14:paraId="15BDA4C6" w14:textId="23D33EC7" w:rsidR="0093265B" w:rsidRDefault="0093265B" w:rsidP="0093265B">
      <w:pPr>
        <w:pStyle w:val="Heading2"/>
      </w:pPr>
      <w:r>
        <w:t>Motor Simulation</w:t>
      </w:r>
    </w:p>
    <w:p w14:paraId="622A0E46" w14:textId="00AB91E3" w:rsidR="002B2632" w:rsidRDefault="0093265B" w:rsidP="002B2632">
      <w:pPr>
        <w:pStyle w:val="NormalIndent"/>
        <w:ind w:firstLine="0"/>
      </w:pPr>
      <w:r>
        <w:t>For the motor simulation scenario</w:t>
      </w:r>
      <w:r w:rsidR="00FA63E6">
        <w:t>,</w:t>
      </w:r>
      <w:r>
        <w:t xml:space="preserve"> w</w:t>
      </w:r>
      <w:r w:rsidR="009C17DC">
        <w:t xml:space="preserve">e test a node with </w:t>
      </w:r>
      <w:r w:rsidR="00FA63E6">
        <w:t xml:space="preserve">a </w:t>
      </w:r>
      <w:r w:rsidR="009C17DC">
        <w:t>similar setup as in section 3.1.2. Here we are testing the ability of the motor to speed up incrementally if an accelerating input is required, slow down incrementally if a decelerating input is applied</w:t>
      </w:r>
      <w:r w:rsidR="00FA63E6">
        <w:t>,</w:t>
      </w:r>
      <w:r w:rsidR="009C17DC">
        <w:t xml:space="preserve"> and slow down if accelerating input is removed. We also check if the motor is returning the speed it has calculated. </w:t>
      </w:r>
    </w:p>
    <w:p w14:paraId="018652F5" w14:textId="081FC9FA" w:rsidR="0093265B" w:rsidRDefault="009C17DC" w:rsidP="0093265B">
      <w:pPr>
        <w:pStyle w:val="NormalIndent"/>
      </w:pPr>
      <w:r>
        <w:t xml:space="preserve">To check </w:t>
      </w:r>
      <w:proofErr w:type="gramStart"/>
      <w:r>
        <w:t>this</w:t>
      </w:r>
      <w:proofErr w:type="gramEnd"/>
      <w:r>
        <w:t xml:space="preserve"> we apply an </w:t>
      </w:r>
      <w:r w:rsidR="002B2632">
        <w:t xml:space="preserve">input at </w:t>
      </w:r>
      <w:r w:rsidR="00FA63E6">
        <w:t xml:space="preserve">the </w:t>
      </w:r>
      <w:r w:rsidR="002B2632">
        <w:t xml:space="preserve">full acceleration in the beginning and hold it there. We then apply a braking input at half the intensity of the accelerating input and then remove the braking input. We finally remove the accelerating input and </w:t>
      </w:r>
      <w:r w:rsidR="00FA63E6">
        <w:t>check</w:t>
      </w:r>
      <w:r w:rsidR="002B2632">
        <w:t xml:space="preserve"> the resulting speed. </w:t>
      </w:r>
    </w:p>
    <w:p w14:paraId="15BC347C" w14:textId="328E4202" w:rsidR="00354625" w:rsidRDefault="00354625" w:rsidP="0093265B">
      <w:pPr>
        <w:pStyle w:val="NormalIndent"/>
      </w:pPr>
      <w:r>
        <w:t xml:space="preserve">The resultant graph of this simulation can be found in figure </w:t>
      </w:r>
      <w:r w:rsidR="00841095">
        <w:t>5</w:t>
      </w:r>
      <w:r>
        <w:t xml:space="preserve">. We can </w:t>
      </w:r>
      <w:r w:rsidR="00FA63E6">
        <w:t xml:space="preserve">see </w:t>
      </w:r>
      <w:r>
        <w:t>that when the accelerating input is applied the motor reaches the maximum speed and stay there. When braking input is applied the speed falls incrementally. We then remove the braking input and see that the speed increases back to its top speed. Finally</w:t>
      </w:r>
      <w:r w:rsidR="00FA63E6">
        <w:t>,</w:t>
      </w:r>
      <w:r>
        <w:t xml:space="preserve"> the accelerating input is </w:t>
      </w:r>
      <w:proofErr w:type="gramStart"/>
      <w:r>
        <w:t>removed</w:t>
      </w:r>
      <w:proofErr w:type="gramEnd"/>
      <w:r>
        <w:t xml:space="preserve"> and we can see that the speed falls due to drag force until eventually reaching zero.</w:t>
      </w:r>
    </w:p>
    <w:p w14:paraId="236613D1" w14:textId="58CAECEF" w:rsidR="00354625" w:rsidRDefault="00354625" w:rsidP="0093265B">
      <w:pPr>
        <w:pStyle w:val="NormalIndent"/>
      </w:pPr>
      <w:r>
        <w:lastRenderedPageBreak/>
        <w:t xml:space="preserve">If we </w:t>
      </w:r>
      <w:r w:rsidR="000E6B98">
        <w:t>analyze</w:t>
      </w:r>
      <w:r>
        <w:t xml:space="preserve"> the log </w:t>
      </w:r>
      <w:proofErr w:type="gramStart"/>
      <w:r>
        <w:t>files</w:t>
      </w:r>
      <w:proofErr w:type="gramEnd"/>
      <w:r>
        <w:t xml:space="preserve"> we can see that the motor </w:t>
      </w:r>
      <w:r w:rsidR="000E6B98">
        <w:t>receives</w:t>
      </w:r>
      <w:r>
        <w:t xml:space="preserve"> the input calculates the speed and then return that </w:t>
      </w:r>
      <w:r w:rsidR="000E6B98">
        <w:t xml:space="preserve">message </w:t>
      </w:r>
      <w:r>
        <w:t>to the CAN controller for further</w:t>
      </w:r>
      <w:r w:rsidR="000E6B98">
        <w:t xml:space="preserve"> transmission on the CAN bus. </w:t>
      </w:r>
      <w:r>
        <w:t xml:space="preserve"> </w:t>
      </w:r>
      <w:r w:rsidR="002443DA">
        <w:t>Since the CAN controller is in mode 2 the CAN controller receives a message and then stops transmitting until the other model returns data</w:t>
      </w:r>
      <w:r w:rsidR="00177EA0">
        <w:t xml:space="preserve"> through the </w:t>
      </w:r>
      <w:proofErr w:type="spellStart"/>
      <w:r w:rsidR="00177EA0">
        <w:t>DataIn</w:t>
      </w:r>
      <w:proofErr w:type="spellEnd"/>
      <w:r w:rsidR="00177EA0">
        <w:t xml:space="preserve"> port</w:t>
      </w:r>
      <w:r w:rsidR="002443DA">
        <w:t>, in this case</w:t>
      </w:r>
      <w:r w:rsidR="00FA63E6">
        <w:t>,</w:t>
      </w:r>
      <w:r w:rsidR="002443DA">
        <w:t xml:space="preserve"> the motor atomic model. </w:t>
      </w:r>
      <w:r w:rsidR="00177EA0">
        <w:t xml:space="preserve"> The </w:t>
      </w:r>
      <w:r w:rsidR="00FF0431">
        <w:t xml:space="preserve">first few outputs from the logs are shown in table 2 with extra information removed. </w:t>
      </w:r>
    </w:p>
    <w:p w14:paraId="68400EE5" w14:textId="5F7A36C4" w:rsidR="00354625" w:rsidRDefault="00FF0431" w:rsidP="0093265B">
      <w:pPr>
        <w:pStyle w:val="NormalIndent"/>
      </w:pPr>
      <w:r>
        <w:t xml:space="preserve">The ID 1200 represents the ID of accelerating input. The ID 1300 is reserved for the Motor </w:t>
      </w:r>
      <w:r w:rsidR="00FA63E6">
        <w:t>data</w:t>
      </w:r>
      <w:r w:rsidR="00893102">
        <w:t>. The input for acceleration is applied once and the</w:t>
      </w:r>
      <w:r w:rsidR="00FA63E6">
        <w:t>n</w:t>
      </w:r>
      <w:r w:rsidR="00893102">
        <w:t xml:space="preserve"> received by the CAN port, the motor upon receiving the input starts calculating its speed iteratively. Hence why there is only one entry for the Input and CAN </w:t>
      </w:r>
      <w:proofErr w:type="spellStart"/>
      <w:r w:rsidR="00893102">
        <w:t>DataOut</w:t>
      </w:r>
      <w:proofErr w:type="spellEnd"/>
      <w:r w:rsidR="00893102">
        <w:t xml:space="preserve"> and multiple entries for Motor Output a</w:t>
      </w:r>
      <w:r w:rsidR="00FA63E6">
        <w:t>n</w:t>
      </w:r>
      <w:r w:rsidR="00893102">
        <w:t>d CAN TX</w:t>
      </w:r>
      <w:r w:rsidR="0078104C">
        <w:t>.</w:t>
      </w:r>
    </w:p>
    <w:p w14:paraId="148F466C" w14:textId="578D6131" w:rsidR="00354625" w:rsidRDefault="00354625" w:rsidP="0093265B">
      <w:pPr>
        <w:pStyle w:val="NormalIndent"/>
      </w:pPr>
    </w:p>
    <w:p w14:paraId="65D68B56" w14:textId="72AC49B7" w:rsidR="00354625" w:rsidRDefault="00354625" w:rsidP="0093265B">
      <w:pPr>
        <w:pStyle w:val="NormalIndent"/>
      </w:pPr>
    </w:p>
    <w:p w14:paraId="5694EBC3" w14:textId="3181F714" w:rsidR="00354625" w:rsidRDefault="00354625" w:rsidP="00354625">
      <w:pPr>
        <w:pStyle w:val="NormalIndent"/>
        <w:jc w:val="center"/>
      </w:pPr>
      <w:r>
        <w:rPr>
          <w:noProof/>
          <w:snapToGrid/>
        </w:rPr>
        <w:drawing>
          <wp:anchor distT="0" distB="0" distL="114300" distR="114300" simplePos="0" relativeHeight="251670528" behindDoc="0" locked="0" layoutInCell="1" allowOverlap="1" wp14:anchorId="5E747B6A" wp14:editId="46A92B82">
            <wp:simplePos x="0" y="0"/>
            <wp:positionH relativeFrom="margin">
              <wp:align>center</wp:align>
            </wp:positionH>
            <wp:positionV relativeFrom="paragraph">
              <wp:posOffset>0</wp:posOffset>
            </wp:positionV>
            <wp:extent cx="3793490" cy="22504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3490" cy="225044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41095">
        <w:t>5</w:t>
      </w:r>
      <w:r w:rsidR="000E6B98">
        <w:t>. Motor speed output graph.</w:t>
      </w:r>
    </w:p>
    <w:p w14:paraId="7C0AD4E9" w14:textId="4696EC00" w:rsidR="00354625" w:rsidRDefault="00354625" w:rsidP="0093265B">
      <w:pPr>
        <w:pStyle w:val="NormalIndent"/>
      </w:pPr>
    </w:p>
    <w:p w14:paraId="26E8917F" w14:textId="43227247" w:rsidR="00354625" w:rsidRDefault="00354625" w:rsidP="0093265B">
      <w:pPr>
        <w:pStyle w:val="NormalIndent"/>
      </w:pPr>
    </w:p>
    <w:tbl>
      <w:tblPr>
        <w:tblStyle w:val="TableGrid"/>
        <w:tblW w:w="0" w:type="auto"/>
        <w:tblLook w:val="04A0" w:firstRow="1" w:lastRow="0" w:firstColumn="1" w:lastColumn="0" w:noHBand="0" w:noVBand="1"/>
      </w:tblPr>
      <w:tblGrid>
        <w:gridCol w:w="1168"/>
        <w:gridCol w:w="1169"/>
        <w:gridCol w:w="1168"/>
        <w:gridCol w:w="1169"/>
        <w:gridCol w:w="1169"/>
        <w:gridCol w:w="1169"/>
        <w:gridCol w:w="1169"/>
        <w:gridCol w:w="1169"/>
      </w:tblGrid>
      <w:tr w:rsidR="00FF0431" w14:paraId="78041100" w14:textId="77777777" w:rsidTr="00FF0431">
        <w:tc>
          <w:tcPr>
            <w:tcW w:w="2337" w:type="dxa"/>
            <w:gridSpan w:val="2"/>
          </w:tcPr>
          <w:p w14:paraId="0C6C2403" w14:textId="3C383690" w:rsidR="00FF0431" w:rsidRDefault="00FF0431" w:rsidP="00FF0431">
            <w:pPr>
              <w:pStyle w:val="NormalIndent"/>
              <w:ind w:firstLine="0"/>
              <w:jc w:val="center"/>
            </w:pPr>
            <w:r>
              <w:t>Input</w:t>
            </w:r>
          </w:p>
        </w:tc>
        <w:tc>
          <w:tcPr>
            <w:tcW w:w="2337" w:type="dxa"/>
            <w:gridSpan w:val="2"/>
          </w:tcPr>
          <w:p w14:paraId="2BAE4F79" w14:textId="3EDD7630" w:rsidR="00FF0431" w:rsidRDefault="00FF0431" w:rsidP="00FF0431">
            <w:pPr>
              <w:pStyle w:val="NormalIndent"/>
              <w:ind w:firstLine="0"/>
              <w:jc w:val="center"/>
            </w:pPr>
            <w:r>
              <w:t xml:space="preserve">CAN </w:t>
            </w:r>
            <w:proofErr w:type="spellStart"/>
            <w:r>
              <w:t>DataOUT</w:t>
            </w:r>
            <w:proofErr w:type="spellEnd"/>
          </w:p>
        </w:tc>
        <w:tc>
          <w:tcPr>
            <w:tcW w:w="2338" w:type="dxa"/>
            <w:gridSpan w:val="2"/>
          </w:tcPr>
          <w:p w14:paraId="592B9A44" w14:textId="2F5089EB" w:rsidR="00FF0431" w:rsidRDefault="00FF0431" w:rsidP="00FF0431">
            <w:pPr>
              <w:pStyle w:val="NormalIndent"/>
              <w:ind w:firstLine="0"/>
              <w:jc w:val="center"/>
            </w:pPr>
            <w:r>
              <w:t>Motor Output</w:t>
            </w:r>
          </w:p>
        </w:tc>
        <w:tc>
          <w:tcPr>
            <w:tcW w:w="2338" w:type="dxa"/>
            <w:gridSpan w:val="2"/>
          </w:tcPr>
          <w:p w14:paraId="78C9FD37" w14:textId="48C80227" w:rsidR="00FF0431" w:rsidRDefault="00FF0431" w:rsidP="00FF0431">
            <w:pPr>
              <w:pStyle w:val="NormalIndent"/>
              <w:ind w:firstLine="0"/>
              <w:jc w:val="center"/>
            </w:pPr>
            <w:r>
              <w:t>CAN TX</w:t>
            </w:r>
          </w:p>
        </w:tc>
      </w:tr>
      <w:tr w:rsidR="00FF0431" w14:paraId="18DE30E0" w14:textId="77777777" w:rsidTr="00223360">
        <w:tc>
          <w:tcPr>
            <w:tcW w:w="1168" w:type="dxa"/>
          </w:tcPr>
          <w:p w14:paraId="64EB0305" w14:textId="6E88EEB3" w:rsidR="00FF0431" w:rsidRDefault="00FF0431" w:rsidP="00FF0431">
            <w:pPr>
              <w:pStyle w:val="NormalIndent"/>
              <w:ind w:firstLine="0"/>
              <w:jc w:val="center"/>
            </w:pPr>
            <w:r>
              <w:t>ID</w:t>
            </w:r>
          </w:p>
        </w:tc>
        <w:tc>
          <w:tcPr>
            <w:tcW w:w="1169" w:type="dxa"/>
          </w:tcPr>
          <w:p w14:paraId="7C11C5B2" w14:textId="48A44A6D" w:rsidR="00FF0431" w:rsidRDefault="00FF0431" w:rsidP="00FF0431">
            <w:pPr>
              <w:pStyle w:val="NormalIndent"/>
              <w:ind w:firstLine="0"/>
              <w:jc w:val="center"/>
            </w:pPr>
            <w:r>
              <w:t>data</w:t>
            </w:r>
          </w:p>
        </w:tc>
        <w:tc>
          <w:tcPr>
            <w:tcW w:w="1168" w:type="dxa"/>
          </w:tcPr>
          <w:p w14:paraId="1A0E3995" w14:textId="5A764A38" w:rsidR="00FF0431" w:rsidRDefault="00FF0431" w:rsidP="00FF0431">
            <w:pPr>
              <w:pStyle w:val="NormalIndent"/>
              <w:ind w:firstLine="0"/>
              <w:jc w:val="center"/>
            </w:pPr>
            <w:r>
              <w:t>ID</w:t>
            </w:r>
          </w:p>
        </w:tc>
        <w:tc>
          <w:tcPr>
            <w:tcW w:w="1169" w:type="dxa"/>
          </w:tcPr>
          <w:p w14:paraId="50DA3446" w14:textId="1E490CEB" w:rsidR="00FF0431" w:rsidRDefault="00FF0431" w:rsidP="00FF0431">
            <w:pPr>
              <w:pStyle w:val="NormalIndent"/>
              <w:ind w:firstLine="0"/>
              <w:jc w:val="center"/>
            </w:pPr>
            <w:r>
              <w:t>Data</w:t>
            </w:r>
          </w:p>
        </w:tc>
        <w:tc>
          <w:tcPr>
            <w:tcW w:w="1169" w:type="dxa"/>
          </w:tcPr>
          <w:p w14:paraId="19525B42" w14:textId="3F385A08" w:rsidR="00FF0431" w:rsidRDefault="00FF0431" w:rsidP="00FF0431">
            <w:pPr>
              <w:pStyle w:val="NormalIndent"/>
              <w:ind w:firstLine="0"/>
              <w:jc w:val="center"/>
            </w:pPr>
            <w:r>
              <w:t>ID</w:t>
            </w:r>
          </w:p>
        </w:tc>
        <w:tc>
          <w:tcPr>
            <w:tcW w:w="1169" w:type="dxa"/>
          </w:tcPr>
          <w:p w14:paraId="5E144FF3" w14:textId="51F56C8E" w:rsidR="00FF0431" w:rsidRDefault="00FF0431" w:rsidP="00FF0431">
            <w:pPr>
              <w:pStyle w:val="NormalIndent"/>
              <w:ind w:firstLine="0"/>
              <w:jc w:val="center"/>
            </w:pPr>
            <w:r>
              <w:t>Data</w:t>
            </w:r>
          </w:p>
        </w:tc>
        <w:tc>
          <w:tcPr>
            <w:tcW w:w="1169" w:type="dxa"/>
          </w:tcPr>
          <w:p w14:paraId="2F86979F" w14:textId="08364478" w:rsidR="00FF0431" w:rsidRDefault="00FF0431" w:rsidP="00FF0431">
            <w:pPr>
              <w:pStyle w:val="NormalIndent"/>
              <w:ind w:firstLine="0"/>
              <w:jc w:val="center"/>
            </w:pPr>
            <w:r>
              <w:t xml:space="preserve">ID </w:t>
            </w:r>
          </w:p>
        </w:tc>
        <w:tc>
          <w:tcPr>
            <w:tcW w:w="1169" w:type="dxa"/>
          </w:tcPr>
          <w:p w14:paraId="4C4BF40B" w14:textId="5127DF6E" w:rsidR="00FF0431" w:rsidRDefault="00FF0431" w:rsidP="00FF0431">
            <w:pPr>
              <w:pStyle w:val="NormalIndent"/>
              <w:ind w:firstLine="0"/>
              <w:jc w:val="center"/>
            </w:pPr>
            <w:r>
              <w:t>Data</w:t>
            </w:r>
          </w:p>
        </w:tc>
      </w:tr>
      <w:tr w:rsidR="00E70DD5" w14:paraId="6A9C8AC8" w14:textId="77777777" w:rsidTr="00EC4EB4">
        <w:tc>
          <w:tcPr>
            <w:tcW w:w="1168" w:type="dxa"/>
            <w:vMerge w:val="restart"/>
            <w:vAlign w:val="center"/>
          </w:tcPr>
          <w:p w14:paraId="5F4C88F6" w14:textId="32FF1BE0" w:rsidR="00E70DD5" w:rsidRDefault="00E70DD5" w:rsidP="00FF0431">
            <w:pPr>
              <w:pStyle w:val="NormalIndent"/>
              <w:ind w:firstLine="0"/>
              <w:jc w:val="center"/>
            </w:pPr>
            <w:r>
              <w:t>1200</w:t>
            </w:r>
          </w:p>
        </w:tc>
        <w:tc>
          <w:tcPr>
            <w:tcW w:w="1169" w:type="dxa"/>
            <w:vMerge w:val="restart"/>
            <w:vAlign w:val="center"/>
          </w:tcPr>
          <w:p w14:paraId="4F0D2E1A" w14:textId="1D1E664F" w:rsidR="00E70DD5" w:rsidRDefault="00E70DD5" w:rsidP="00FF0431">
            <w:pPr>
              <w:pStyle w:val="NormalIndent"/>
              <w:ind w:firstLine="0"/>
              <w:jc w:val="center"/>
            </w:pPr>
            <w:r>
              <w:t>255</w:t>
            </w:r>
          </w:p>
        </w:tc>
        <w:tc>
          <w:tcPr>
            <w:tcW w:w="1168" w:type="dxa"/>
            <w:vMerge w:val="restart"/>
            <w:vAlign w:val="center"/>
          </w:tcPr>
          <w:p w14:paraId="17132FED" w14:textId="691CFF98" w:rsidR="00E70DD5" w:rsidRDefault="00E70DD5" w:rsidP="00FF0431">
            <w:pPr>
              <w:pStyle w:val="NormalIndent"/>
              <w:ind w:firstLine="0"/>
              <w:jc w:val="center"/>
            </w:pPr>
            <w:r>
              <w:t>1200</w:t>
            </w:r>
          </w:p>
        </w:tc>
        <w:tc>
          <w:tcPr>
            <w:tcW w:w="1169" w:type="dxa"/>
            <w:vMerge w:val="restart"/>
            <w:vAlign w:val="center"/>
          </w:tcPr>
          <w:p w14:paraId="47AE7416" w14:textId="2D3CE228" w:rsidR="00E70DD5" w:rsidRDefault="00E70DD5" w:rsidP="00FF0431">
            <w:pPr>
              <w:pStyle w:val="NormalIndent"/>
              <w:ind w:firstLine="0"/>
              <w:jc w:val="center"/>
            </w:pPr>
            <w:r>
              <w:t>255</w:t>
            </w:r>
          </w:p>
        </w:tc>
        <w:tc>
          <w:tcPr>
            <w:tcW w:w="1169" w:type="dxa"/>
          </w:tcPr>
          <w:p w14:paraId="5F626E38" w14:textId="4FB43510" w:rsidR="00E70DD5" w:rsidRDefault="00E70DD5" w:rsidP="00FF0431">
            <w:pPr>
              <w:pStyle w:val="NormalIndent"/>
              <w:ind w:firstLine="0"/>
              <w:jc w:val="center"/>
            </w:pPr>
            <w:r>
              <w:t>1300</w:t>
            </w:r>
          </w:p>
        </w:tc>
        <w:tc>
          <w:tcPr>
            <w:tcW w:w="1169" w:type="dxa"/>
          </w:tcPr>
          <w:p w14:paraId="0AA84544" w14:textId="13BCD766" w:rsidR="00E70DD5" w:rsidRDefault="00E70DD5" w:rsidP="00FF0431">
            <w:pPr>
              <w:pStyle w:val="NormalIndent"/>
              <w:ind w:firstLine="0"/>
              <w:jc w:val="center"/>
            </w:pPr>
            <w:r>
              <w:t>0</w:t>
            </w:r>
          </w:p>
        </w:tc>
        <w:tc>
          <w:tcPr>
            <w:tcW w:w="1169" w:type="dxa"/>
          </w:tcPr>
          <w:p w14:paraId="3445D0C4" w14:textId="710A04B5" w:rsidR="00E70DD5" w:rsidRDefault="00E70DD5" w:rsidP="00FF0431">
            <w:pPr>
              <w:pStyle w:val="NormalIndent"/>
              <w:ind w:firstLine="0"/>
              <w:jc w:val="center"/>
            </w:pPr>
            <w:r>
              <w:t>1300</w:t>
            </w:r>
          </w:p>
        </w:tc>
        <w:tc>
          <w:tcPr>
            <w:tcW w:w="1169" w:type="dxa"/>
          </w:tcPr>
          <w:p w14:paraId="7475E9F0" w14:textId="4EA026BE" w:rsidR="00E70DD5" w:rsidRDefault="00E70DD5" w:rsidP="00FF0431">
            <w:pPr>
              <w:pStyle w:val="NormalIndent"/>
              <w:ind w:firstLine="0"/>
              <w:jc w:val="center"/>
            </w:pPr>
            <w:r>
              <w:t>0</w:t>
            </w:r>
          </w:p>
        </w:tc>
      </w:tr>
      <w:tr w:rsidR="00E70DD5" w14:paraId="4D4AC292" w14:textId="77777777" w:rsidTr="00223360">
        <w:tc>
          <w:tcPr>
            <w:tcW w:w="1168" w:type="dxa"/>
            <w:vMerge/>
          </w:tcPr>
          <w:p w14:paraId="568F36AC" w14:textId="77777777" w:rsidR="00E70DD5" w:rsidRDefault="00E70DD5" w:rsidP="00FF0431">
            <w:pPr>
              <w:pStyle w:val="NormalIndent"/>
              <w:ind w:firstLine="0"/>
              <w:jc w:val="center"/>
            </w:pPr>
          </w:p>
        </w:tc>
        <w:tc>
          <w:tcPr>
            <w:tcW w:w="1169" w:type="dxa"/>
            <w:vMerge/>
          </w:tcPr>
          <w:p w14:paraId="1284F865" w14:textId="14492EA5" w:rsidR="00E70DD5" w:rsidRDefault="00E70DD5" w:rsidP="00FF0431">
            <w:pPr>
              <w:pStyle w:val="NormalIndent"/>
              <w:ind w:firstLine="0"/>
              <w:jc w:val="center"/>
            </w:pPr>
          </w:p>
        </w:tc>
        <w:tc>
          <w:tcPr>
            <w:tcW w:w="1168" w:type="dxa"/>
            <w:vMerge/>
          </w:tcPr>
          <w:p w14:paraId="277380FD" w14:textId="77777777" w:rsidR="00E70DD5" w:rsidRDefault="00E70DD5" w:rsidP="00FF0431">
            <w:pPr>
              <w:pStyle w:val="NormalIndent"/>
              <w:ind w:firstLine="0"/>
              <w:jc w:val="center"/>
            </w:pPr>
          </w:p>
        </w:tc>
        <w:tc>
          <w:tcPr>
            <w:tcW w:w="1169" w:type="dxa"/>
            <w:vMerge/>
          </w:tcPr>
          <w:p w14:paraId="1239F716" w14:textId="076421DB" w:rsidR="00E70DD5" w:rsidRDefault="00E70DD5" w:rsidP="00FF0431">
            <w:pPr>
              <w:pStyle w:val="NormalIndent"/>
              <w:ind w:firstLine="0"/>
              <w:jc w:val="center"/>
            </w:pPr>
          </w:p>
        </w:tc>
        <w:tc>
          <w:tcPr>
            <w:tcW w:w="1169" w:type="dxa"/>
          </w:tcPr>
          <w:p w14:paraId="0E96C570" w14:textId="37AD4163" w:rsidR="00E70DD5" w:rsidRDefault="00E70DD5" w:rsidP="00FF0431">
            <w:pPr>
              <w:pStyle w:val="NormalIndent"/>
              <w:ind w:firstLine="0"/>
              <w:jc w:val="center"/>
            </w:pPr>
            <w:r>
              <w:t>1300</w:t>
            </w:r>
          </w:p>
        </w:tc>
        <w:tc>
          <w:tcPr>
            <w:tcW w:w="1169" w:type="dxa"/>
          </w:tcPr>
          <w:p w14:paraId="54C8C9E7" w14:textId="2C1D1055" w:rsidR="00E70DD5" w:rsidRDefault="00E70DD5" w:rsidP="00FF0431">
            <w:pPr>
              <w:pStyle w:val="NormalIndent"/>
              <w:ind w:firstLine="0"/>
              <w:jc w:val="center"/>
            </w:pPr>
            <w:r>
              <w:t>63</w:t>
            </w:r>
          </w:p>
        </w:tc>
        <w:tc>
          <w:tcPr>
            <w:tcW w:w="1169" w:type="dxa"/>
          </w:tcPr>
          <w:p w14:paraId="3D4C69C2" w14:textId="3A34D281" w:rsidR="00E70DD5" w:rsidRDefault="00E70DD5" w:rsidP="00FF0431">
            <w:pPr>
              <w:pStyle w:val="NormalIndent"/>
              <w:ind w:firstLine="0"/>
              <w:jc w:val="center"/>
            </w:pPr>
            <w:r>
              <w:t>1300</w:t>
            </w:r>
          </w:p>
        </w:tc>
        <w:tc>
          <w:tcPr>
            <w:tcW w:w="1169" w:type="dxa"/>
          </w:tcPr>
          <w:p w14:paraId="35F684A0" w14:textId="1A9A40CF" w:rsidR="00E70DD5" w:rsidRDefault="00E70DD5" w:rsidP="00FF0431">
            <w:pPr>
              <w:pStyle w:val="NormalIndent"/>
              <w:ind w:firstLine="0"/>
              <w:jc w:val="center"/>
            </w:pPr>
            <w:r>
              <w:t>63</w:t>
            </w:r>
          </w:p>
        </w:tc>
      </w:tr>
      <w:tr w:rsidR="00E70DD5" w14:paraId="6B21A36F" w14:textId="77777777" w:rsidTr="00223360">
        <w:tc>
          <w:tcPr>
            <w:tcW w:w="1168" w:type="dxa"/>
            <w:vMerge/>
          </w:tcPr>
          <w:p w14:paraId="0C67F429" w14:textId="77777777" w:rsidR="00E70DD5" w:rsidRDefault="00E70DD5" w:rsidP="00FF0431">
            <w:pPr>
              <w:pStyle w:val="NormalIndent"/>
              <w:ind w:firstLine="0"/>
              <w:jc w:val="center"/>
            </w:pPr>
          </w:p>
        </w:tc>
        <w:tc>
          <w:tcPr>
            <w:tcW w:w="1169" w:type="dxa"/>
            <w:vMerge/>
          </w:tcPr>
          <w:p w14:paraId="0B0E928D" w14:textId="77777777" w:rsidR="00E70DD5" w:rsidRDefault="00E70DD5" w:rsidP="00FF0431">
            <w:pPr>
              <w:pStyle w:val="NormalIndent"/>
              <w:ind w:firstLine="0"/>
              <w:jc w:val="center"/>
            </w:pPr>
          </w:p>
        </w:tc>
        <w:tc>
          <w:tcPr>
            <w:tcW w:w="1168" w:type="dxa"/>
            <w:vMerge/>
          </w:tcPr>
          <w:p w14:paraId="4918F3E7" w14:textId="77777777" w:rsidR="00E70DD5" w:rsidRDefault="00E70DD5" w:rsidP="00FF0431">
            <w:pPr>
              <w:pStyle w:val="NormalIndent"/>
              <w:ind w:firstLine="0"/>
              <w:jc w:val="center"/>
            </w:pPr>
          </w:p>
        </w:tc>
        <w:tc>
          <w:tcPr>
            <w:tcW w:w="1169" w:type="dxa"/>
            <w:vMerge/>
          </w:tcPr>
          <w:p w14:paraId="5D51C619" w14:textId="77777777" w:rsidR="00E70DD5" w:rsidRDefault="00E70DD5" w:rsidP="00FF0431">
            <w:pPr>
              <w:pStyle w:val="NormalIndent"/>
              <w:ind w:firstLine="0"/>
              <w:jc w:val="center"/>
            </w:pPr>
          </w:p>
        </w:tc>
        <w:tc>
          <w:tcPr>
            <w:tcW w:w="1169" w:type="dxa"/>
          </w:tcPr>
          <w:p w14:paraId="25299D7A" w14:textId="668C59E2" w:rsidR="00E70DD5" w:rsidRDefault="00E70DD5" w:rsidP="00FF0431">
            <w:pPr>
              <w:pStyle w:val="NormalIndent"/>
              <w:ind w:firstLine="0"/>
              <w:jc w:val="center"/>
            </w:pPr>
            <w:r>
              <w:t>1300</w:t>
            </w:r>
          </w:p>
        </w:tc>
        <w:tc>
          <w:tcPr>
            <w:tcW w:w="1169" w:type="dxa"/>
          </w:tcPr>
          <w:p w14:paraId="488B167B" w14:textId="2C1236DE" w:rsidR="00E70DD5" w:rsidRDefault="00E70DD5" w:rsidP="00FF0431">
            <w:pPr>
              <w:pStyle w:val="NormalIndent"/>
              <w:ind w:firstLine="0"/>
              <w:jc w:val="center"/>
            </w:pPr>
            <w:r>
              <w:t>106</w:t>
            </w:r>
          </w:p>
        </w:tc>
        <w:tc>
          <w:tcPr>
            <w:tcW w:w="1169" w:type="dxa"/>
          </w:tcPr>
          <w:p w14:paraId="1AEA3943" w14:textId="0C3D84FE" w:rsidR="00E70DD5" w:rsidRDefault="00E70DD5" w:rsidP="00FF0431">
            <w:pPr>
              <w:pStyle w:val="NormalIndent"/>
              <w:ind w:firstLine="0"/>
              <w:jc w:val="center"/>
            </w:pPr>
            <w:r>
              <w:t>1300</w:t>
            </w:r>
          </w:p>
        </w:tc>
        <w:tc>
          <w:tcPr>
            <w:tcW w:w="1169" w:type="dxa"/>
          </w:tcPr>
          <w:p w14:paraId="26A38B3E" w14:textId="4865C5C2" w:rsidR="00E70DD5" w:rsidRDefault="00E70DD5" w:rsidP="00FF0431">
            <w:pPr>
              <w:pStyle w:val="NormalIndent"/>
              <w:ind w:firstLine="0"/>
              <w:jc w:val="center"/>
            </w:pPr>
            <w:r>
              <w:t>106</w:t>
            </w:r>
          </w:p>
        </w:tc>
      </w:tr>
    </w:tbl>
    <w:p w14:paraId="1B86F007" w14:textId="2446E8A9" w:rsidR="00354625" w:rsidRDefault="00EC4EB4" w:rsidP="00EC4EB4">
      <w:pPr>
        <w:pStyle w:val="NormalIndent"/>
        <w:jc w:val="center"/>
      </w:pPr>
      <w:r>
        <w:t xml:space="preserve">Table 2. Selected motor log outputs. </w:t>
      </w:r>
    </w:p>
    <w:p w14:paraId="4F585C0F" w14:textId="77777777" w:rsidR="00223360" w:rsidRDefault="00223360" w:rsidP="00EC4EB4">
      <w:pPr>
        <w:pStyle w:val="NormalIndent"/>
        <w:jc w:val="center"/>
      </w:pPr>
    </w:p>
    <w:p w14:paraId="0EB016B5" w14:textId="52C6337F" w:rsidR="00354625" w:rsidRDefault="00223360" w:rsidP="00223360">
      <w:pPr>
        <w:pStyle w:val="Heading2"/>
      </w:pPr>
      <w:r>
        <w:t>Hardware Simulation:</w:t>
      </w:r>
    </w:p>
    <w:p w14:paraId="18B25EB7" w14:textId="6374B83D" w:rsidR="00223360" w:rsidRDefault="00223360" w:rsidP="00223360">
      <w:r>
        <w:t xml:space="preserve">The hardware simulation was carried using the setup shown in figure </w:t>
      </w:r>
      <w:r w:rsidR="00841095">
        <w:t>7</w:t>
      </w:r>
      <w:r>
        <w:t>. The log outputs were recorded over serial USB into a computer. Three log files were obtained one from each of the nodes:</w:t>
      </w:r>
    </w:p>
    <w:p w14:paraId="64D7CA69" w14:textId="633BA316" w:rsidR="00223360" w:rsidRDefault="00223360" w:rsidP="00223360">
      <w:pPr>
        <w:pStyle w:val="NormalIndent"/>
        <w:numPr>
          <w:ilvl w:val="0"/>
          <w:numId w:val="30"/>
        </w:numPr>
      </w:pPr>
      <w:r>
        <w:t>Accelerator and Brake unit.</w:t>
      </w:r>
    </w:p>
    <w:p w14:paraId="01EC781C" w14:textId="2D843B62" w:rsidR="00223360" w:rsidRDefault="00223360" w:rsidP="00223360">
      <w:pPr>
        <w:pStyle w:val="NormalIndent"/>
        <w:numPr>
          <w:ilvl w:val="0"/>
          <w:numId w:val="30"/>
        </w:numPr>
      </w:pPr>
      <w:r>
        <w:t>Console/Display node.</w:t>
      </w:r>
    </w:p>
    <w:p w14:paraId="44E6E63C" w14:textId="41CB55FA" w:rsidR="00223360" w:rsidRDefault="00223360" w:rsidP="00223360">
      <w:pPr>
        <w:pStyle w:val="NormalIndent"/>
        <w:numPr>
          <w:ilvl w:val="0"/>
          <w:numId w:val="30"/>
        </w:numPr>
      </w:pPr>
      <w:r>
        <w:t>Motor node.</w:t>
      </w:r>
    </w:p>
    <w:p w14:paraId="20E97AE6" w14:textId="6E93D8C3" w:rsidR="00223360" w:rsidRDefault="00223360" w:rsidP="00223360">
      <w:pPr>
        <w:pStyle w:val="NormalIndent"/>
      </w:pPr>
      <w:r>
        <w:t>The accelerator and brake unit CAN port is running in mode 1, meaning the node only transmits Data. The console/display unit is running in mode 0 and only receives inputs from the network and finally</w:t>
      </w:r>
      <w:r w:rsidR="00FA63E6">
        <w:t>,</w:t>
      </w:r>
      <w:r>
        <w:t xml:space="preserve"> the motor node is running in mode 2 and receives and sends information.</w:t>
      </w:r>
    </w:p>
    <w:p w14:paraId="568FDA75" w14:textId="0D001B5A" w:rsidR="00CB6CD2" w:rsidRDefault="00CB6CD2" w:rsidP="00223360">
      <w:pPr>
        <w:pStyle w:val="NormalIndent"/>
      </w:pPr>
      <w:r>
        <w:t xml:space="preserve">Analyzing the log file from the accelerator unit we can see the log shows the input from the two analog pins and the outputs from the </w:t>
      </w:r>
      <w:proofErr w:type="spellStart"/>
      <w:r>
        <w:t>float_to_internal</w:t>
      </w:r>
      <w:proofErr w:type="spellEnd"/>
      <w:r>
        <w:t xml:space="preserve"> and CAN port. However</w:t>
      </w:r>
      <w:r w:rsidR="00FA63E6">
        <w:t>,</w:t>
      </w:r>
      <w:r>
        <w:t xml:space="preserve"> we do not see any input from the CAN port as it should be as this node is in mode1. The log for the CAN port message does not show any values as in this case it uses the </w:t>
      </w:r>
      <w:proofErr w:type="spellStart"/>
      <w:r w:rsidR="00FA63E6">
        <w:t>M</w:t>
      </w:r>
      <w:r>
        <w:t>bed</w:t>
      </w:r>
      <w:proofErr w:type="spellEnd"/>
      <w:r>
        <w:t xml:space="preserve"> OS representation of </w:t>
      </w:r>
      <w:proofErr w:type="spellStart"/>
      <w:r>
        <w:t>CANMessage</w:t>
      </w:r>
      <w:proofErr w:type="spellEnd"/>
      <w:r>
        <w:t xml:space="preserve"> and the logger cannot decipher the message. Table 3 shows some of the outputs from this node. </w:t>
      </w:r>
    </w:p>
    <w:p w14:paraId="4ACA0C2A" w14:textId="77777777" w:rsidR="00CB6CD2" w:rsidRDefault="00CB6CD2" w:rsidP="00223360">
      <w:pPr>
        <w:pStyle w:val="NormalIndent"/>
      </w:pPr>
    </w:p>
    <w:tbl>
      <w:tblPr>
        <w:tblStyle w:val="TableGrid"/>
        <w:tblW w:w="0" w:type="auto"/>
        <w:tblLook w:val="04A0" w:firstRow="1" w:lastRow="0" w:firstColumn="1" w:lastColumn="0" w:noHBand="0" w:noVBand="1"/>
      </w:tblPr>
      <w:tblGrid>
        <w:gridCol w:w="2337"/>
        <w:gridCol w:w="1168"/>
        <w:gridCol w:w="1169"/>
        <w:gridCol w:w="2338"/>
        <w:gridCol w:w="1169"/>
        <w:gridCol w:w="1169"/>
      </w:tblGrid>
      <w:tr w:rsidR="00C44D06" w14:paraId="6F76406B" w14:textId="77777777" w:rsidTr="005A2FE9">
        <w:trPr>
          <w:tblHeader/>
        </w:trPr>
        <w:tc>
          <w:tcPr>
            <w:tcW w:w="2337" w:type="dxa"/>
            <w:vMerge w:val="restart"/>
          </w:tcPr>
          <w:p w14:paraId="476CB59C" w14:textId="17455D66" w:rsidR="00C44D06" w:rsidRDefault="00C44D06" w:rsidP="00C44D06">
            <w:pPr>
              <w:pStyle w:val="NormalIndent"/>
              <w:ind w:firstLine="0"/>
              <w:jc w:val="center"/>
            </w:pPr>
            <w:r>
              <w:t>Analog Input Acceleration</w:t>
            </w:r>
          </w:p>
        </w:tc>
        <w:tc>
          <w:tcPr>
            <w:tcW w:w="2337" w:type="dxa"/>
            <w:gridSpan w:val="2"/>
          </w:tcPr>
          <w:p w14:paraId="308002A1" w14:textId="0ADC516B" w:rsidR="00C44D06" w:rsidRDefault="00C44D06" w:rsidP="00C44D06">
            <w:pPr>
              <w:pStyle w:val="NormalIndent"/>
              <w:ind w:firstLine="0"/>
              <w:jc w:val="center"/>
            </w:pPr>
            <w:r>
              <w:t>Acceleration Output</w:t>
            </w:r>
          </w:p>
        </w:tc>
        <w:tc>
          <w:tcPr>
            <w:tcW w:w="2338" w:type="dxa"/>
            <w:vMerge w:val="restart"/>
          </w:tcPr>
          <w:p w14:paraId="39F1B5FA" w14:textId="58DCF8D9" w:rsidR="00C44D06" w:rsidRDefault="00C44D06" w:rsidP="00C44D06">
            <w:pPr>
              <w:pStyle w:val="NormalIndent"/>
              <w:ind w:firstLine="0"/>
              <w:jc w:val="center"/>
            </w:pPr>
            <w:r>
              <w:t>Analog Input Brake</w:t>
            </w:r>
          </w:p>
        </w:tc>
        <w:tc>
          <w:tcPr>
            <w:tcW w:w="2338" w:type="dxa"/>
            <w:gridSpan w:val="2"/>
          </w:tcPr>
          <w:p w14:paraId="08DF0959" w14:textId="3DBE80F4" w:rsidR="00C44D06" w:rsidRDefault="00C44D06" w:rsidP="00C44D06">
            <w:pPr>
              <w:pStyle w:val="NormalIndent"/>
              <w:ind w:firstLine="0"/>
              <w:jc w:val="center"/>
            </w:pPr>
            <w:r>
              <w:t>Brake Output</w:t>
            </w:r>
          </w:p>
        </w:tc>
      </w:tr>
      <w:tr w:rsidR="00C44D06" w14:paraId="495B6103" w14:textId="77777777" w:rsidTr="005A2FE9">
        <w:trPr>
          <w:tblHeader/>
        </w:trPr>
        <w:tc>
          <w:tcPr>
            <w:tcW w:w="2337" w:type="dxa"/>
            <w:vMerge/>
          </w:tcPr>
          <w:p w14:paraId="269245B4" w14:textId="77777777" w:rsidR="00C44D06" w:rsidRDefault="00C44D06" w:rsidP="00C44D06">
            <w:pPr>
              <w:pStyle w:val="NormalIndent"/>
              <w:ind w:firstLine="0"/>
              <w:jc w:val="center"/>
            </w:pPr>
          </w:p>
        </w:tc>
        <w:tc>
          <w:tcPr>
            <w:tcW w:w="1168" w:type="dxa"/>
          </w:tcPr>
          <w:p w14:paraId="1360DC8B" w14:textId="21DA3716" w:rsidR="00C44D06" w:rsidRDefault="00C44D06" w:rsidP="00C44D06">
            <w:pPr>
              <w:pStyle w:val="NormalIndent"/>
              <w:ind w:firstLine="0"/>
              <w:jc w:val="center"/>
            </w:pPr>
            <w:r>
              <w:t>ID</w:t>
            </w:r>
          </w:p>
        </w:tc>
        <w:tc>
          <w:tcPr>
            <w:tcW w:w="1169" w:type="dxa"/>
          </w:tcPr>
          <w:p w14:paraId="5488D58B" w14:textId="56943E07" w:rsidR="00C44D06" w:rsidRDefault="00C44D06" w:rsidP="00C44D06">
            <w:pPr>
              <w:pStyle w:val="NormalIndent"/>
              <w:ind w:firstLine="0"/>
              <w:jc w:val="center"/>
            </w:pPr>
            <w:r>
              <w:t>Data</w:t>
            </w:r>
          </w:p>
        </w:tc>
        <w:tc>
          <w:tcPr>
            <w:tcW w:w="2338" w:type="dxa"/>
            <w:vMerge/>
          </w:tcPr>
          <w:p w14:paraId="20751675" w14:textId="77777777" w:rsidR="00C44D06" w:rsidRDefault="00C44D06" w:rsidP="00C44D06">
            <w:pPr>
              <w:pStyle w:val="NormalIndent"/>
              <w:ind w:firstLine="0"/>
              <w:jc w:val="center"/>
            </w:pPr>
          </w:p>
        </w:tc>
        <w:tc>
          <w:tcPr>
            <w:tcW w:w="1169" w:type="dxa"/>
          </w:tcPr>
          <w:p w14:paraId="242CF3B3" w14:textId="70CA4363" w:rsidR="00C44D06" w:rsidRDefault="00C44D06" w:rsidP="00C44D06">
            <w:pPr>
              <w:pStyle w:val="NormalIndent"/>
              <w:ind w:firstLine="0"/>
              <w:jc w:val="center"/>
            </w:pPr>
            <w:r>
              <w:t>ID</w:t>
            </w:r>
          </w:p>
        </w:tc>
        <w:tc>
          <w:tcPr>
            <w:tcW w:w="1169" w:type="dxa"/>
          </w:tcPr>
          <w:p w14:paraId="46EB3BA1" w14:textId="6996AF83" w:rsidR="00C44D06" w:rsidRDefault="00C44D06" w:rsidP="00C44D06">
            <w:pPr>
              <w:pStyle w:val="NormalIndent"/>
              <w:ind w:firstLine="0"/>
              <w:jc w:val="center"/>
            </w:pPr>
            <w:r>
              <w:t>Data</w:t>
            </w:r>
          </w:p>
        </w:tc>
      </w:tr>
      <w:tr w:rsidR="00C44D06" w14:paraId="06EEC134" w14:textId="77777777" w:rsidTr="005A2FE9">
        <w:trPr>
          <w:tblHeader/>
        </w:trPr>
        <w:tc>
          <w:tcPr>
            <w:tcW w:w="2337" w:type="dxa"/>
          </w:tcPr>
          <w:p w14:paraId="5BCC5F17" w14:textId="00336003" w:rsidR="00C44D06" w:rsidRDefault="00C44D06" w:rsidP="00C44D06">
            <w:pPr>
              <w:pStyle w:val="NormalIndent"/>
              <w:ind w:firstLine="0"/>
              <w:jc w:val="center"/>
            </w:pPr>
            <w:r w:rsidRPr="00C44D06">
              <w:t>0.165079</w:t>
            </w:r>
          </w:p>
        </w:tc>
        <w:tc>
          <w:tcPr>
            <w:tcW w:w="1168" w:type="dxa"/>
          </w:tcPr>
          <w:p w14:paraId="4A68CF45" w14:textId="0FE61962" w:rsidR="00C44D06" w:rsidRDefault="00C44D06" w:rsidP="00C44D06">
            <w:pPr>
              <w:pStyle w:val="NormalIndent"/>
              <w:ind w:firstLine="0"/>
              <w:jc w:val="center"/>
            </w:pPr>
            <w:r>
              <w:t>1200</w:t>
            </w:r>
          </w:p>
        </w:tc>
        <w:tc>
          <w:tcPr>
            <w:tcW w:w="1169" w:type="dxa"/>
          </w:tcPr>
          <w:p w14:paraId="31E462B5" w14:textId="79C7A8DB" w:rsidR="00C44D06" w:rsidRDefault="00C44D06" w:rsidP="00C44D06">
            <w:pPr>
              <w:pStyle w:val="NormalIndent"/>
              <w:ind w:firstLine="0"/>
              <w:jc w:val="center"/>
            </w:pPr>
            <w:r>
              <w:t>42</w:t>
            </w:r>
          </w:p>
        </w:tc>
        <w:tc>
          <w:tcPr>
            <w:tcW w:w="2338" w:type="dxa"/>
          </w:tcPr>
          <w:p w14:paraId="21AB8F06" w14:textId="4DF71207" w:rsidR="00C44D06" w:rsidRDefault="00C44D06" w:rsidP="00C44D06">
            <w:pPr>
              <w:pStyle w:val="NormalIndent"/>
              <w:ind w:firstLine="0"/>
              <w:jc w:val="center"/>
            </w:pPr>
            <w:r>
              <w:t>0</w:t>
            </w:r>
          </w:p>
        </w:tc>
        <w:tc>
          <w:tcPr>
            <w:tcW w:w="1169" w:type="dxa"/>
          </w:tcPr>
          <w:p w14:paraId="4D9AA7C7" w14:textId="24CAFDB9" w:rsidR="00C44D06" w:rsidRDefault="00C44D06" w:rsidP="00C44D06">
            <w:pPr>
              <w:pStyle w:val="NormalIndent"/>
              <w:ind w:firstLine="0"/>
              <w:jc w:val="center"/>
            </w:pPr>
            <w:r>
              <w:t>1100</w:t>
            </w:r>
          </w:p>
        </w:tc>
        <w:tc>
          <w:tcPr>
            <w:tcW w:w="1169" w:type="dxa"/>
          </w:tcPr>
          <w:p w14:paraId="41236BE3" w14:textId="004C3B1B" w:rsidR="00C44D06" w:rsidRDefault="00C44D06" w:rsidP="00C44D06">
            <w:pPr>
              <w:pStyle w:val="NormalIndent"/>
              <w:ind w:firstLine="0"/>
              <w:jc w:val="center"/>
            </w:pPr>
            <w:r>
              <w:t>0</w:t>
            </w:r>
          </w:p>
        </w:tc>
      </w:tr>
      <w:tr w:rsidR="00C44D06" w14:paraId="7C1FE6CD" w14:textId="77777777" w:rsidTr="005A2FE9">
        <w:trPr>
          <w:tblHeader/>
        </w:trPr>
        <w:tc>
          <w:tcPr>
            <w:tcW w:w="2337" w:type="dxa"/>
          </w:tcPr>
          <w:p w14:paraId="1076A449" w14:textId="79571EEE" w:rsidR="00C44D06" w:rsidRDefault="002E3359" w:rsidP="00C44D06">
            <w:pPr>
              <w:pStyle w:val="NormalIndent"/>
              <w:ind w:firstLine="0"/>
              <w:jc w:val="center"/>
            </w:pPr>
            <w:r w:rsidRPr="002E3359">
              <w:t>0.388278</w:t>
            </w:r>
          </w:p>
        </w:tc>
        <w:tc>
          <w:tcPr>
            <w:tcW w:w="1168" w:type="dxa"/>
          </w:tcPr>
          <w:p w14:paraId="3289476F" w14:textId="0DA95C48" w:rsidR="00C44D06" w:rsidRDefault="002E3359" w:rsidP="00C44D06">
            <w:pPr>
              <w:pStyle w:val="NormalIndent"/>
              <w:ind w:firstLine="0"/>
              <w:jc w:val="center"/>
            </w:pPr>
            <w:r>
              <w:t>1200</w:t>
            </w:r>
          </w:p>
        </w:tc>
        <w:tc>
          <w:tcPr>
            <w:tcW w:w="1169" w:type="dxa"/>
          </w:tcPr>
          <w:p w14:paraId="578628AB" w14:textId="5526A8C6" w:rsidR="00C44D06" w:rsidRDefault="002E3359" w:rsidP="00C44D06">
            <w:pPr>
              <w:pStyle w:val="NormalIndent"/>
              <w:ind w:firstLine="0"/>
              <w:jc w:val="center"/>
            </w:pPr>
            <w:r>
              <w:t>99</w:t>
            </w:r>
          </w:p>
        </w:tc>
        <w:tc>
          <w:tcPr>
            <w:tcW w:w="2338" w:type="dxa"/>
          </w:tcPr>
          <w:p w14:paraId="50D2FC91" w14:textId="3D186893" w:rsidR="00C44D06" w:rsidRDefault="00C44D06" w:rsidP="00C44D06">
            <w:pPr>
              <w:pStyle w:val="NormalIndent"/>
              <w:ind w:firstLine="0"/>
              <w:jc w:val="center"/>
            </w:pPr>
            <w:r w:rsidRPr="00C44D06">
              <w:t>0.0019536</w:t>
            </w:r>
          </w:p>
        </w:tc>
        <w:tc>
          <w:tcPr>
            <w:tcW w:w="1169" w:type="dxa"/>
          </w:tcPr>
          <w:p w14:paraId="4930155A" w14:textId="6FE0A7B2" w:rsidR="00C44D06" w:rsidRDefault="00C44D06" w:rsidP="00C44D06">
            <w:pPr>
              <w:pStyle w:val="NormalIndent"/>
              <w:ind w:firstLine="0"/>
              <w:jc w:val="center"/>
            </w:pPr>
            <w:r>
              <w:t>1100</w:t>
            </w:r>
          </w:p>
        </w:tc>
        <w:tc>
          <w:tcPr>
            <w:tcW w:w="1169" w:type="dxa"/>
          </w:tcPr>
          <w:p w14:paraId="54AFECE5" w14:textId="188E3AB9" w:rsidR="00C44D06" w:rsidRDefault="00C44D06" w:rsidP="00C44D06">
            <w:pPr>
              <w:pStyle w:val="NormalIndent"/>
              <w:ind w:firstLine="0"/>
              <w:jc w:val="center"/>
            </w:pPr>
            <w:r>
              <w:t>0</w:t>
            </w:r>
          </w:p>
        </w:tc>
      </w:tr>
      <w:tr w:rsidR="00C44D06" w14:paraId="50DE45B0" w14:textId="77777777" w:rsidTr="00841095">
        <w:tc>
          <w:tcPr>
            <w:tcW w:w="2337" w:type="dxa"/>
          </w:tcPr>
          <w:p w14:paraId="773E8059" w14:textId="46D1A4D3" w:rsidR="00C44D06" w:rsidRDefault="002E3359" w:rsidP="00C44D06">
            <w:pPr>
              <w:pStyle w:val="NormalIndent"/>
              <w:ind w:firstLine="0"/>
              <w:jc w:val="center"/>
            </w:pPr>
            <w:r w:rsidRPr="002E3359">
              <w:t>0.784615</w:t>
            </w:r>
          </w:p>
        </w:tc>
        <w:tc>
          <w:tcPr>
            <w:tcW w:w="1168" w:type="dxa"/>
          </w:tcPr>
          <w:p w14:paraId="33CEC288" w14:textId="7DB8CAAF" w:rsidR="00C44D06" w:rsidRDefault="002E3359" w:rsidP="00C44D06">
            <w:pPr>
              <w:pStyle w:val="NormalIndent"/>
              <w:ind w:firstLine="0"/>
              <w:jc w:val="center"/>
            </w:pPr>
            <w:r>
              <w:t>1200</w:t>
            </w:r>
          </w:p>
        </w:tc>
        <w:tc>
          <w:tcPr>
            <w:tcW w:w="1169" w:type="dxa"/>
          </w:tcPr>
          <w:p w14:paraId="1E0999F9" w14:textId="781673CC" w:rsidR="00C44D06" w:rsidRDefault="002E3359" w:rsidP="00C44D06">
            <w:pPr>
              <w:pStyle w:val="NormalIndent"/>
              <w:ind w:firstLine="0"/>
              <w:jc w:val="center"/>
            </w:pPr>
            <w:r>
              <w:t>200</w:t>
            </w:r>
          </w:p>
        </w:tc>
        <w:tc>
          <w:tcPr>
            <w:tcW w:w="2338" w:type="dxa"/>
          </w:tcPr>
          <w:p w14:paraId="7164B2A1" w14:textId="47259A95" w:rsidR="00C44D06" w:rsidRDefault="002E3359" w:rsidP="00C44D06">
            <w:pPr>
              <w:pStyle w:val="NormalIndent"/>
              <w:ind w:firstLine="0"/>
              <w:jc w:val="center"/>
            </w:pPr>
            <w:r>
              <w:t>0</w:t>
            </w:r>
          </w:p>
        </w:tc>
        <w:tc>
          <w:tcPr>
            <w:tcW w:w="1169" w:type="dxa"/>
          </w:tcPr>
          <w:p w14:paraId="3F25CE23" w14:textId="52972BA1" w:rsidR="00C44D06" w:rsidRDefault="002E3359" w:rsidP="00C44D06">
            <w:pPr>
              <w:pStyle w:val="NormalIndent"/>
              <w:ind w:firstLine="0"/>
              <w:jc w:val="center"/>
            </w:pPr>
            <w:r>
              <w:t>1100</w:t>
            </w:r>
          </w:p>
        </w:tc>
        <w:tc>
          <w:tcPr>
            <w:tcW w:w="1169" w:type="dxa"/>
          </w:tcPr>
          <w:p w14:paraId="2861F41A" w14:textId="0C719163" w:rsidR="00C44D06" w:rsidRDefault="002E3359" w:rsidP="00C44D06">
            <w:pPr>
              <w:pStyle w:val="NormalIndent"/>
              <w:ind w:firstLine="0"/>
              <w:jc w:val="center"/>
            </w:pPr>
            <w:r>
              <w:t>0</w:t>
            </w:r>
          </w:p>
        </w:tc>
      </w:tr>
      <w:tr w:rsidR="00C44D06" w14:paraId="2E63B782" w14:textId="77777777" w:rsidTr="00841095">
        <w:tc>
          <w:tcPr>
            <w:tcW w:w="2337" w:type="dxa"/>
          </w:tcPr>
          <w:p w14:paraId="7A244C46" w14:textId="0FDC0F1B" w:rsidR="00C44D06" w:rsidRDefault="00B64371" w:rsidP="00C44D06">
            <w:pPr>
              <w:pStyle w:val="NormalIndent"/>
              <w:ind w:firstLine="0"/>
              <w:jc w:val="center"/>
            </w:pPr>
            <w:r>
              <w:t>1</w:t>
            </w:r>
          </w:p>
        </w:tc>
        <w:tc>
          <w:tcPr>
            <w:tcW w:w="1168" w:type="dxa"/>
          </w:tcPr>
          <w:p w14:paraId="5D8F0360" w14:textId="45B3C4B9" w:rsidR="00C44D06" w:rsidRDefault="00B64371" w:rsidP="00C44D06">
            <w:pPr>
              <w:pStyle w:val="NormalIndent"/>
              <w:ind w:firstLine="0"/>
              <w:jc w:val="center"/>
            </w:pPr>
            <w:r>
              <w:t>1200</w:t>
            </w:r>
          </w:p>
        </w:tc>
        <w:tc>
          <w:tcPr>
            <w:tcW w:w="1169" w:type="dxa"/>
          </w:tcPr>
          <w:p w14:paraId="52817415" w14:textId="202891E7" w:rsidR="00C44D06" w:rsidRDefault="00B64371" w:rsidP="00C44D06">
            <w:pPr>
              <w:pStyle w:val="NormalIndent"/>
              <w:ind w:firstLine="0"/>
              <w:jc w:val="center"/>
            </w:pPr>
            <w:r>
              <w:t>255</w:t>
            </w:r>
          </w:p>
        </w:tc>
        <w:tc>
          <w:tcPr>
            <w:tcW w:w="2338" w:type="dxa"/>
          </w:tcPr>
          <w:p w14:paraId="4B4F2D48" w14:textId="0D988798" w:rsidR="00C44D06" w:rsidRDefault="002E3359" w:rsidP="00C44D06">
            <w:pPr>
              <w:pStyle w:val="NormalIndent"/>
              <w:ind w:firstLine="0"/>
              <w:jc w:val="center"/>
            </w:pPr>
            <w:r w:rsidRPr="002E3359">
              <w:t>0.0981685</w:t>
            </w:r>
          </w:p>
        </w:tc>
        <w:tc>
          <w:tcPr>
            <w:tcW w:w="1169" w:type="dxa"/>
          </w:tcPr>
          <w:p w14:paraId="37891353" w14:textId="79E590A0" w:rsidR="00C44D06" w:rsidRDefault="002E3359" w:rsidP="00C44D06">
            <w:pPr>
              <w:pStyle w:val="NormalIndent"/>
              <w:ind w:firstLine="0"/>
              <w:jc w:val="center"/>
            </w:pPr>
            <w:r>
              <w:t>1100</w:t>
            </w:r>
          </w:p>
        </w:tc>
        <w:tc>
          <w:tcPr>
            <w:tcW w:w="1169" w:type="dxa"/>
          </w:tcPr>
          <w:p w14:paraId="20B72DC6" w14:textId="5F8F19C2" w:rsidR="00C44D06" w:rsidRDefault="00B64371" w:rsidP="00C44D06">
            <w:pPr>
              <w:pStyle w:val="NormalIndent"/>
              <w:ind w:firstLine="0"/>
              <w:jc w:val="center"/>
            </w:pPr>
            <w:r>
              <w:t>25</w:t>
            </w:r>
          </w:p>
        </w:tc>
      </w:tr>
      <w:tr w:rsidR="00C44D06" w14:paraId="464DAD6B" w14:textId="77777777" w:rsidTr="00841095">
        <w:tc>
          <w:tcPr>
            <w:tcW w:w="2337" w:type="dxa"/>
          </w:tcPr>
          <w:p w14:paraId="63DBDB08" w14:textId="47C10095" w:rsidR="00C44D06" w:rsidRDefault="00B64371" w:rsidP="00C44D06">
            <w:pPr>
              <w:pStyle w:val="NormalIndent"/>
              <w:ind w:firstLine="0"/>
              <w:jc w:val="center"/>
            </w:pPr>
            <w:r w:rsidRPr="00B64371">
              <w:t>0.999756</w:t>
            </w:r>
          </w:p>
        </w:tc>
        <w:tc>
          <w:tcPr>
            <w:tcW w:w="1168" w:type="dxa"/>
          </w:tcPr>
          <w:p w14:paraId="046EBE84" w14:textId="289D3A8E" w:rsidR="00C44D06" w:rsidRDefault="00B64371" w:rsidP="00C44D06">
            <w:pPr>
              <w:pStyle w:val="NormalIndent"/>
              <w:ind w:firstLine="0"/>
              <w:jc w:val="center"/>
            </w:pPr>
            <w:r>
              <w:t>1200</w:t>
            </w:r>
          </w:p>
        </w:tc>
        <w:tc>
          <w:tcPr>
            <w:tcW w:w="1169" w:type="dxa"/>
          </w:tcPr>
          <w:p w14:paraId="278F840E" w14:textId="40F87CA6" w:rsidR="00C44D06" w:rsidRDefault="00B64371" w:rsidP="00C44D06">
            <w:pPr>
              <w:pStyle w:val="NormalIndent"/>
              <w:ind w:firstLine="0"/>
              <w:jc w:val="center"/>
            </w:pPr>
            <w:r>
              <w:t>255</w:t>
            </w:r>
          </w:p>
        </w:tc>
        <w:tc>
          <w:tcPr>
            <w:tcW w:w="2338" w:type="dxa"/>
          </w:tcPr>
          <w:p w14:paraId="47C9C61B" w14:textId="0F1FB131" w:rsidR="00C44D06" w:rsidRDefault="00B64371" w:rsidP="00C44D06">
            <w:pPr>
              <w:pStyle w:val="NormalIndent"/>
              <w:ind w:firstLine="0"/>
              <w:jc w:val="center"/>
            </w:pPr>
            <w:r w:rsidRPr="00B64371">
              <w:t>0.610745</w:t>
            </w:r>
          </w:p>
        </w:tc>
        <w:tc>
          <w:tcPr>
            <w:tcW w:w="1169" w:type="dxa"/>
          </w:tcPr>
          <w:p w14:paraId="22C1DC6B" w14:textId="716CA768" w:rsidR="00C44D06" w:rsidRDefault="00B64371" w:rsidP="00C44D06">
            <w:pPr>
              <w:pStyle w:val="NormalIndent"/>
              <w:ind w:firstLine="0"/>
              <w:jc w:val="center"/>
            </w:pPr>
            <w:r>
              <w:t>1100</w:t>
            </w:r>
          </w:p>
        </w:tc>
        <w:tc>
          <w:tcPr>
            <w:tcW w:w="1169" w:type="dxa"/>
          </w:tcPr>
          <w:p w14:paraId="0231A9D9" w14:textId="2DD91AE2" w:rsidR="00C44D06" w:rsidRDefault="00B64371" w:rsidP="00C44D06">
            <w:pPr>
              <w:pStyle w:val="NormalIndent"/>
              <w:ind w:firstLine="0"/>
              <w:jc w:val="center"/>
            </w:pPr>
            <w:r>
              <w:t>155</w:t>
            </w:r>
          </w:p>
        </w:tc>
      </w:tr>
      <w:tr w:rsidR="00C44D06" w14:paraId="2B6C5686" w14:textId="77777777" w:rsidTr="00841095">
        <w:tc>
          <w:tcPr>
            <w:tcW w:w="2337" w:type="dxa"/>
          </w:tcPr>
          <w:p w14:paraId="2D02B592" w14:textId="5DE9CDFE" w:rsidR="00C44D06" w:rsidRDefault="00B64371" w:rsidP="00C44D06">
            <w:pPr>
              <w:pStyle w:val="NormalIndent"/>
              <w:ind w:firstLine="0"/>
              <w:jc w:val="center"/>
            </w:pPr>
            <w:r>
              <w:t>1</w:t>
            </w:r>
          </w:p>
        </w:tc>
        <w:tc>
          <w:tcPr>
            <w:tcW w:w="1168" w:type="dxa"/>
          </w:tcPr>
          <w:p w14:paraId="5BFC6865" w14:textId="4F8BA037" w:rsidR="00C44D06" w:rsidRDefault="00B64371" w:rsidP="00C44D06">
            <w:pPr>
              <w:pStyle w:val="NormalIndent"/>
              <w:ind w:firstLine="0"/>
              <w:jc w:val="center"/>
            </w:pPr>
            <w:r>
              <w:t>1200</w:t>
            </w:r>
          </w:p>
        </w:tc>
        <w:tc>
          <w:tcPr>
            <w:tcW w:w="1169" w:type="dxa"/>
          </w:tcPr>
          <w:p w14:paraId="7D3DDA08" w14:textId="2FB078B3" w:rsidR="00C44D06" w:rsidRDefault="00B64371" w:rsidP="00C44D06">
            <w:pPr>
              <w:pStyle w:val="NormalIndent"/>
              <w:ind w:firstLine="0"/>
              <w:jc w:val="center"/>
            </w:pPr>
            <w:r>
              <w:t>255</w:t>
            </w:r>
          </w:p>
        </w:tc>
        <w:tc>
          <w:tcPr>
            <w:tcW w:w="2338" w:type="dxa"/>
          </w:tcPr>
          <w:p w14:paraId="48E261F6" w14:textId="0C52E8C2" w:rsidR="00C44D06" w:rsidRDefault="00B64371" w:rsidP="00C44D06">
            <w:pPr>
              <w:pStyle w:val="NormalIndent"/>
              <w:ind w:firstLine="0"/>
              <w:jc w:val="center"/>
            </w:pPr>
            <w:r w:rsidRPr="00B64371">
              <w:t>0.999512</w:t>
            </w:r>
          </w:p>
        </w:tc>
        <w:tc>
          <w:tcPr>
            <w:tcW w:w="1169" w:type="dxa"/>
          </w:tcPr>
          <w:p w14:paraId="2FD4FA5A" w14:textId="0EDDF800" w:rsidR="00C44D06" w:rsidRDefault="00B64371" w:rsidP="00C44D06">
            <w:pPr>
              <w:pStyle w:val="NormalIndent"/>
              <w:ind w:firstLine="0"/>
              <w:jc w:val="center"/>
            </w:pPr>
            <w:r>
              <w:t>1100</w:t>
            </w:r>
          </w:p>
        </w:tc>
        <w:tc>
          <w:tcPr>
            <w:tcW w:w="1169" w:type="dxa"/>
          </w:tcPr>
          <w:p w14:paraId="18951C53" w14:textId="7CEE52C2" w:rsidR="00C44D06" w:rsidRDefault="00B64371" w:rsidP="00C44D06">
            <w:pPr>
              <w:pStyle w:val="NormalIndent"/>
              <w:ind w:firstLine="0"/>
              <w:jc w:val="center"/>
            </w:pPr>
            <w:r>
              <w:t>254</w:t>
            </w:r>
          </w:p>
        </w:tc>
      </w:tr>
    </w:tbl>
    <w:p w14:paraId="30AE2DB0" w14:textId="70A95485" w:rsidR="00223360" w:rsidRDefault="00135D3B" w:rsidP="00135D3B">
      <w:pPr>
        <w:pStyle w:val="NormalIndent"/>
        <w:jc w:val="center"/>
      </w:pPr>
      <w:r>
        <w:t>Table 3. Logged data from Accelerator and Brake node.</w:t>
      </w:r>
    </w:p>
    <w:p w14:paraId="664A884A" w14:textId="595AE150" w:rsidR="0040219D" w:rsidRDefault="0040219D" w:rsidP="00223360">
      <w:pPr>
        <w:pStyle w:val="NormalIndent"/>
        <w:ind w:left="360" w:firstLine="0"/>
      </w:pPr>
      <w:r>
        <w:tab/>
        <w:t>T</w:t>
      </w:r>
      <w:r w:rsidR="00FA63E6">
        <w:t>able 3</w:t>
      </w:r>
      <w:r>
        <w:t xml:space="preserve"> represents twisting the potentiometer to </w:t>
      </w:r>
      <w:r w:rsidR="00FA63E6">
        <w:t xml:space="preserve">a </w:t>
      </w:r>
      <w:r>
        <w:t xml:space="preserve">minimum </w:t>
      </w:r>
      <w:r w:rsidR="00FA63E6">
        <w:t>resistance</w:t>
      </w:r>
      <w:r>
        <w:t xml:space="preserve"> for </w:t>
      </w:r>
      <w:r w:rsidR="00FA63E6">
        <w:t xml:space="preserve">the </w:t>
      </w:r>
      <w:r>
        <w:t>accelerator pin and then doing the same for the brake analog potentiometer. The analog input shows the intensity of analog input at the pin while the other column show</w:t>
      </w:r>
      <w:r w:rsidR="00FA63E6">
        <w:t>s</w:t>
      </w:r>
      <w:r>
        <w:t xml:space="preserve"> the converted values. If we look at entries 4 and 5, we can see that 0.98 gives us 25, which is approximately 1/10 of 1.0 and 255</w:t>
      </w:r>
      <w:r w:rsidR="00FA63E6">
        <w:t>.</w:t>
      </w:r>
      <w:r>
        <w:t xml:space="preserve"> </w:t>
      </w:r>
      <w:r w:rsidR="00FA63E6">
        <w:t>I</w:t>
      </w:r>
      <w:r>
        <w:t xml:space="preserve">n the same </w:t>
      </w:r>
      <w:r w:rsidR="00FA63E6">
        <w:t>manner,</w:t>
      </w:r>
      <w:r>
        <w:t xml:space="preserve"> the 0.610 is converted to 155 which is approximately 60% of 1.0 and 255 so we can conclude this node is working as intended.</w:t>
      </w:r>
    </w:p>
    <w:p w14:paraId="68108155" w14:textId="51582775" w:rsidR="00E82D05" w:rsidRDefault="00272B08" w:rsidP="00223360">
      <w:pPr>
        <w:pStyle w:val="NormalIndent"/>
        <w:ind w:left="360" w:firstLine="0"/>
      </w:pPr>
      <w:r>
        <w:tab/>
      </w:r>
      <w:r w:rsidR="008B624F">
        <w:t xml:space="preserve">Moving onto the </w:t>
      </w:r>
      <w:r w:rsidR="009B1F6F">
        <w:t>motor node</w:t>
      </w:r>
      <w:r w:rsidR="008B624F">
        <w:t xml:space="preserve"> log files </w:t>
      </w:r>
      <w:proofErr w:type="gramStart"/>
      <w:r w:rsidR="008B624F">
        <w:t>( a</w:t>
      </w:r>
      <w:proofErr w:type="gramEnd"/>
      <w:r w:rsidR="008B624F">
        <w:t xml:space="preserve"> small </w:t>
      </w:r>
      <w:r w:rsidR="00352FF3">
        <w:t xml:space="preserve">selected </w:t>
      </w:r>
      <w:r w:rsidR="008B624F">
        <w:t>subset is shown in table 4)</w:t>
      </w:r>
      <w:r w:rsidR="009B1F6F">
        <w:t xml:space="preserve">. We can see the inputs from the accelerator and brake node are successfully reaching the node over the CAN bus. The motor is calculating the speed and then transmitting the values over the CAN bus. </w:t>
      </w:r>
    </w:p>
    <w:p w14:paraId="06C4F72E" w14:textId="0EC274A4" w:rsidR="00352FF3" w:rsidRDefault="00352FF3" w:rsidP="00223360">
      <w:pPr>
        <w:pStyle w:val="NormalIndent"/>
        <w:ind w:left="360" w:firstLine="0"/>
      </w:pPr>
    </w:p>
    <w:tbl>
      <w:tblPr>
        <w:tblStyle w:val="TableGrid"/>
        <w:tblW w:w="0" w:type="auto"/>
        <w:tblInd w:w="360" w:type="dxa"/>
        <w:tblLook w:val="04A0" w:firstRow="1" w:lastRow="0" w:firstColumn="1" w:lastColumn="0" w:noHBand="0" w:noVBand="1"/>
      </w:tblPr>
      <w:tblGrid>
        <w:gridCol w:w="2247"/>
        <w:gridCol w:w="2248"/>
        <w:gridCol w:w="2247"/>
        <w:gridCol w:w="2248"/>
      </w:tblGrid>
      <w:tr w:rsidR="00352FF3" w14:paraId="184A18AB" w14:textId="77777777" w:rsidTr="00352FF3">
        <w:tc>
          <w:tcPr>
            <w:tcW w:w="4495" w:type="dxa"/>
            <w:gridSpan w:val="2"/>
          </w:tcPr>
          <w:p w14:paraId="4F7F0525" w14:textId="7307716C" w:rsidR="00352FF3" w:rsidRDefault="00352FF3" w:rsidP="00352FF3">
            <w:pPr>
              <w:pStyle w:val="NormalIndent"/>
              <w:ind w:firstLine="0"/>
              <w:jc w:val="center"/>
            </w:pPr>
            <w:r>
              <w:t>Motor model Output</w:t>
            </w:r>
          </w:p>
        </w:tc>
        <w:tc>
          <w:tcPr>
            <w:tcW w:w="4495" w:type="dxa"/>
            <w:gridSpan w:val="2"/>
          </w:tcPr>
          <w:p w14:paraId="56F536F4" w14:textId="20F489E5" w:rsidR="00352FF3" w:rsidRDefault="00352FF3" w:rsidP="00352FF3">
            <w:pPr>
              <w:pStyle w:val="NormalIndent"/>
              <w:ind w:firstLine="0"/>
              <w:jc w:val="center"/>
            </w:pPr>
            <w:r>
              <w:t xml:space="preserve">CAN </w:t>
            </w:r>
            <w:proofErr w:type="spellStart"/>
            <w:r>
              <w:t>DataOut</w:t>
            </w:r>
            <w:proofErr w:type="spellEnd"/>
          </w:p>
        </w:tc>
      </w:tr>
      <w:tr w:rsidR="00352FF3" w14:paraId="300429E0" w14:textId="77777777" w:rsidTr="00841095">
        <w:tc>
          <w:tcPr>
            <w:tcW w:w="2247" w:type="dxa"/>
          </w:tcPr>
          <w:p w14:paraId="165C14E7" w14:textId="56E5FA0B" w:rsidR="00352FF3" w:rsidRDefault="00352FF3" w:rsidP="00352FF3">
            <w:pPr>
              <w:pStyle w:val="NormalIndent"/>
              <w:ind w:firstLine="0"/>
              <w:jc w:val="center"/>
            </w:pPr>
            <w:r>
              <w:t>ID</w:t>
            </w:r>
          </w:p>
        </w:tc>
        <w:tc>
          <w:tcPr>
            <w:tcW w:w="2248" w:type="dxa"/>
          </w:tcPr>
          <w:p w14:paraId="6DA10C6B" w14:textId="316889B9" w:rsidR="00352FF3" w:rsidRDefault="00352FF3" w:rsidP="00352FF3">
            <w:pPr>
              <w:pStyle w:val="NormalIndent"/>
              <w:ind w:firstLine="0"/>
              <w:jc w:val="center"/>
            </w:pPr>
            <w:r>
              <w:t>Data</w:t>
            </w:r>
          </w:p>
        </w:tc>
        <w:tc>
          <w:tcPr>
            <w:tcW w:w="2247" w:type="dxa"/>
          </w:tcPr>
          <w:p w14:paraId="4F608752" w14:textId="58667D91" w:rsidR="00352FF3" w:rsidRDefault="00352FF3" w:rsidP="00352FF3">
            <w:pPr>
              <w:pStyle w:val="NormalIndent"/>
              <w:ind w:firstLine="0"/>
              <w:jc w:val="center"/>
            </w:pPr>
            <w:r>
              <w:t>ID</w:t>
            </w:r>
          </w:p>
        </w:tc>
        <w:tc>
          <w:tcPr>
            <w:tcW w:w="2248" w:type="dxa"/>
          </w:tcPr>
          <w:p w14:paraId="56665CD5" w14:textId="3DBCC4F2" w:rsidR="00352FF3" w:rsidRDefault="00352FF3" w:rsidP="00352FF3">
            <w:pPr>
              <w:pStyle w:val="NormalIndent"/>
              <w:ind w:firstLine="0"/>
              <w:jc w:val="center"/>
            </w:pPr>
            <w:r>
              <w:t>Data</w:t>
            </w:r>
          </w:p>
        </w:tc>
      </w:tr>
      <w:tr w:rsidR="00352FF3" w14:paraId="7AC68FD0" w14:textId="77777777" w:rsidTr="00841095">
        <w:tc>
          <w:tcPr>
            <w:tcW w:w="2247" w:type="dxa"/>
          </w:tcPr>
          <w:p w14:paraId="1D87FF46" w14:textId="17395A7A" w:rsidR="00352FF3" w:rsidRDefault="00352FF3" w:rsidP="00352FF3">
            <w:pPr>
              <w:pStyle w:val="NormalIndent"/>
              <w:ind w:firstLine="0"/>
              <w:jc w:val="center"/>
            </w:pPr>
            <w:r>
              <w:t>1300</w:t>
            </w:r>
          </w:p>
        </w:tc>
        <w:tc>
          <w:tcPr>
            <w:tcW w:w="2248" w:type="dxa"/>
          </w:tcPr>
          <w:p w14:paraId="0558EBD0" w14:textId="0E50B4B1" w:rsidR="00352FF3" w:rsidRDefault="00352FF3" w:rsidP="00352FF3">
            <w:pPr>
              <w:pStyle w:val="NormalIndent"/>
              <w:ind w:firstLine="0"/>
              <w:jc w:val="center"/>
            </w:pPr>
            <w:r>
              <w:t>0</w:t>
            </w:r>
          </w:p>
        </w:tc>
        <w:tc>
          <w:tcPr>
            <w:tcW w:w="2247" w:type="dxa"/>
          </w:tcPr>
          <w:p w14:paraId="3F5B33B3" w14:textId="6DDE9B65" w:rsidR="00352FF3" w:rsidRDefault="00352FF3" w:rsidP="00352FF3">
            <w:pPr>
              <w:pStyle w:val="NormalIndent"/>
              <w:ind w:firstLine="0"/>
              <w:jc w:val="center"/>
            </w:pPr>
            <w:r>
              <w:t>1200</w:t>
            </w:r>
          </w:p>
        </w:tc>
        <w:tc>
          <w:tcPr>
            <w:tcW w:w="2248" w:type="dxa"/>
          </w:tcPr>
          <w:p w14:paraId="28DB2927" w14:textId="653AA656" w:rsidR="00352FF3" w:rsidRDefault="00352FF3" w:rsidP="00352FF3">
            <w:pPr>
              <w:pStyle w:val="NormalIndent"/>
              <w:ind w:firstLine="0"/>
              <w:jc w:val="center"/>
            </w:pPr>
            <w:r>
              <w:t>254</w:t>
            </w:r>
          </w:p>
        </w:tc>
      </w:tr>
      <w:tr w:rsidR="00352FF3" w14:paraId="5F0DACAD" w14:textId="77777777" w:rsidTr="00841095">
        <w:tc>
          <w:tcPr>
            <w:tcW w:w="2247" w:type="dxa"/>
          </w:tcPr>
          <w:p w14:paraId="63B6C33E" w14:textId="676CAC31" w:rsidR="00352FF3" w:rsidRDefault="00352FF3" w:rsidP="00352FF3">
            <w:pPr>
              <w:pStyle w:val="NormalIndent"/>
              <w:ind w:firstLine="0"/>
              <w:jc w:val="center"/>
            </w:pPr>
            <w:r>
              <w:t>1300</w:t>
            </w:r>
          </w:p>
        </w:tc>
        <w:tc>
          <w:tcPr>
            <w:tcW w:w="2248" w:type="dxa"/>
          </w:tcPr>
          <w:p w14:paraId="756D0759" w14:textId="355ACF61" w:rsidR="00352FF3" w:rsidRDefault="00352FF3" w:rsidP="00352FF3">
            <w:pPr>
              <w:pStyle w:val="NormalIndent"/>
              <w:ind w:firstLine="0"/>
              <w:jc w:val="center"/>
            </w:pPr>
            <w:r>
              <w:t>62</w:t>
            </w:r>
          </w:p>
        </w:tc>
        <w:tc>
          <w:tcPr>
            <w:tcW w:w="2247" w:type="dxa"/>
          </w:tcPr>
          <w:p w14:paraId="72BFDBC3" w14:textId="3354006F" w:rsidR="00352FF3" w:rsidRDefault="00352FF3" w:rsidP="00352FF3">
            <w:pPr>
              <w:pStyle w:val="NormalIndent"/>
              <w:ind w:firstLine="0"/>
              <w:jc w:val="center"/>
            </w:pPr>
            <w:r>
              <w:t>1100</w:t>
            </w:r>
          </w:p>
        </w:tc>
        <w:tc>
          <w:tcPr>
            <w:tcW w:w="2248" w:type="dxa"/>
          </w:tcPr>
          <w:p w14:paraId="455EC08D" w14:textId="0AEF3254" w:rsidR="00352FF3" w:rsidRDefault="00352FF3" w:rsidP="00352FF3">
            <w:pPr>
              <w:pStyle w:val="NormalIndent"/>
              <w:ind w:firstLine="0"/>
              <w:jc w:val="center"/>
            </w:pPr>
            <w:r>
              <w:t>0</w:t>
            </w:r>
          </w:p>
        </w:tc>
      </w:tr>
      <w:tr w:rsidR="00352FF3" w14:paraId="5A9FB4C7" w14:textId="77777777" w:rsidTr="00841095">
        <w:tc>
          <w:tcPr>
            <w:tcW w:w="2247" w:type="dxa"/>
          </w:tcPr>
          <w:p w14:paraId="2AA63F51" w14:textId="6C4A13F1" w:rsidR="00352FF3" w:rsidRDefault="00352FF3" w:rsidP="00352FF3">
            <w:pPr>
              <w:pStyle w:val="NormalIndent"/>
              <w:ind w:firstLine="0"/>
              <w:jc w:val="center"/>
            </w:pPr>
            <w:r>
              <w:t>1300</w:t>
            </w:r>
          </w:p>
        </w:tc>
        <w:tc>
          <w:tcPr>
            <w:tcW w:w="2248" w:type="dxa"/>
          </w:tcPr>
          <w:p w14:paraId="46D7D16E" w14:textId="00334AA2" w:rsidR="00352FF3" w:rsidRDefault="00352FF3" w:rsidP="00352FF3">
            <w:pPr>
              <w:pStyle w:val="NormalIndent"/>
              <w:ind w:firstLine="0"/>
              <w:jc w:val="center"/>
            </w:pPr>
            <w:r>
              <w:t>105</w:t>
            </w:r>
          </w:p>
        </w:tc>
        <w:tc>
          <w:tcPr>
            <w:tcW w:w="2247" w:type="dxa"/>
          </w:tcPr>
          <w:p w14:paraId="608A3BFB" w14:textId="1561B823" w:rsidR="00352FF3" w:rsidRDefault="00352FF3" w:rsidP="00352FF3">
            <w:pPr>
              <w:pStyle w:val="NormalIndent"/>
              <w:ind w:firstLine="0"/>
              <w:jc w:val="center"/>
            </w:pPr>
            <w:r>
              <w:t>1200</w:t>
            </w:r>
          </w:p>
        </w:tc>
        <w:tc>
          <w:tcPr>
            <w:tcW w:w="2248" w:type="dxa"/>
          </w:tcPr>
          <w:p w14:paraId="322BEFEA" w14:textId="6CA0255D" w:rsidR="00352FF3" w:rsidRDefault="00352FF3" w:rsidP="00352FF3">
            <w:pPr>
              <w:pStyle w:val="NormalIndent"/>
              <w:ind w:firstLine="0"/>
              <w:jc w:val="center"/>
            </w:pPr>
            <w:r>
              <w:t>254</w:t>
            </w:r>
          </w:p>
        </w:tc>
      </w:tr>
      <w:tr w:rsidR="00352FF3" w14:paraId="19D4BCA1" w14:textId="77777777" w:rsidTr="00841095">
        <w:tc>
          <w:tcPr>
            <w:tcW w:w="2247" w:type="dxa"/>
          </w:tcPr>
          <w:p w14:paraId="7CD2735E" w14:textId="79FDD614" w:rsidR="00352FF3" w:rsidRDefault="00352FF3" w:rsidP="00352FF3">
            <w:pPr>
              <w:pStyle w:val="NormalIndent"/>
              <w:ind w:firstLine="0"/>
              <w:jc w:val="center"/>
            </w:pPr>
            <w:r>
              <w:t>1300</w:t>
            </w:r>
          </w:p>
        </w:tc>
        <w:tc>
          <w:tcPr>
            <w:tcW w:w="2248" w:type="dxa"/>
          </w:tcPr>
          <w:p w14:paraId="30A0CF7E" w14:textId="31962067" w:rsidR="00352FF3" w:rsidRDefault="00352FF3" w:rsidP="00352FF3">
            <w:pPr>
              <w:pStyle w:val="NormalIndent"/>
              <w:ind w:firstLine="0"/>
              <w:jc w:val="center"/>
            </w:pPr>
            <w:r>
              <w:t>113</w:t>
            </w:r>
          </w:p>
        </w:tc>
        <w:tc>
          <w:tcPr>
            <w:tcW w:w="2247" w:type="dxa"/>
          </w:tcPr>
          <w:p w14:paraId="2444CF72" w14:textId="5C3C4B40" w:rsidR="00352FF3" w:rsidRDefault="00352FF3" w:rsidP="00352FF3">
            <w:pPr>
              <w:pStyle w:val="NormalIndent"/>
              <w:ind w:firstLine="0"/>
              <w:jc w:val="center"/>
            </w:pPr>
            <w:r>
              <w:t>1100</w:t>
            </w:r>
          </w:p>
        </w:tc>
        <w:tc>
          <w:tcPr>
            <w:tcW w:w="2248" w:type="dxa"/>
          </w:tcPr>
          <w:p w14:paraId="7ED70481" w14:textId="101FCCB7" w:rsidR="00352FF3" w:rsidRDefault="00352FF3" w:rsidP="00352FF3">
            <w:pPr>
              <w:pStyle w:val="NormalIndent"/>
              <w:ind w:firstLine="0"/>
              <w:jc w:val="center"/>
            </w:pPr>
            <w:r>
              <w:t>0</w:t>
            </w:r>
          </w:p>
        </w:tc>
      </w:tr>
      <w:tr w:rsidR="00352FF3" w14:paraId="19E20AA5" w14:textId="77777777" w:rsidTr="00841095">
        <w:tc>
          <w:tcPr>
            <w:tcW w:w="2247" w:type="dxa"/>
          </w:tcPr>
          <w:p w14:paraId="11553865" w14:textId="4396151F" w:rsidR="00352FF3" w:rsidRDefault="00352FF3" w:rsidP="00352FF3">
            <w:pPr>
              <w:pStyle w:val="NormalIndent"/>
              <w:ind w:firstLine="0"/>
              <w:jc w:val="center"/>
            </w:pPr>
            <w:r>
              <w:t>1300</w:t>
            </w:r>
          </w:p>
        </w:tc>
        <w:tc>
          <w:tcPr>
            <w:tcW w:w="2248" w:type="dxa"/>
          </w:tcPr>
          <w:p w14:paraId="0D612E3F" w14:textId="1FCECD00" w:rsidR="00352FF3" w:rsidRDefault="00352FF3" w:rsidP="00352FF3">
            <w:pPr>
              <w:pStyle w:val="NormalIndent"/>
              <w:ind w:firstLine="0"/>
              <w:jc w:val="center"/>
            </w:pPr>
            <w:r>
              <w:t>113</w:t>
            </w:r>
          </w:p>
        </w:tc>
        <w:tc>
          <w:tcPr>
            <w:tcW w:w="2247" w:type="dxa"/>
          </w:tcPr>
          <w:p w14:paraId="6437D929" w14:textId="315AAD42" w:rsidR="00352FF3" w:rsidRDefault="00352FF3" w:rsidP="00352FF3">
            <w:pPr>
              <w:pStyle w:val="NormalIndent"/>
              <w:ind w:firstLine="0"/>
              <w:jc w:val="center"/>
            </w:pPr>
            <w:r>
              <w:t>1100</w:t>
            </w:r>
          </w:p>
        </w:tc>
        <w:tc>
          <w:tcPr>
            <w:tcW w:w="2248" w:type="dxa"/>
          </w:tcPr>
          <w:p w14:paraId="4D92F587" w14:textId="1BB86C55" w:rsidR="00352FF3" w:rsidRDefault="00352FF3" w:rsidP="00352FF3">
            <w:pPr>
              <w:pStyle w:val="NormalIndent"/>
              <w:ind w:firstLine="0"/>
              <w:jc w:val="center"/>
            </w:pPr>
            <w:r>
              <w:t>0</w:t>
            </w:r>
          </w:p>
        </w:tc>
      </w:tr>
      <w:tr w:rsidR="00352FF3" w14:paraId="316CFB44" w14:textId="77777777" w:rsidTr="00841095">
        <w:tc>
          <w:tcPr>
            <w:tcW w:w="2247" w:type="dxa"/>
          </w:tcPr>
          <w:p w14:paraId="0FBF242D" w14:textId="3B8E1F8B" w:rsidR="00352FF3" w:rsidRDefault="00352FF3" w:rsidP="00352FF3">
            <w:pPr>
              <w:pStyle w:val="NormalIndent"/>
              <w:ind w:firstLine="0"/>
              <w:jc w:val="center"/>
            </w:pPr>
            <w:r>
              <w:t>1300</w:t>
            </w:r>
          </w:p>
        </w:tc>
        <w:tc>
          <w:tcPr>
            <w:tcW w:w="2248" w:type="dxa"/>
          </w:tcPr>
          <w:p w14:paraId="32DB89B9" w14:textId="247ACF1B" w:rsidR="00352FF3" w:rsidRDefault="00352FF3" w:rsidP="00352FF3">
            <w:pPr>
              <w:pStyle w:val="NormalIndent"/>
              <w:ind w:firstLine="0"/>
              <w:jc w:val="center"/>
            </w:pPr>
            <w:r>
              <w:t>112</w:t>
            </w:r>
          </w:p>
        </w:tc>
        <w:tc>
          <w:tcPr>
            <w:tcW w:w="2247" w:type="dxa"/>
          </w:tcPr>
          <w:p w14:paraId="2B3F3A9A" w14:textId="16F37453" w:rsidR="00352FF3" w:rsidRDefault="00352FF3" w:rsidP="00352FF3">
            <w:pPr>
              <w:pStyle w:val="NormalIndent"/>
              <w:ind w:firstLine="0"/>
              <w:jc w:val="center"/>
            </w:pPr>
            <w:r>
              <w:t>1200</w:t>
            </w:r>
          </w:p>
        </w:tc>
        <w:tc>
          <w:tcPr>
            <w:tcW w:w="2248" w:type="dxa"/>
          </w:tcPr>
          <w:p w14:paraId="33B7E8DB" w14:textId="304447D8" w:rsidR="00352FF3" w:rsidRDefault="00352FF3" w:rsidP="00352FF3">
            <w:pPr>
              <w:pStyle w:val="NormalIndent"/>
              <w:ind w:firstLine="0"/>
              <w:jc w:val="center"/>
            </w:pPr>
            <w:r>
              <w:t>23</w:t>
            </w:r>
          </w:p>
        </w:tc>
      </w:tr>
      <w:tr w:rsidR="00352FF3" w14:paraId="293DA39D" w14:textId="77777777" w:rsidTr="00841095">
        <w:tc>
          <w:tcPr>
            <w:tcW w:w="2247" w:type="dxa"/>
          </w:tcPr>
          <w:p w14:paraId="3CF03426" w14:textId="2AE11BCB" w:rsidR="00352FF3" w:rsidRDefault="00352FF3" w:rsidP="00352FF3">
            <w:pPr>
              <w:pStyle w:val="NormalIndent"/>
              <w:ind w:firstLine="0"/>
              <w:jc w:val="center"/>
            </w:pPr>
            <w:r>
              <w:t>1300</w:t>
            </w:r>
          </w:p>
        </w:tc>
        <w:tc>
          <w:tcPr>
            <w:tcW w:w="2248" w:type="dxa"/>
          </w:tcPr>
          <w:p w14:paraId="660D647A" w14:textId="644E2C9D" w:rsidR="00352FF3" w:rsidRDefault="00352FF3" w:rsidP="00352FF3">
            <w:pPr>
              <w:pStyle w:val="NormalIndent"/>
              <w:ind w:firstLine="0"/>
              <w:jc w:val="center"/>
            </w:pPr>
            <w:r>
              <w:t>55</w:t>
            </w:r>
          </w:p>
        </w:tc>
        <w:tc>
          <w:tcPr>
            <w:tcW w:w="2247" w:type="dxa"/>
          </w:tcPr>
          <w:p w14:paraId="2AD491E2" w14:textId="75729627" w:rsidR="00352FF3" w:rsidRDefault="00352FF3" w:rsidP="00352FF3">
            <w:pPr>
              <w:pStyle w:val="NormalIndent"/>
              <w:ind w:firstLine="0"/>
              <w:jc w:val="center"/>
            </w:pPr>
            <w:r>
              <w:t>1100</w:t>
            </w:r>
          </w:p>
        </w:tc>
        <w:tc>
          <w:tcPr>
            <w:tcW w:w="2248" w:type="dxa"/>
          </w:tcPr>
          <w:p w14:paraId="37ED64B7" w14:textId="607BC910" w:rsidR="00352FF3" w:rsidRDefault="00352FF3" w:rsidP="00352FF3">
            <w:pPr>
              <w:pStyle w:val="NormalIndent"/>
              <w:ind w:firstLine="0"/>
              <w:jc w:val="center"/>
            </w:pPr>
            <w:r>
              <w:t>0</w:t>
            </w:r>
          </w:p>
        </w:tc>
      </w:tr>
      <w:tr w:rsidR="00352FF3" w14:paraId="768F4EB3" w14:textId="77777777" w:rsidTr="00841095">
        <w:tc>
          <w:tcPr>
            <w:tcW w:w="2247" w:type="dxa"/>
          </w:tcPr>
          <w:p w14:paraId="4DAF330B" w14:textId="55ED02B6" w:rsidR="00352FF3" w:rsidRDefault="00352FF3" w:rsidP="00352FF3">
            <w:pPr>
              <w:pStyle w:val="NormalIndent"/>
              <w:ind w:firstLine="0"/>
              <w:jc w:val="center"/>
            </w:pPr>
            <w:r>
              <w:t>1300</w:t>
            </w:r>
          </w:p>
        </w:tc>
        <w:tc>
          <w:tcPr>
            <w:tcW w:w="2248" w:type="dxa"/>
          </w:tcPr>
          <w:p w14:paraId="554612F9" w14:textId="5C17C760" w:rsidR="00352FF3" w:rsidRDefault="00352FF3" w:rsidP="00352FF3">
            <w:pPr>
              <w:pStyle w:val="NormalIndent"/>
              <w:ind w:firstLine="0"/>
              <w:jc w:val="center"/>
            </w:pPr>
            <w:r>
              <w:t>45</w:t>
            </w:r>
          </w:p>
        </w:tc>
        <w:tc>
          <w:tcPr>
            <w:tcW w:w="2247" w:type="dxa"/>
          </w:tcPr>
          <w:p w14:paraId="7C52BC76" w14:textId="2382950D" w:rsidR="00352FF3" w:rsidRDefault="00352FF3" w:rsidP="00352FF3">
            <w:pPr>
              <w:pStyle w:val="NormalIndent"/>
              <w:ind w:firstLine="0"/>
              <w:jc w:val="center"/>
            </w:pPr>
            <w:r>
              <w:t>1200</w:t>
            </w:r>
          </w:p>
        </w:tc>
        <w:tc>
          <w:tcPr>
            <w:tcW w:w="2248" w:type="dxa"/>
          </w:tcPr>
          <w:p w14:paraId="0D14EB30" w14:textId="0A406750" w:rsidR="00352FF3" w:rsidRDefault="00352FF3" w:rsidP="00352FF3">
            <w:pPr>
              <w:pStyle w:val="NormalIndent"/>
              <w:ind w:firstLine="0"/>
              <w:jc w:val="center"/>
            </w:pPr>
            <w:r>
              <w:t>0</w:t>
            </w:r>
          </w:p>
        </w:tc>
      </w:tr>
      <w:tr w:rsidR="00352FF3" w14:paraId="1C30CF4D" w14:textId="77777777" w:rsidTr="00841095">
        <w:tc>
          <w:tcPr>
            <w:tcW w:w="2247" w:type="dxa"/>
          </w:tcPr>
          <w:p w14:paraId="17513956" w14:textId="1864581D" w:rsidR="00352FF3" w:rsidRDefault="00352FF3" w:rsidP="00352FF3">
            <w:pPr>
              <w:pStyle w:val="NormalIndent"/>
              <w:ind w:firstLine="0"/>
              <w:jc w:val="center"/>
            </w:pPr>
            <w:r>
              <w:t>1300</w:t>
            </w:r>
          </w:p>
        </w:tc>
        <w:tc>
          <w:tcPr>
            <w:tcW w:w="2248" w:type="dxa"/>
          </w:tcPr>
          <w:p w14:paraId="2211492C" w14:textId="5BDEB7BA" w:rsidR="00352FF3" w:rsidRDefault="00352FF3" w:rsidP="00352FF3">
            <w:pPr>
              <w:pStyle w:val="NormalIndent"/>
              <w:ind w:firstLine="0"/>
              <w:jc w:val="center"/>
            </w:pPr>
            <w:r>
              <w:t>34</w:t>
            </w:r>
          </w:p>
        </w:tc>
        <w:tc>
          <w:tcPr>
            <w:tcW w:w="2247" w:type="dxa"/>
          </w:tcPr>
          <w:p w14:paraId="0C30E7EB" w14:textId="12A5E420" w:rsidR="00352FF3" w:rsidRDefault="00352FF3" w:rsidP="00352FF3">
            <w:pPr>
              <w:pStyle w:val="NormalIndent"/>
              <w:ind w:firstLine="0"/>
              <w:jc w:val="center"/>
            </w:pPr>
            <w:r>
              <w:t>1100</w:t>
            </w:r>
          </w:p>
        </w:tc>
        <w:tc>
          <w:tcPr>
            <w:tcW w:w="2248" w:type="dxa"/>
          </w:tcPr>
          <w:p w14:paraId="4B3DC80F" w14:textId="2B050EC0" w:rsidR="00352FF3" w:rsidRDefault="00352FF3" w:rsidP="00352FF3">
            <w:pPr>
              <w:pStyle w:val="NormalIndent"/>
              <w:ind w:firstLine="0"/>
              <w:jc w:val="center"/>
            </w:pPr>
            <w:r>
              <w:t>0</w:t>
            </w:r>
          </w:p>
        </w:tc>
      </w:tr>
      <w:tr w:rsidR="00352FF3" w14:paraId="51701E04" w14:textId="77777777" w:rsidTr="00841095">
        <w:tc>
          <w:tcPr>
            <w:tcW w:w="2247" w:type="dxa"/>
          </w:tcPr>
          <w:p w14:paraId="178D8D60" w14:textId="4363D609" w:rsidR="00352FF3" w:rsidRDefault="00352FF3" w:rsidP="00352FF3">
            <w:pPr>
              <w:pStyle w:val="NormalIndent"/>
              <w:ind w:firstLine="0"/>
              <w:jc w:val="center"/>
            </w:pPr>
            <w:r>
              <w:t>1300</w:t>
            </w:r>
          </w:p>
        </w:tc>
        <w:tc>
          <w:tcPr>
            <w:tcW w:w="2248" w:type="dxa"/>
          </w:tcPr>
          <w:p w14:paraId="2C754B88" w14:textId="1D142949" w:rsidR="00352FF3" w:rsidRDefault="00352FF3" w:rsidP="00352FF3">
            <w:pPr>
              <w:pStyle w:val="NormalIndent"/>
              <w:ind w:firstLine="0"/>
              <w:jc w:val="center"/>
            </w:pPr>
            <w:r>
              <w:t>28</w:t>
            </w:r>
          </w:p>
        </w:tc>
        <w:tc>
          <w:tcPr>
            <w:tcW w:w="2247" w:type="dxa"/>
          </w:tcPr>
          <w:p w14:paraId="2ADF67F7" w14:textId="177DC97B" w:rsidR="00352FF3" w:rsidRDefault="00352FF3" w:rsidP="00352FF3">
            <w:pPr>
              <w:pStyle w:val="NormalIndent"/>
              <w:ind w:firstLine="0"/>
              <w:jc w:val="center"/>
            </w:pPr>
            <w:r>
              <w:t>1100</w:t>
            </w:r>
          </w:p>
        </w:tc>
        <w:tc>
          <w:tcPr>
            <w:tcW w:w="2248" w:type="dxa"/>
          </w:tcPr>
          <w:p w14:paraId="57A4341D" w14:textId="010D27FF" w:rsidR="00352FF3" w:rsidRDefault="00352FF3" w:rsidP="00352FF3">
            <w:pPr>
              <w:pStyle w:val="NormalIndent"/>
              <w:ind w:firstLine="0"/>
              <w:jc w:val="center"/>
            </w:pPr>
            <w:r>
              <w:t>0</w:t>
            </w:r>
          </w:p>
        </w:tc>
      </w:tr>
    </w:tbl>
    <w:p w14:paraId="452DE4C4" w14:textId="466D48AE" w:rsidR="009B1F6F" w:rsidRDefault="00352FF3" w:rsidP="00352FF3">
      <w:pPr>
        <w:pStyle w:val="NormalIndent"/>
        <w:ind w:left="360" w:firstLine="0"/>
        <w:jc w:val="center"/>
      </w:pPr>
      <w:r>
        <w:t xml:space="preserve">Table 4. Log output of </w:t>
      </w:r>
      <w:r w:rsidR="00FA63E6">
        <w:t xml:space="preserve">the </w:t>
      </w:r>
      <w:r>
        <w:t>motor node.</w:t>
      </w:r>
      <w:r w:rsidR="00234D0A">
        <w:t xml:space="preserve"> Some data</w:t>
      </w:r>
      <w:r w:rsidR="00FA63E6">
        <w:t xml:space="preserve"> </w:t>
      </w:r>
      <w:r w:rsidR="00234D0A">
        <w:t>points have been removed for sake of brevity</w:t>
      </w:r>
    </w:p>
    <w:p w14:paraId="1528276A" w14:textId="77777777" w:rsidR="009B1F6F" w:rsidRDefault="009B1F6F" w:rsidP="00223360">
      <w:pPr>
        <w:pStyle w:val="NormalIndent"/>
        <w:ind w:left="360" w:firstLine="0"/>
      </w:pPr>
    </w:p>
    <w:p w14:paraId="661B9078" w14:textId="44AD4DCC" w:rsidR="00223360" w:rsidRDefault="007D2F8A" w:rsidP="00D65589">
      <w:pPr>
        <w:pStyle w:val="NormalIndent"/>
        <w:ind w:firstLine="0"/>
      </w:pPr>
      <w:r>
        <w:tab/>
      </w:r>
      <w:r w:rsidR="00272B08">
        <w:t>We can see the CAN port is receiving both accelerating and braking inputs. In this subset</w:t>
      </w:r>
      <w:r w:rsidR="00FA63E6">
        <w:t>,</w:t>
      </w:r>
      <w:r w:rsidR="00272B08">
        <w:t xml:space="preserve"> the braking input is set to zero while the accelerating input is set to max and then set to zero again. The motor calculates this speed and send</w:t>
      </w:r>
      <w:r w:rsidR="00FA63E6">
        <w:t>s</w:t>
      </w:r>
      <w:r w:rsidR="00272B08">
        <w:t xml:space="preserve"> it back to the CAN port which transmit</w:t>
      </w:r>
      <w:r w:rsidR="00FA63E6">
        <w:t>s</w:t>
      </w:r>
      <w:r w:rsidR="00272B08">
        <w:t xml:space="preserve"> it with ID 1300.</w:t>
      </w:r>
      <w:r w:rsidR="004767C0">
        <w:t xml:space="preserve"> Due to limitations of </w:t>
      </w:r>
      <w:r w:rsidR="00FA63E6">
        <w:t xml:space="preserve">the </w:t>
      </w:r>
      <w:r w:rsidR="004767C0">
        <w:t xml:space="preserve">buffer size of the logging software a complete log of the output of the motor was not achieved however if we plot the data that we have as shown in figure </w:t>
      </w:r>
      <w:r w:rsidR="006A661E">
        <w:t>6</w:t>
      </w:r>
      <w:r w:rsidR="004767C0">
        <w:t xml:space="preserve">. We can see the plot resemble what we obtained in figure </w:t>
      </w:r>
      <w:r w:rsidR="006A661E">
        <w:t>5</w:t>
      </w:r>
      <w:r w:rsidR="004767C0">
        <w:t xml:space="preserve"> for </w:t>
      </w:r>
      <w:r w:rsidR="006A661E">
        <w:t>maximum</w:t>
      </w:r>
      <w:r w:rsidR="004767C0">
        <w:t xml:space="preserve"> acceleration and then removing the accelerating input.</w:t>
      </w:r>
    </w:p>
    <w:p w14:paraId="7BC920A7" w14:textId="605ADBF3" w:rsidR="004767C0" w:rsidRDefault="004767C0" w:rsidP="00D65589">
      <w:pPr>
        <w:pStyle w:val="NormalIndent"/>
        <w:ind w:firstLine="0"/>
      </w:pPr>
      <w:r>
        <w:rPr>
          <w:noProof/>
          <w:snapToGrid/>
        </w:rPr>
        <w:lastRenderedPageBreak/>
        <w:drawing>
          <wp:anchor distT="0" distB="0" distL="114300" distR="114300" simplePos="0" relativeHeight="251671552" behindDoc="0" locked="0" layoutInCell="1" allowOverlap="1" wp14:anchorId="584C4B90" wp14:editId="3020ECD0">
            <wp:simplePos x="0" y="0"/>
            <wp:positionH relativeFrom="column">
              <wp:posOffset>1494155</wp:posOffset>
            </wp:positionH>
            <wp:positionV relativeFrom="paragraph">
              <wp:posOffset>201295</wp:posOffset>
            </wp:positionV>
            <wp:extent cx="3313430" cy="195135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430" cy="1951355"/>
                    </a:xfrm>
                    <a:prstGeom prst="rect">
                      <a:avLst/>
                    </a:prstGeom>
                  </pic:spPr>
                </pic:pic>
              </a:graphicData>
            </a:graphic>
            <wp14:sizeRelH relativeFrom="page">
              <wp14:pctWidth>0</wp14:pctWidth>
            </wp14:sizeRelH>
            <wp14:sizeRelV relativeFrom="page">
              <wp14:pctHeight>0</wp14:pctHeight>
            </wp14:sizeRelV>
          </wp:anchor>
        </w:drawing>
      </w:r>
    </w:p>
    <w:p w14:paraId="295B76F9" w14:textId="4D279F9E" w:rsidR="004767C0" w:rsidRDefault="004767C0" w:rsidP="004767C0">
      <w:pPr>
        <w:pStyle w:val="NormalIndent"/>
        <w:ind w:firstLine="0"/>
        <w:jc w:val="center"/>
      </w:pPr>
      <w:r>
        <w:t xml:space="preserve">Figure </w:t>
      </w:r>
      <w:r w:rsidR="006A661E">
        <w:t>6</w:t>
      </w:r>
      <w:r>
        <w:t xml:space="preserve">. </w:t>
      </w:r>
      <w:r w:rsidR="00342D1A">
        <w:t xml:space="preserve">Hardware motor node simulation. </w:t>
      </w:r>
    </w:p>
    <w:p w14:paraId="296FDEFB" w14:textId="77777777" w:rsidR="00A0430A" w:rsidRDefault="00A0430A" w:rsidP="00D65589">
      <w:pPr>
        <w:pStyle w:val="NormalIndent"/>
        <w:ind w:firstLine="0"/>
      </w:pPr>
    </w:p>
    <w:p w14:paraId="3E18FE14" w14:textId="478E6061" w:rsidR="007D2F8A" w:rsidRDefault="007D2F8A" w:rsidP="00D65589">
      <w:pPr>
        <w:pStyle w:val="NormalIndent"/>
        <w:ind w:firstLine="0"/>
      </w:pPr>
      <w:r>
        <w:tab/>
        <w:t>Finally</w:t>
      </w:r>
      <w:r w:rsidR="00FA63E6">
        <w:t>,</w:t>
      </w:r>
      <w:r>
        <w:t xml:space="preserve"> we move to the console unit logs. This node receives inputs from the other two nodes and tells us that the network is working properly.</w:t>
      </w:r>
      <w:r w:rsidR="00234D0A">
        <w:t xml:space="preserve"> A small subset of the logs is displayed in </w:t>
      </w:r>
      <w:r w:rsidR="00A0430A">
        <w:t>table 5. We can see the console node is receiving all the outputs from the other two nodes and hence we can conclude that the network is working properly.</w:t>
      </w:r>
    </w:p>
    <w:p w14:paraId="6DEEC817" w14:textId="1009377A" w:rsidR="00A0430A" w:rsidRDefault="00A0430A" w:rsidP="00D65589">
      <w:pPr>
        <w:pStyle w:val="NormalIndent"/>
        <w:ind w:firstLine="0"/>
      </w:pPr>
    </w:p>
    <w:tbl>
      <w:tblPr>
        <w:tblStyle w:val="TableGrid"/>
        <w:tblW w:w="0" w:type="auto"/>
        <w:jc w:val="center"/>
        <w:tblLook w:val="04A0" w:firstRow="1" w:lastRow="0" w:firstColumn="1" w:lastColumn="0" w:noHBand="0" w:noVBand="1"/>
      </w:tblPr>
      <w:tblGrid>
        <w:gridCol w:w="990"/>
        <w:gridCol w:w="990"/>
      </w:tblGrid>
      <w:tr w:rsidR="00A0430A" w14:paraId="55C1E3D7" w14:textId="77777777" w:rsidTr="00A0430A">
        <w:trPr>
          <w:jc w:val="center"/>
        </w:trPr>
        <w:tc>
          <w:tcPr>
            <w:tcW w:w="1980" w:type="dxa"/>
            <w:gridSpan w:val="2"/>
          </w:tcPr>
          <w:p w14:paraId="7C61FA07" w14:textId="5D5863F6" w:rsidR="00A0430A" w:rsidRDefault="00A0430A" w:rsidP="00D65589">
            <w:pPr>
              <w:pStyle w:val="NormalIndent"/>
              <w:ind w:firstLine="0"/>
            </w:pPr>
            <w:r>
              <w:t xml:space="preserve">CAN </w:t>
            </w:r>
            <w:proofErr w:type="spellStart"/>
            <w:r>
              <w:t>DataOUT</w:t>
            </w:r>
            <w:proofErr w:type="spellEnd"/>
          </w:p>
        </w:tc>
      </w:tr>
      <w:tr w:rsidR="00A0430A" w14:paraId="02B77447" w14:textId="77777777" w:rsidTr="00A0430A">
        <w:trPr>
          <w:jc w:val="center"/>
        </w:trPr>
        <w:tc>
          <w:tcPr>
            <w:tcW w:w="990" w:type="dxa"/>
          </w:tcPr>
          <w:p w14:paraId="1354082E" w14:textId="7F576977" w:rsidR="00A0430A" w:rsidRDefault="00A0430A" w:rsidP="00D65589">
            <w:pPr>
              <w:pStyle w:val="NormalIndent"/>
              <w:ind w:firstLine="0"/>
            </w:pPr>
            <w:r>
              <w:t>ID</w:t>
            </w:r>
          </w:p>
        </w:tc>
        <w:tc>
          <w:tcPr>
            <w:tcW w:w="990" w:type="dxa"/>
          </w:tcPr>
          <w:p w14:paraId="0A4E8E58" w14:textId="7D02757D" w:rsidR="00A0430A" w:rsidRDefault="00A0430A" w:rsidP="00D65589">
            <w:pPr>
              <w:pStyle w:val="NormalIndent"/>
              <w:ind w:firstLine="0"/>
            </w:pPr>
            <w:r>
              <w:t>Data</w:t>
            </w:r>
          </w:p>
        </w:tc>
      </w:tr>
      <w:tr w:rsidR="00A0430A" w14:paraId="11717D08" w14:textId="77777777" w:rsidTr="00A0430A">
        <w:trPr>
          <w:jc w:val="center"/>
        </w:trPr>
        <w:tc>
          <w:tcPr>
            <w:tcW w:w="990" w:type="dxa"/>
          </w:tcPr>
          <w:p w14:paraId="1106E6BA" w14:textId="4DBEA3F0" w:rsidR="00A0430A" w:rsidRDefault="00A0430A" w:rsidP="00D65589">
            <w:pPr>
              <w:pStyle w:val="NormalIndent"/>
              <w:ind w:firstLine="0"/>
            </w:pPr>
            <w:r>
              <w:t>1300</w:t>
            </w:r>
          </w:p>
        </w:tc>
        <w:tc>
          <w:tcPr>
            <w:tcW w:w="990" w:type="dxa"/>
          </w:tcPr>
          <w:p w14:paraId="50CE326E" w14:textId="2424C011" w:rsidR="00A0430A" w:rsidRDefault="00A0430A" w:rsidP="00D65589">
            <w:pPr>
              <w:pStyle w:val="NormalIndent"/>
              <w:ind w:firstLine="0"/>
            </w:pPr>
            <w:r>
              <w:t>66</w:t>
            </w:r>
          </w:p>
        </w:tc>
      </w:tr>
      <w:tr w:rsidR="00A0430A" w14:paraId="50D82640" w14:textId="77777777" w:rsidTr="00A0430A">
        <w:trPr>
          <w:jc w:val="center"/>
        </w:trPr>
        <w:tc>
          <w:tcPr>
            <w:tcW w:w="990" w:type="dxa"/>
          </w:tcPr>
          <w:p w14:paraId="512C4B1A" w14:textId="633D976A" w:rsidR="00A0430A" w:rsidRDefault="00A0430A" w:rsidP="00D65589">
            <w:pPr>
              <w:pStyle w:val="NormalIndent"/>
              <w:ind w:firstLine="0"/>
            </w:pPr>
            <w:r>
              <w:t>1200</w:t>
            </w:r>
          </w:p>
        </w:tc>
        <w:tc>
          <w:tcPr>
            <w:tcW w:w="990" w:type="dxa"/>
          </w:tcPr>
          <w:p w14:paraId="2B49FF69" w14:textId="7AE5F6E5" w:rsidR="00A0430A" w:rsidRDefault="00A0430A" w:rsidP="00D65589">
            <w:pPr>
              <w:pStyle w:val="NormalIndent"/>
              <w:ind w:firstLine="0"/>
            </w:pPr>
            <w:r>
              <w:t>154</w:t>
            </w:r>
          </w:p>
        </w:tc>
      </w:tr>
      <w:tr w:rsidR="00A0430A" w14:paraId="6618E5D4" w14:textId="77777777" w:rsidTr="00A0430A">
        <w:trPr>
          <w:jc w:val="center"/>
        </w:trPr>
        <w:tc>
          <w:tcPr>
            <w:tcW w:w="990" w:type="dxa"/>
          </w:tcPr>
          <w:p w14:paraId="0F404D8E" w14:textId="48A13D47" w:rsidR="00A0430A" w:rsidRDefault="00A0430A" w:rsidP="00D65589">
            <w:pPr>
              <w:pStyle w:val="NormalIndent"/>
              <w:ind w:firstLine="0"/>
            </w:pPr>
            <w:r>
              <w:t>1300</w:t>
            </w:r>
          </w:p>
        </w:tc>
        <w:tc>
          <w:tcPr>
            <w:tcW w:w="990" w:type="dxa"/>
          </w:tcPr>
          <w:p w14:paraId="30EBEE12" w14:textId="054A4A98" w:rsidR="00A0430A" w:rsidRDefault="00A0430A" w:rsidP="00D65589">
            <w:pPr>
              <w:pStyle w:val="NormalIndent"/>
              <w:ind w:firstLine="0"/>
            </w:pPr>
            <w:r>
              <w:t>70</w:t>
            </w:r>
          </w:p>
        </w:tc>
      </w:tr>
      <w:tr w:rsidR="00A0430A" w14:paraId="3EFEE888" w14:textId="77777777" w:rsidTr="00A0430A">
        <w:trPr>
          <w:jc w:val="center"/>
        </w:trPr>
        <w:tc>
          <w:tcPr>
            <w:tcW w:w="990" w:type="dxa"/>
          </w:tcPr>
          <w:p w14:paraId="77E5B23D" w14:textId="57D18DA9" w:rsidR="00A0430A" w:rsidRDefault="00A0430A" w:rsidP="00D65589">
            <w:pPr>
              <w:pStyle w:val="NormalIndent"/>
              <w:ind w:firstLine="0"/>
            </w:pPr>
            <w:r>
              <w:t>1100</w:t>
            </w:r>
          </w:p>
        </w:tc>
        <w:tc>
          <w:tcPr>
            <w:tcW w:w="990" w:type="dxa"/>
          </w:tcPr>
          <w:p w14:paraId="41F3BF4E" w14:textId="7D2EE9E1" w:rsidR="00A0430A" w:rsidRDefault="00A0430A" w:rsidP="00D65589">
            <w:pPr>
              <w:pStyle w:val="NormalIndent"/>
              <w:ind w:firstLine="0"/>
            </w:pPr>
            <w:r>
              <w:t>24</w:t>
            </w:r>
          </w:p>
        </w:tc>
      </w:tr>
      <w:tr w:rsidR="00A0430A" w14:paraId="060E98E9" w14:textId="77777777" w:rsidTr="00A0430A">
        <w:trPr>
          <w:jc w:val="center"/>
        </w:trPr>
        <w:tc>
          <w:tcPr>
            <w:tcW w:w="990" w:type="dxa"/>
          </w:tcPr>
          <w:p w14:paraId="542B7109" w14:textId="62A7FD6C" w:rsidR="00A0430A" w:rsidRDefault="00A0430A" w:rsidP="00D65589">
            <w:pPr>
              <w:pStyle w:val="NormalIndent"/>
              <w:ind w:firstLine="0"/>
            </w:pPr>
            <w:r>
              <w:t>1300</w:t>
            </w:r>
          </w:p>
        </w:tc>
        <w:tc>
          <w:tcPr>
            <w:tcW w:w="990" w:type="dxa"/>
          </w:tcPr>
          <w:p w14:paraId="219C58FD" w14:textId="05891315" w:rsidR="00A0430A" w:rsidRDefault="00A0430A" w:rsidP="00D65589">
            <w:pPr>
              <w:pStyle w:val="NormalIndent"/>
              <w:ind w:firstLine="0"/>
            </w:pPr>
            <w:r>
              <w:t>72</w:t>
            </w:r>
          </w:p>
        </w:tc>
      </w:tr>
    </w:tbl>
    <w:p w14:paraId="4C9204C8" w14:textId="28A4EF42" w:rsidR="00A0430A" w:rsidRDefault="00A0430A" w:rsidP="00A0430A">
      <w:pPr>
        <w:pStyle w:val="NormalIndent"/>
        <w:ind w:firstLine="0"/>
        <w:jc w:val="center"/>
      </w:pPr>
      <w:r>
        <w:t>Table 5. Console log.</w:t>
      </w:r>
    </w:p>
    <w:p w14:paraId="5A7B83A0" w14:textId="090CB29B" w:rsidR="005A2FE9" w:rsidRDefault="005A2FE9" w:rsidP="005A2FE9">
      <w:pPr>
        <w:pStyle w:val="NormalIndent"/>
        <w:ind w:firstLine="0"/>
        <w:jc w:val="left"/>
      </w:pPr>
    </w:p>
    <w:p w14:paraId="15534C6A" w14:textId="77777777" w:rsidR="005A2FE9" w:rsidRDefault="005A2FE9" w:rsidP="005A2FE9">
      <w:pPr>
        <w:pStyle w:val="Heading1"/>
      </w:pPr>
      <w:r>
        <w:t>Hardware Overview</w:t>
      </w:r>
    </w:p>
    <w:p w14:paraId="37A74AB6" w14:textId="21BF2CA7" w:rsidR="005A2FE9" w:rsidRDefault="005A2FE9" w:rsidP="005A2FE9">
      <w:r>
        <w:t xml:space="preserve">To make a CAN network we need a CAN controller and a CAN transceiver IC. The transceiver IC converts the digital serial inputs from the CAN controller into physical voltage levels. The physical CAN network is composed of two wires with </w:t>
      </w:r>
      <w:r w:rsidR="00FA63E6">
        <w:t xml:space="preserve">a </w:t>
      </w:r>
      <w:r>
        <w:t>differential voltage applied across them. In this project</w:t>
      </w:r>
      <w:r w:rsidR="00FA63E6">
        <w:t>,</w:t>
      </w:r>
      <w:r>
        <w:t xml:space="preserve"> we used a</w:t>
      </w:r>
      <w:r w:rsidR="00FA63E6">
        <w:t>n</w:t>
      </w:r>
      <w:r>
        <w:t xml:space="preserve"> MCP2551 transceiver IC as it has low RFI emissions and high noise immunity while supporting up to 1Mbit/s communication. The low RFI emissions reduce the introduction of noise into the network or the CAN controller attached to the IC. </w:t>
      </w:r>
    </w:p>
    <w:p w14:paraId="27E9F78B" w14:textId="1D1EAFB9" w:rsidR="005A2FE9" w:rsidRDefault="005A2FE9" w:rsidP="005A2FE9">
      <w:r>
        <w:tab/>
        <w:t xml:space="preserve">The CAN controller used in this project is a NUCLEO-F207ZG board running </w:t>
      </w:r>
      <w:proofErr w:type="spellStart"/>
      <w:r>
        <w:t>Mbed</w:t>
      </w:r>
      <w:proofErr w:type="spellEnd"/>
      <w:r>
        <w:t xml:space="preserve"> OS. The board contains two CAN port and large ROM and SRAM allowing larger more complex models to be loaded onto the system </w:t>
      </w:r>
      <w:proofErr w:type="gramStart"/>
      <w:r>
        <w:t>The</w:t>
      </w:r>
      <w:proofErr w:type="gramEnd"/>
      <w:r>
        <w:t xml:space="preserve"> board also uses </w:t>
      </w:r>
      <w:proofErr w:type="spellStart"/>
      <w:r>
        <w:t>Mbed</w:t>
      </w:r>
      <w:proofErr w:type="spellEnd"/>
      <w:r>
        <w:t xml:space="preserve"> OS, which allows us to use the RT-CADMIUM library to model the system using DEVS and port the models over to the hardware.</w:t>
      </w:r>
    </w:p>
    <w:p w14:paraId="4E91786F" w14:textId="5F08BCFF" w:rsidR="005A2FE9" w:rsidRDefault="005A2FE9" w:rsidP="005A2FE9">
      <w:r>
        <w:tab/>
        <w:t xml:space="preserve">The </w:t>
      </w:r>
      <w:proofErr w:type="spellStart"/>
      <w:r w:rsidR="00FA63E6">
        <w:t>M</w:t>
      </w:r>
      <w:r>
        <w:t>bed</w:t>
      </w:r>
      <w:proofErr w:type="spellEnd"/>
      <w:r>
        <w:t xml:space="preserve"> OS takes care</w:t>
      </w:r>
      <w:r w:rsidR="00FA63E6">
        <w:t xml:space="preserve"> of</w:t>
      </w:r>
      <w:r>
        <w:t xml:space="preserve"> low</w:t>
      </w:r>
      <w:r w:rsidR="00FA63E6">
        <w:t>-</w:t>
      </w:r>
      <w:r>
        <w:t xml:space="preserve">level details like arbitration and sending acknowledgments and allows the programmer to focus on sending and receiving to the CAN Bus. </w:t>
      </w:r>
    </w:p>
    <w:p w14:paraId="3DC62134" w14:textId="77777777" w:rsidR="005A2FE9" w:rsidRDefault="005A2FE9" w:rsidP="00FA63E6">
      <w:pPr>
        <w:pStyle w:val="Heading2"/>
      </w:pPr>
      <w:r>
        <w:t xml:space="preserve">Hardware Setup </w:t>
      </w:r>
    </w:p>
    <w:p w14:paraId="74F48A6D" w14:textId="36798E84" w:rsidR="005A2FE9" w:rsidRDefault="005A2FE9" w:rsidP="005A2FE9">
      <w:r>
        <w:t>In this project</w:t>
      </w:r>
      <w:r w:rsidR="00FA63E6">
        <w:t>,</w:t>
      </w:r>
      <w:r>
        <w:t xml:space="preserve"> we use three boards to form nodes and exchange information between them. The three boards represent a console unit, a motor unit</w:t>
      </w:r>
      <w:r w:rsidR="00FA63E6">
        <w:t>,</w:t>
      </w:r>
      <w:r>
        <w:t xml:space="preserve"> and the accelerator and brake unit.</w:t>
      </w:r>
    </w:p>
    <w:p w14:paraId="646F5CD3" w14:textId="18664135" w:rsidR="005A2FE9" w:rsidRDefault="005A2FE9" w:rsidP="005A2FE9">
      <w:r>
        <w:t xml:space="preserve">The console unit is used to process and display the information being passed through the CAN bus from the other units. The motor unit simulates a motor operating in a vehicle and simulates the effects of </w:t>
      </w:r>
      <w:r>
        <w:lastRenderedPageBreak/>
        <w:t>acceleration, drag</w:t>
      </w:r>
      <w:r w:rsidR="00FA63E6">
        <w:t>,</w:t>
      </w:r>
      <w:r>
        <w:t xml:space="preserve"> and braking forces. The accelerator and brake unit convert</w:t>
      </w:r>
      <w:r w:rsidR="00FA63E6">
        <w:t>s</w:t>
      </w:r>
      <w:r>
        <w:t xml:space="preserve"> analog inputs to CAN messages and pas</w:t>
      </w:r>
      <w:r w:rsidR="00FA63E6">
        <w:t>se</w:t>
      </w:r>
      <w:r>
        <w:t xml:space="preserve">s them on to the motor </w:t>
      </w:r>
      <w:r w:rsidR="00FA63E6">
        <w:t>node</w:t>
      </w:r>
      <w:r>
        <w:t xml:space="preserve">. </w:t>
      </w:r>
    </w:p>
    <w:p w14:paraId="1F48F3C7" w14:textId="356DF0B7" w:rsidR="005A2FE9" w:rsidRDefault="005A2FE9" w:rsidP="005A2FE9">
      <w:pPr>
        <w:pStyle w:val="NormalIndent"/>
        <w:ind w:firstLine="0"/>
      </w:pPr>
      <w:r>
        <w:tab/>
        <w:t xml:space="preserve">The accelerator and brake units take analog inputs from analog pins and can be changed using a potentiometer. The inputs have separate ids and are sent over the CAN network, allowing the motor unit to receive and at the same time be able to distinguish between the two inputs. The motor unit uses this information to compute the speed and send this information back over the CAN network. The three nodes are shown in figure </w:t>
      </w:r>
      <w:r w:rsidR="00FA63E6">
        <w:t>7</w:t>
      </w:r>
      <w:r>
        <w:t>.</w:t>
      </w:r>
    </w:p>
    <w:p w14:paraId="4CBCED10" w14:textId="77777777" w:rsidR="005A2FE9" w:rsidRDefault="005A2FE9" w:rsidP="005A2FE9">
      <w:pPr>
        <w:pStyle w:val="NormalIndent"/>
        <w:ind w:firstLine="0"/>
      </w:pPr>
    </w:p>
    <w:tbl>
      <w:tblPr>
        <w:tblStyle w:val="TableGrid"/>
        <w:tblW w:w="0" w:type="auto"/>
        <w:tblLook w:val="04A0" w:firstRow="1" w:lastRow="0" w:firstColumn="1" w:lastColumn="0" w:noHBand="0" w:noVBand="1"/>
      </w:tblPr>
      <w:tblGrid>
        <w:gridCol w:w="4231"/>
        <w:gridCol w:w="5052"/>
      </w:tblGrid>
      <w:tr w:rsidR="005A2FE9" w14:paraId="65B12AD7" w14:textId="77777777" w:rsidTr="00841095">
        <w:trPr>
          <w:trHeight w:val="4402"/>
        </w:trPr>
        <w:tc>
          <w:tcPr>
            <w:tcW w:w="4231" w:type="dxa"/>
          </w:tcPr>
          <w:p w14:paraId="06DF5B81" w14:textId="77777777" w:rsidR="005A2FE9" w:rsidRDefault="005A2FE9" w:rsidP="00841095">
            <w:pPr>
              <w:pStyle w:val="NormalIndent"/>
              <w:ind w:firstLine="0"/>
            </w:pPr>
            <w:r>
              <w:rPr>
                <w:noProof/>
              </w:rPr>
              <w:drawing>
                <wp:anchor distT="0" distB="0" distL="114300" distR="114300" simplePos="0" relativeHeight="251673600" behindDoc="0" locked="0" layoutInCell="1" allowOverlap="1" wp14:anchorId="343D0433" wp14:editId="23D6F9A3">
                  <wp:simplePos x="0" y="0"/>
                  <wp:positionH relativeFrom="column">
                    <wp:posOffset>-134620</wp:posOffset>
                  </wp:positionH>
                  <wp:positionV relativeFrom="paragraph">
                    <wp:posOffset>285115</wp:posOffset>
                  </wp:positionV>
                  <wp:extent cx="2643505" cy="2188845"/>
                  <wp:effectExtent l="0" t="1270" r="3175"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2643505" cy="2188845"/>
                          </a:xfrm>
                          <a:prstGeom prst="rect">
                            <a:avLst/>
                          </a:prstGeom>
                          <a:noFill/>
                          <a:ln>
                            <a:noFill/>
                          </a:ln>
                        </pic:spPr>
                      </pic:pic>
                    </a:graphicData>
                  </a:graphic>
                  <wp14:sizeRelH relativeFrom="page">
                    <wp14:pctWidth>0</wp14:pctWidth>
                  </wp14:sizeRelH>
                  <wp14:sizeRelV relativeFrom="page">
                    <wp14:pctHeight>0</wp14:pctHeight>
                  </wp14:sizeRelV>
                </wp:anchor>
              </w:drawing>
            </w:r>
            <w:r>
              <w:t>a)</w:t>
            </w:r>
          </w:p>
        </w:tc>
        <w:tc>
          <w:tcPr>
            <w:tcW w:w="5051" w:type="dxa"/>
          </w:tcPr>
          <w:p w14:paraId="41C60B6D" w14:textId="77777777" w:rsidR="005A2FE9" w:rsidRDefault="005A2FE9" w:rsidP="00841095">
            <w:pPr>
              <w:pStyle w:val="NormalIndent"/>
              <w:ind w:firstLine="0"/>
            </w:pPr>
            <w:r>
              <w:rPr>
                <w:noProof/>
              </w:rPr>
              <w:drawing>
                <wp:anchor distT="0" distB="0" distL="114300" distR="114300" simplePos="0" relativeHeight="251674624" behindDoc="0" locked="0" layoutInCell="1" allowOverlap="1" wp14:anchorId="0933A548" wp14:editId="1D585E13">
                  <wp:simplePos x="0" y="0"/>
                  <wp:positionH relativeFrom="column">
                    <wp:posOffset>10160</wp:posOffset>
                  </wp:positionH>
                  <wp:positionV relativeFrom="paragraph">
                    <wp:posOffset>69850</wp:posOffset>
                  </wp:positionV>
                  <wp:extent cx="2729230" cy="2667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23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t>b)</w:t>
            </w:r>
          </w:p>
        </w:tc>
      </w:tr>
      <w:tr w:rsidR="005A2FE9" w14:paraId="2596D810" w14:textId="77777777" w:rsidTr="00841095">
        <w:trPr>
          <w:trHeight w:val="4134"/>
        </w:trPr>
        <w:tc>
          <w:tcPr>
            <w:tcW w:w="9283" w:type="dxa"/>
            <w:gridSpan w:val="2"/>
          </w:tcPr>
          <w:p w14:paraId="58C55691" w14:textId="77777777" w:rsidR="005A2FE9" w:rsidRDefault="005A2FE9" w:rsidP="00841095">
            <w:pPr>
              <w:pStyle w:val="NormalIndent"/>
              <w:ind w:firstLine="0"/>
            </w:pPr>
            <w:r>
              <w:rPr>
                <w:noProof/>
              </w:rPr>
              <w:drawing>
                <wp:anchor distT="0" distB="0" distL="114300" distR="114300" simplePos="0" relativeHeight="251675648" behindDoc="0" locked="0" layoutInCell="1" allowOverlap="1" wp14:anchorId="621DCB1A" wp14:editId="2C059A3C">
                  <wp:simplePos x="0" y="0"/>
                  <wp:positionH relativeFrom="column">
                    <wp:posOffset>486410</wp:posOffset>
                  </wp:positionH>
                  <wp:positionV relativeFrom="paragraph">
                    <wp:posOffset>116205</wp:posOffset>
                  </wp:positionV>
                  <wp:extent cx="4613910" cy="22739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3910"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t>c)</w:t>
            </w:r>
          </w:p>
        </w:tc>
      </w:tr>
    </w:tbl>
    <w:p w14:paraId="26EB9A0F" w14:textId="21C980C6" w:rsidR="005A2FE9" w:rsidRDefault="005A2FE9" w:rsidP="005A2FE9">
      <w:pPr>
        <w:pStyle w:val="NormalIndent"/>
        <w:ind w:firstLine="0"/>
        <w:jc w:val="center"/>
      </w:pPr>
      <w:r>
        <w:t xml:space="preserve">Figure </w:t>
      </w:r>
      <w:r w:rsidR="006A661E">
        <w:t>7</w:t>
      </w:r>
      <w:r>
        <w:t>. Pictured above, a) Motor node b) Accelerator &amp; Brake node c) Console Unit</w:t>
      </w:r>
    </w:p>
    <w:p w14:paraId="3781E66D" w14:textId="77777777" w:rsidR="005A2FE9" w:rsidRDefault="005A2FE9" w:rsidP="005A2FE9">
      <w:pPr>
        <w:pStyle w:val="NormalIndent"/>
        <w:ind w:firstLine="0"/>
        <w:jc w:val="center"/>
      </w:pPr>
    </w:p>
    <w:tbl>
      <w:tblPr>
        <w:tblStyle w:val="TableGrid"/>
        <w:tblW w:w="0" w:type="auto"/>
        <w:tblLook w:val="04A0" w:firstRow="1" w:lastRow="0" w:firstColumn="1" w:lastColumn="0" w:noHBand="0" w:noVBand="1"/>
      </w:tblPr>
      <w:tblGrid>
        <w:gridCol w:w="9350"/>
      </w:tblGrid>
      <w:tr w:rsidR="005A2FE9" w14:paraId="5C2789C5" w14:textId="77777777" w:rsidTr="00841095">
        <w:tc>
          <w:tcPr>
            <w:tcW w:w="9350" w:type="dxa"/>
          </w:tcPr>
          <w:p w14:paraId="0D71A730" w14:textId="77777777" w:rsidR="005A2FE9" w:rsidRDefault="005A2FE9" w:rsidP="00841095">
            <w:pPr>
              <w:pStyle w:val="NormalIndent"/>
              <w:ind w:firstLine="0"/>
              <w:jc w:val="left"/>
            </w:pPr>
            <w:r>
              <w:rPr>
                <w:noProof/>
              </w:rPr>
              <w:lastRenderedPageBreak/>
              <w:drawing>
                <wp:anchor distT="0" distB="0" distL="114300" distR="114300" simplePos="0" relativeHeight="251676672" behindDoc="0" locked="0" layoutInCell="1" allowOverlap="1" wp14:anchorId="6DFAB7F3" wp14:editId="466FE268">
                  <wp:simplePos x="0" y="0"/>
                  <wp:positionH relativeFrom="column">
                    <wp:posOffset>-63500</wp:posOffset>
                  </wp:positionH>
                  <wp:positionV relativeFrom="paragraph">
                    <wp:posOffset>1905</wp:posOffset>
                  </wp:positionV>
                  <wp:extent cx="5774055" cy="4334510"/>
                  <wp:effectExtent l="0" t="0" r="0"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4055" cy="43345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3DD2048" w14:textId="77777777" w:rsidR="005A2FE9" w:rsidRDefault="005A2FE9" w:rsidP="005A2FE9">
      <w:pPr>
        <w:pStyle w:val="NormalIndent"/>
        <w:ind w:firstLine="0"/>
        <w:jc w:val="center"/>
      </w:pPr>
      <w:r>
        <w:t>Figure 3. The complete system with 3nodes and connections between them</w:t>
      </w:r>
    </w:p>
    <w:p w14:paraId="052C6292" w14:textId="77777777" w:rsidR="005A2FE9" w:rsidRDefault="005A2FE9" w:rsidP="005A2FE9">
      <w:pPr>
        <w:pStyle w:val="NormalIndent"/>
        <w:ind w:firstLine="0"/>
        <w:jc w:val="left"/>
      </w:pPr>
    </w:p>
    <w:p w14:paraId="12CE2A9F" w14:textId="66C600B8" w:rsidR="005A2FE9" w:rsidRDefault="005A2FE9" w:rsidP="005A2FE9">
      <w:pPr>
        <w:pStyle w:val="NormalIndent"/>
        <w:ind w:firstLine="0"/>
        <w:jc w:val="left"/>
      </w:pPr>
      <w:r>
        <w:t xml:space="preserve">In figure 3 we can see the complete system. The nodes are connected over </w:t>
      </w:r>
      <w:r w:rsidR="009C7E77">
        <w:t xml:space="preserve">the </w:t>
      </w:r>
      <w:r>
        <w:t>CAN network. The boards have two pins TX and RX pin</w:t>
      </w:r>
      <w:r w:rsidR="009C7E77">
        <w:t>s for the CAN port</w:t>
      </w:r>
      <w:r>
        <w:t>. The TX pin is used to send data to the CAN transceiver, the RX pin receive</w:t>
      </w:r>
      <w:r w:rsidR="009C7E77">
        <w:t>s</w:t>
      </w:r>
      <w:r>
        <w:t xml:space="preserve"> data from the transceiver. </w:t>
      </w:r>
      <w:proofErr w:type="gramStart"/>
      <w:r>
        <w:t>Both of these</w:t>
      </w:r>
      <w:proofErr w:type="gramEnd"/>
      <w:r>
        <w:t xml:space="preserve"> pins are digital outputs and serial. </w:t>
      </w:r>
    </w:p>
    <w:p w14:paraId="0A45D65A" w14:textId="5BA16139" w:rsidR="005A2FE9" w:rsidRPr="00622BCE" w:rsidRDefault="005A2FE9" w:rsidP="005A2FE9">
      <w:pPr>
        <w:pStyle w:val="NormalIndent"/>
        <w:ind w:firstLine="0"/>
        <w:jc w:val="left"/>
      </w:pPr>
      <w:r>
        <w:tab/>
        <w:t xml:space="preserve">The TX and RX are connected to the respective pins on the MCP2551 IC. The two wires leaving the IC are CANH and CANL wires and together they carry each message. As stated above the CANH and CANL have differential voltages applied to them </w:t>
      </w:r>
      <w:proofErr w:type="spellStart"/>
      <w:r>
        <w:t>si</w:t>
      </w:r>
      <w:proofErr w:type="spellEnd"/>
      <w:r>
        <w:t xml:space="preserve">=o even though they may be two wires they still carry data serially. The wires can </w:t>
      </w:r>
      <w:r w:rsidR="009C7E77">
        <w:t xml:space="preserve">be </w:t>
      </w:r>
      <w:r>
        <w:t xml:space="preserve">twisted to form a twisted pair wire, this can reduce noise in the wires and allow the signal to be carried over long distances and at faster speeds. However, that is not necessary in this case. </w:t>
      </w:r>
    </w:p>
    <w:p w14:paraId="472C9B6C" w14:textId="77777777" w:rsidR="005A2FE9" w:rsidRPr="00223360" w:rsidRDefault="005A2FE9" w:rsidP="005A2FE9">
      <w:pPr>
        <w:pStyle w:val="NormalIndent"/>
        <w:ind w:firstLine="0"/>
        <w:jc w:val="left"/>
      </w:pPr>
    </w:p>
    <w:p w14:paraId="3DE36685" w14:textId="2E36BD92" w:rsidR="00434C32" w:rsidRDefault="00434C32" w:rsidP="00434C32">
      <w:pPr>
        <w:pStyle w:val="Heading1"/>
      </w:pPr>
      <w:r>
        <w:t>Discussion</w:t>
      </w:r>
    </w:p>
    <w:p w14:paraId="60DEE581" w14:textId="0E51ED83" w:rsidR="003D08F7" w:rsidRDefault="00C72D96" w:rsidP="00354625">
      <w:r>
        <w:t xml:space="preserve">The simulation and modeling of </w:t>
      </w:r>
      <w:r w:rsidR="009C7E77">
        <w:t xml:space="preserve">the </w:t>
      </w:r>
      <w:r>
        <w:t xml:space="preserve">CAN controller allow us to </w:t>
      </w:r>
      <w:r w:rsidR="003D08F7">
        <w:t>distribute a system model over multiple nodes and more closely model the system with actual hardware implementation. CAN Bus was chosen due to its long</w:t>
      </w:r>
      <w:r w:rsidR="009C7E77">
        <w:t>-</w:t>
      </w:r>
      <w:r w:rsidR="003D08F7">
        <w:t xml:space="preserve">standing use in vehicles and in recent years its adoption in smart buildings is growing. </w:t>
      </w:r>
    </w:p>
    <w:p w14:paraId="49A572DB" w14:textId="515FAF32" w:rsidR="00712EC7" w:rsidRDefault="003D08F7" w:rsidP="00354625">
      <w:r>
        <w:tab/>
        <w:t>The implementation of the model in DEVS presented a few challenges. The CAN controller should ideally have a</w:t>
      </w:r>
      <w:r w:rsidR="009C7E77">
        <w:t>n</w:t>
      </w:r>
      <w:r>
        <w:t xml:space="preserve"> RX port from which it receives input</w:t>
      </w:r>
      <w:r w:rsidR="008F284C">
        <w:t xml:space="preserve"> from the CAN bus</w:t>
      </w:r>
      <w:r w:rsidR="00712EC7">
        <w:t>.</w:t>
      </w:r>
      <w:r>
        <w:t xml:space="preserve"> </w:t>
      </w:r>
      <w:r w:rsidR="00712EC7">
        <w:t>H</w:t>
      </w:r>
      <w:r>
        <w:t>owever</w:t>
      </w:r>
      <w:r w:rsidR="009C7E77">
        <w:t>,</w:t>
      </w:r>
      <w:r>
        <w:t xml:space="preserve"> modeling this on hardware proves difficult </w:t>
      </w:r>
      <w:r w:rsidR="008F284C">
        <w:t>as the CAN bus</w:t>
      </w:r>
      <w:r w:rsidR="00712EC7">
        <w:t xml:space="preserve"> cannot be coupled with the CAN controller model. This is because </w:t>
      </w:r>
      <w:proofErr w:type="gramStart"/>
      <w:r w:rsidR="00712EC7">
        <w:t>the  CAN</w:t>
      </w:r>
      <w:proofErr w:type="gramEnd"/>
      <w:r w:rsidR="00712EC7">
        <w:t xml:space="preserve"> transceiver is a separate physical entity. It </w:t>
      </w:r>
      <w:r w:rsidR="008F284C">
        <w:t>will not provide any external inputs to the syst</w:t>
      </w:r>
      <w:r w:rsidR="00712EC7">
        <w:t xml:space="preserve">em that can be routed to the input ports. </w:t>
      </w:r>
    </w:p>
    <w:p w14:paraId="051361B6" w14:textId="1E3C290B" w:rsidR="00354625" w:rsidRDefault="00712EC7" w:rsidP="00354625">
      <w:r>
        <w:lastRenderedPageBreak/>
        <w:tab/>
        <w:t xml:space="preserve">One solution to this problem is to </w:t>
      </w:r>
      <w:r w:rsidR="00BC1F9D">
        <w:t xml:space="preserve">read the CAN bus in the internal transition function and set the time advance function to 0. This causes the </w:t>
      </w:r>
      <w:r w:rsidR="00610B06">
        <w:t xml:space="preserve">program to repeatedly check </w:t>
      </w:r>
      <w:r w:rsidR="009C7E77">
        <w:t xml:space="preserve">the </w:t>
      </w:r>
      <w:r w:rsidR="00610B06">
        <w:t xml:space="preserve">line and if an input is </w:t>
      </w:r>
      <w:proofErr w:type="gramStart"/>
      <w:r w:rsidR="00610B06">
        <w:t>received</w:t>
      </w:r>
      <w:proofErr w:type="gramEnd"/>
      <w:r w:rsidR="00610B06">
        <w:t xml:space="preserve"> we can change the time advance function to </w:t>
      </w:r>
      <w:r w:rsidR="009C7E77">
        <w:t xml:space="preserve">a </w:t>
      </w:r>
      <w:r w:rsidR="00610B06">
        <w:t>finite value and be able to send the output to the other models. While this works</w:t>
      </w:r>
      <w:r w:rsidR="009C7E77">
        <w:t>,</w:t>
      </w:r>
      <w:r w:rsidR="00610B06">
        <w:t xml:space="preserve"> with certain limitations</w:t>
      </w:r>
      <w:r w:rsidR="009C7E77">
        <w:t>,</w:t>
      </w:r>
      <w:r w:rsidR="00610B06">
        <w:t xml:space="preserve"> on hardware</w:t>
      </w:r>
      <w:r w:rsidR="009C7E77">
        <w:t>. D</w:t>
      </w:r>
      <w:r w:rsidR="00610B06">
        <w:t xml:space="preserve">uring software simulations the fact that the time advance function is set to 0 the model does not proceed and is stuck at that point forever. </w:t>
      </w:r>
    </w:p>
    <w:p w14:paraId="3C480158" w14:textId="56A9F5F6" w:rsidR="00610B06" w:rsidRDefault="00610B06" w:rsidP="00610B06">
      <w:pPr>
        <w:pStyle w:val="NormalIndent"/>
      </w:pPr>
      <w:r>
        <w:t>It causes certain problems in hardware as well, the NUCLEO-F207 board has two CAN port per board. If one port is set to read the line in this fashion the other port becomes useless and cannot be used for any other purpose. In internal testing</w:t>
      </w:r>
      <w:r w:rsidR="009C7E77">
        <w:t>,</w:t>
      </w:r>
      <w:r>
        <w:t xml:space="preserve"> the </w:t>
      </w:r>
      <w:r w:rsidR="00ED2121">
        <w:t>coupled model was not able to proceed as it was waiting for input from the line. This then means that using this method the model can only be used to read from a line</w:t>
      </w:r>
      <w:r w:rsidR="009C7E77">
        <w:t xml:space="preserve"> and any internal</w:t>
      </w:r>
      <w:r w:rsidR="00ED2121">
        <w:t xml:space="preserve"> </w:t>
      </w:r>
      <w:r w:rsidR="009C7E77">
        <w:t xml:space="preserve">action </w:t>
      </w:r>
      <w:r w:rsidR="00ED2121">
        <w:t xml:space="preserve">can </w:t>
      </w:r>
      <w:r w:rsidR="009C7E77">
        <w:t xml:space="preserve">only be </w:t>
      </w:r>
      <w:r w:rsidR="00ED2121">
        <w:t>trigger</w:t>
      </w:r>
      <w:r w:rsidR="009C7E77">
        <w:t>ed</w:t>
      </w:r>
      <w:r w:rsidR="00ED2121">
        <w:t xml:space="preserve"> </w:t>
      </w:r>
      <w:r w:rsidR="009C7E77">
        <w:t>o</w:t>
      </w:r>
      <w:r w:rsidR="00ED2121">
        <w:t>nly</w:t>
      </w:r>
      <w:r w:rsidR="009C7E77">
        <w:t xml:space="preserve"> if</w:t>
      </w:r>
      <w:r w:rsidR="00ED2121">
        <w:t xml:space="preserve"> something is read from the line. </w:t>
      </w:r>
    </w:p>
    <w:p w14:paraId="0B19E647" w14:textId="5FC33CD1" w:rsidR="00ED2121" w:rsidRDefault="00ED2121" w:rsidP="00610B06">
      <w:pPr>
        <w:pStyle w:val="NormalIndent"/>
      </w:pPr>
      <w:r>
        <w:t>The different mode</w:t>
      </w:r>
      <w:r w:rsidR="009C7E77">
        <w:t>s</w:t>
      </w:r>
      <w:r>
        <w:t xml:space="preserve"> were created to tackle this problem so that each node can only perform the function that it has to do. Mode 1 transmit </w:t>
      </w:r>
      <w:r w:rsidR="009C7E77">
        <w:t xml:space="preserve">the </w:t>
      </w:r>
      <w:r>
        <w:t xml:space="preserve">only mode was easy to implement and did not cause any significant problems. </w:t>
      </w:r>
    </w:p>
    <w:p w14:paraId="6F2A0971" w14:textId="4871045E" w:rsidR="00DC73C6" w:rsidRDefault="00ED2121" w:rsidP="00610B06">
      <w:pPr>
        <w:pStyle w:val="NormalIndent"/>
      </w:pPr>
      <w:r>
        <w:t xml:space="preserve">Mode 2, however, requires some thought. If we </w:t>
      </w:r>
      <w:r w:rsidR="00DC73C6">
        <w:t xml:space="preserve">are to receive and send from the same node then we need to add a delay after input is received. If we add a finite delay, the model will wait for some time and perform an output. The model will then go back to polling the line and prevent the other models </w:t>
      </w:r>
      <w:r w:rsidR="009C7E77">
        <w:t xml:space="preserve">from </w:t>
      </w:r>
      <w:r w:rsidR="00DC73C6">
        <w:t xml:space="preserve">proceeding and using the CAN port to transmit data. The solution is to passivate the model after it has performed an output and then wait until the rest of the models have advanced and returned what they want to send. The CAN port is then allowed to transmit the data and then move back to polling the </w:t>
      </w:r>
      <w:r w:rsidR="009C7E77">
        <w:t>input line</w:t>
      </w:r>
      <w:r w:rsidR="00DC73C6">
        <w:t xml:space="preserve">. </w:t>
      </w:r>
    </w:p>
    <w:p w14:paraId="75DE9CE6" w14:textId="4285A204" w:rsidR="00DC73C6" w:rsidRDefault="00DC73C6" w:rsidP="00610B06">
      <w:pPr>
        <w:pStyle w:val="NormalIndent"/>
      </w:pPr>
      <w:r>
        <w:t>This method however still prevents the node from generating its output on its own and is dependent on input from the CAN bus to generate an output. This is not a problem in this scenario but maybe a problem in other cases.</w:t>
      </w:r>
    </w:p>
    <w:p w14:paraId="3D1624CA" w14:textId="2D020A56" w:rsidR="00ED2121" w:rsidRPr="00610B06" w:rsidRDefault="00C12A89" w:rsidP="00610B06">
      <w:pPr>
        <w:pStyle w:val="NormalIndent"/>
      </w:pPr>
      <w:r>
        <w:t xml:space="preserve">The motor model iteratively computes the speed by </w:t>
      </w:r>
      <w:proofErr w:type="gramStart"/>
      <w:r>
        <w:t>taking into account</w:t>
      </w:r>
      <w:proofErr w:type="gramEnd"/>
      <w:r>
        <w:t xml:space="preserve"> the acceleration,</w:t>
      </w:r>
      <w:r w:rsidR="009C7E77">
        <w:t xml:space="preserve"> </w:t>
      </w:r>
      <w:r>
        <w:t>braking</w:t>
      </w:r>
      <w:r w:rsidR="009C7E77">
        <w:t>,</w:t>
      </w:r>
      <w:r>
        <w:t xml:space="preserve"> and drag force on the vehicle. The steep velocity curve can be reduced by reducing the weight of the accelerator (and braking) coefficients so that for a given input a smaller amount is added to the previous velocity. The model can be improved by adding the effect of gears on top speed by changing the coefficients of the model. In the same vein</w:t>
      </w:r>
      <w:r w:rsidR="009C7E77">
        <w:t>,</w:t>
      </w:r>
      <w:r>
        <w:t xml:space="preserve"> a more accurate equation for the drag force and its coefficients can more closely model a vehicle in motion. </w:t>
      </w:r>
      <w:r w:rsidR="00DC73C6">
        <w:t xml:space="preserve">   </w:t>
      </w:r>
      <w:r w:rsidR="00ED2121">
        <w:t xml:space="preserve"> </w:t>
      </w:r>
    </w:p>
    <w:p w14:paraId="34E076D8" w14:textId="5A98788F" w:rsidR="00434C32" w:rsidRDefault="00434C32" w:rsidP="00434C32">
      <w:pPr>
        <w:pStyle w:val="Heading1"/>
      </w:pPr>
      <w:r>
        <w:t>COnclusion</w:t>
      </w:r>
    </w:p>
    <w:p w14:paraId="236893E6" w14:textId="4AC969F0" w:rsidR="0053529C" w:rsidRPr="006A661E" w:rsidRDefault="00C12A89" w:rsidP="00C5092A">
      <w:r>
        <w:t>In this report</w:t>
      </w:r>
      <w:r w:rsidR="009C7E77">
        <w:t>,</w:t>
      </w:r>
      <w:r>
        <w:t xml:space="preserve"> we implemented a CAN controller using DEVS form</w:t>
      </w:r>
      <w:r w:rsidR="009C7E77">
        <w:t>a</w:t>
      </w:r>
      <w:r>
        <w:t xml:space="preserve">lism in software and then simulating the CAN controller on RT-DEVS. The </w:t>
      </w:r>
      <w:r w:rsidR="000B208D">
        <w:t xml:space="preserve">models were implemented on NUCLEO-F207Z boards running </w:t>
      </w:r>
      <w:proofErr w:type="spellStart"/>
      <w:r w:rsidR="009C7E77">
        <w:t>M</w:t>
      </w:r>
      <w:r w:rsidR="000B208D">
        <w:t>bed</w:t>
      </w:r>
      <w:proofErr w:type="spellEnd"/>
      <w:r w:rsidR="000B208D">
        <w:t>-OS and CADMIUM simulation tool. Implementing the CAN bus now allows us to simulate boards independently and still allow communication between the boards on actual hardware. A vehicle with an accelerator, brake unit, a console unit</w:t>
      </w:r>
      <w:r w:rsidR="009C7E77">
        <w:t>,</w:t>
      </w:r>
      <w:r w:rsidR="000B208D">
        <w:t xml:space="preserve"> and a motor unit w</w:t>
      </w:r>
      <w:r w:rsidR="009C7E77">
        <w:t>as</w:t>
      </w:r>
      <w:r w:rsidR="000B208D">
        <w:t xml:space="preserve"> simulated and the results showed that the CAN controller can successfully run in each of the three </w:t>
      </w:r>
      <w:proofErr w:type="gramStart"/>
      <w:r w:rsidR="000B208D">
        <w:t>modes  (</w:t>
      </w:r>
      <w:proofErr w:type="gramEnd"/>
      <w:r w:rsidR="000B208D">
        <w:t>receiving, transmitting</w:t>
      </w:r>
      <w:r w:rsidR="009C7E77">
        <w:t>,</w:t>
      </w:r>
      <w:r w:rsidR="000B208D">
        <w:t xml:space="preserve"> and both). The accelerator brake unit ran in sending mode, the console unit</w:t>
      </w:r>
      <w:r w:rsidR="00F04F59">
        <w:t xml:space="preserve"> ran</w:t>
      </w:r>
      <w:r w:rsidR="000B208D">
        <w:t xml:space="preserve"> in receiving mode</w:t>
      </w:r>
      <w:r w:rsidR="009C7E77">
        <w:t>,</w:t>
      </w:r>
      <w:r w:rsidR="000B208D">
        <w:t xml:space="preserve"> and </w:t>
      </w:r>
      <w:r w:rsidR="009C7E77">
        <w:t xml:space="preserve">the </w:t>
      </w:r>
      <w:r w:rsidR="000B208D">
        <w:t xml:space="preserve">motor node in both </w:t>
      </w:r>
      <w:proofErr w:type="gramStart"/>
      <w:r w:rsidR="000B208D">
        <w:t>mode</w:t>
      </w:r>
      <w:proofErr w:type="gramEnd"/>
      <w:r w:rsidR="000B208D">
        <w:t xml:space="preserve">. The logs for the console unit showed us that </w:t>
      </w:r>
      <w:r w:rsidR="009C7E77">
        <w:t xml:space="preserve">the </w:t>
      </w:r>
      <w:r w:rsidR="000B208D">
        <w:t xml:space="preserve">other two nodes were successfully receiving and sending data over the CAN bus and that the console unit was able to receive the data. The models can be further improved by solving some issues. The current method of polling the line prevents the model from proceeding and </w:t>
      </w:r>
      <w:r w:rsidR="00E1023C">
        <w:t xml:space="preserve">makes the other model dependent on the input from </w:t>
      </w:r>
      <w:r w:rsidR="009C7E77">
        <w:t xml:space="preserve">an </w:t>
      </w:r>
      <w:r w:rsidR="00E1023C">
        <w:t xml:space="preserve">external source to proceed with their simulation. Using an </w:t>
      </w:r>
      <w:proofErr w:type="gramStart"/>
      <w:r w:rsidR="00E1023C">
        <w:t>interrupt based</w:t>
      </w:r>
      <w:proofErr w:type="gramEnd"/>
      <w:r w:rsidR="00E1023C">
        <w:t xml:space="preserve"> model that use interrupt signals from the internal registers can allow the rest of the models on a node to proceed with their simulation and not be reliant on receiving a message from the node. </w:t>
      </w:r>
      <w:r w:rsidR="000B208D">
        <w:tab/>
      </w:r>
    </w:p>
    <w:p w14:paraId="24640AB3" w14:textId="22C3804F" w:rsidR="003D6A17" w:rsidRPr="007B4962" w:rsidRDefault="007E43A9" w:rsidP="001002A3">
      <w:pPr>
        <w:pStyle w:val="Heading"/>
        <w:rPr>
          <w:szCs w:val="22"/>
          <w:lang w:val="fr-FR"/>
        </w:rPr>
      </w:pPr>
      <w:r w:rsidRPr="007B4962">
        <w:rPr>
          <w:caps w:val="0"/>
          <w:szCs w:val="22"/>
          <w:lang w:val="fr-FR"/>
        </w:rPr>
        <w:t>REFERENCES</w:t>
      </w:r>
    </w:p>
    <w:p w14:paraId="6AAC3260" w14:textId="77777777" w:rsidR="006A661E" w:rsidRPr="009D67F6" w:rsidRDefault="006A661E" w:rsidP="006A661E">
      <w:pPr>
        <w:pStyle w:val="ListParagraph"/>
        <w:numPr>
          <w:ilvl w:val="0"/>
          <w:numId w:val="31"/>
        </w:numPr>
        <w:tabs>
          <w:tab w:val="clear" w:pos="360"/>
          <w:tab w:val="clear" w:pos="720"/>
          <w:tab w:val="clear" w:pos="1080"/>
        </w:tabs>
        <w:jc w:val="left"/>
        <w:rPr>
          <w:sz w:val="14"/>
          <w:szCs w:val="12"/>
        </w:rPr>
      </w:pPr>
      <w:r w:rsidRPr="009D67F6">
        <w:rPr>
          <w:i/>
          <w:iCs/>
          <w:sz w:val="18"/>
          <w:szCs w:val="16"/>
        </w:rPr>
        <w:t>Road vehicles — Controller area network (CAN)</w:t>
      </w:r>
      <w:r>
        <w:rPr>
          <w:sz w:val="18"/>
          <w:szCs w:val="16"/>
        </w:rPr>
        <w:t xml:space="preserve">, </w:t>
      </w:r>
      <w:r w:rsidRPr="009D67F6">
        <w:rPr>
          <w:sz w:val="18"/>
          <w:szCs w:val="16"/>
        </w:rPr>
        <w:t>ISO 11898-1</w:t>
      </w:r>
      <w:r>
        <w:rPr>
          <w:sz w:val="18"/>
          <w:szCs w:val="16"/>
        </w:rPr>
        <w:t>, 1993</w:t>
      </w:r>
    </w:p>
    <w:p w14:paraId="6B157EEA" w14:textId="77777777" w:rsidR="006A661E" w:rsidRDefault="006A661E" w:rsidP="006A661E">
      <w:pPr>
        <w:pStyle w:val="ListParagraph"/>
        <w:numPr>
          <w:ilvl w:val="0"/>
          <w:numId w:val="31"/>
        </w:numPr>
        <w:tabs>
          <w:tab w:val="clear" w:pos="360"/>
          <w:tab w:val="clear" w:pos="720"/>
          <w:tab w:val="clear" w:pos="1080"/>
        </w:tabs>
        <w:jc w:val="left"/>
        <w:rPr>
          <w:sz w:val="18"/>
          <w:szCs w:val="16"/>
        </w:rPr>
      </w:pPr>
      <w:r w:rsidRPr="00DF396A">
        <w:rPr>
          <w:sz w:val="18"/>
          <w:szCs w:val="16"/>
        </w:rPr>
        <w:t xml:space="preserve">Ortiz M., Diaz M., </w:t>
      </w:r>
      <w:proofErr w:type="spellStart"/>
      <w:r w:rsidRPr="00DF396A">
        <w:rPr>
          <w:sz w:val="18"/>
          <w:szCs w:val="16"/>
        </w:rPr>
        <w:t>Bellido</w:t>
      </w:r>
      <w:proofErr w:type="spellEnd"/>
      <w:r w:rsidRPr="00DF396A">
        <w:rPr>
          <w:sz w:val="18"/>
          <w:szCs w:val="16"/>
        </w:rPr>
        <w:t xml:space="preserve"> F., </w:t>
      </w:r>
      <w:proofErr w:type="spellStart"/>
      <w:r w:rsidRPr="00DF396A">
        <w:rPr>
          <w:sz w:val="18"/>
          <w:szCs w:val="16"/>
        </w:rPr>
        <w:t>Saez</w:t>
      </w:r>
      <w:proofErr w:type="spellEnd"/>
      <w:r w:rsidRPr="00DF396A">
        <w:rPr>
          <w:sz w:val="18"/>
          <w:szCs w:val="16"/>
        </w:rPr>
        <w:t xml:space="preserve"> E., </w:t>
      </w:r>
      <w:proofErr w:type="spellStart"/>
      <w:r w:rsidRPr="00DF396A">
        <w:rPr>
          <w:sz w:val="18"/>
          <w:szCs w:val="16"/>
        </w:rPr>
        <w:t>Quiles</w:t>
      </w:r>
      <w:proofErr w:type="spellEnd"/>
      <w:r w:rsidRPr="00DF396A">
        <w:rPr>
          <w:sz w:val="18"/>
          <w:szCs w:val="16"/>
        </w:rPr>
        <w:t xml:space="preserve"> F. (2011) Smart Home Automation Using Controller Area Network. In: Abraham A., </w:t>
      </w:r>
      <w:proofErr w:type="spellStart"/>
      <w:r w:rsidRPr="00DF396A">
        <w:rPr>
          <w:sz w:val="18"/>
          <w:szCs w:val="16"/>
        </w:rPr>
        <w:t>Corchado</w:t>
      </w:r>
      <w:proofErr w:type="spellEnd"/>
      <w:r w:rsidRPr="00DF396A">
        <w:rPr>
          <w:sz w:val="18"/>
          <w:szCs w:val="16"/>
        </w:rPr>
        <w:t xml:space="preserve"> J.M., González S.R., De Paz Santana J.F. (eds) International Symposium on Distributed </w:t>
      </w:r>
      <w:r w:rsidRPr="00DF396A">
        <w:rPr>
          <w:sz w:val="18"/>
          <w:szCs w:val="16"/>
        </w:rPr>
        <w:lastRenderedPageBreak/>
        <w:t xml:space="preserve">Computing and Artificial Intelligence. Advances in Intelligent and Soft Computing, vol 91. Springer, Berlin, Heidelberg. </w:t>
      </w:r>
      <w:hyperlink r:id="rId19" w:history="1">
        <w:r w:rsidRPr="00832A55">
          <w:rPr>
            <w:rStyle w:val="Hyperlink"/>
            <w:sz w:val="18"/>
            <w:szCs w:val="16"/>
          </w:rPr>
          <w:t>https://doi-org.proxy.library.carleton.ca/10.1007/978-3-642-19934-9_21</w:t>
        </w:r>
      </w:hyperlink>
    </w:p>
    <w:p w14:paraId="32B2C262" w14:textId="79490B59" w:rsidR="006A661E" w:rsidRPr="00916304" w:rsidRDefault="006A661E" w:rsidP="006A661E">
      <w:pPr>
        <w:pStyle w:val="ListParagraph"/>
        <w:numPr>
          <w:ilvl w:val="0"/>
          <w:numId w:val="31"/>
        </w:numPr>
        <w:tabs>
          <w:tab w:val="clear" w:pos="360"/>
          <w:tab w:val="clear" w:pos="720"/>
          <w:tab w:val="clear" w:pos="1080"/>
        </w:tabs>
        <w:jc w:val="left"/>
        <w:rPr>
          <w:rStyle w:val="Hyperlink"/>
          <w:color w:val="auto"/>
          <w:sz w:val="18"/>
          <w:szCs w:val="16"/>
        </w:rPr>
      </w:pPr>
      <w:r w:rsidRPr="00DF396A">
        <w:rPr>
          <w:sz w:val="18"/>
          <w:szCs w:val="16"/>
        </w:rPr>
        <w:t xml:space="preserve">Shweta S.A., Mukesh D.P., Jagdish B.N. (2011) Implementation of Controller Area Network (CAN) Bus (Building Automation). In: Unnikrishnan S., </w:t>
      </w:r>
      <w:proofErr w:type="spellStart"/>
      <w:r w:rsidRPr="00DF396A">
        <w:rPr>
          <w:sz w:val="18"/>
          <w:szCs w:val="16"/>
        </w:rPr>
        <w:t>Surve</w:t>
      </w:r>
      <w:proofErr w:type="spellEnd"/>
      <w:r w:rsidRPr="00DF396A">
        <w:rPr>
          <w:sz w:val="18"/>
          <w:szCs w:val="16"/>
        </w:rPr>
        <w:t xml:space="preserve"> S., </w:t>
      </w:r>
      <w:proofErr w:type="spellStart"/>
      <w:r w:rsidRPr="00DF396A">
        <w:rPr>
          <w:sz w:val="18"/>
          <w:szCs w:val="16"/>
        </w:rPr>
        <w:t>Bhoir</w:t>
      </w:r>
      <w:proofErr w:type="spellEnd"/>
      <w:r w:rsidRPr="00DF396A">
        <w:rPr>
          <w:sz w:val="18"/>
          <w:szCs w:val="16"/>
        </w:rPr>
        <w:t xml:space="preserve"> D. (eds) Advances in Computing, Communication and Control. ICAC3 2011. Communications in Computer and Information Science, vol 125. Springer, Berlin, Heidelberg. </w:t>
      </w:r>
      <w:hyperlink r:id="rId20" w:history="1">
        <w:r w:rsidRPr="00832A55">
          <w:rPr>
            <w:rStyle w:val="Hyperlink"/>
            <w:sz w:val="18"/>
            <w:szCs w:val="16"/>
          </w:rPr>
          <w:t>https://doi-org.proxy.library.carleton.ca/10.1007/978-3-642-18440-6_64</w:t>
        </w:r>
      </w:hyperlink>
    </w:p>
    <w:p w14:paraId="02453C23" w14:textId="379C9866" w:rsidR="00916304" w:rsidRDefault="00916304" w:rsidP="006A661E">
      <w:pPr>
        <w:pStyle w:val="ListParagraph"/>
        <w:numPr>
          <w:ilvl w:val="0"/>
          <w:numId w:val="31"/>
        </w:numPr>
        <w:tabs>
          <w:tab w:val="clear" w:pos="360"/>
          <w:tab w:val="clear" w:pos="720"/>
          <w:tab w:val="clear" w:pos="1080"/>
        </w:tabs>
        <w:jc w:val="left"/>
        <w:rPr>
          <w:sz w:val="18"/>
          <w:szCs w:val="16"/>
        </w:rPr>
      </w:pPr>
      <w:r w:rsidRPr="00916304">
        <w:rPr>
          <w:sz w:val="18"/>
          <w:szCs w:val="16"/>
        </w:rPr>
        <w:t>P. (n.d.). CAN and CAN FD bus decoding. Retrieved January 10, 2021, from https://www.picotech.com/library/oscilloscopes/can-bus-serial-protocol-decoding</w:t>
      </w:r>
    </w:p>
    <w:p w14:paraId="46798EAD" w14:textId="1BFF5579" w:rsidR="003D6A17" w:rsidRDefault="003D6A17" w:rsidP="003D6331">
      <w:pPr>
        <w:tabs>
          <w:tab w:val="clear" w:pos="360"/>
          <w:tab w:val="clear" w:pos="720"/>
          <w:tab w:val="clear" w:pos="1080"/>
        </w:tabs>
        <w:jc w:val="left"/>
      </w:pPr>
    </w:p>
    <w:sectPr w:rsidR="003D6A17" w:rsidSect="00F27F4F">
      <w:headerReference w:type="default" r:id="rId21"/>
      <w:footerReference w:type="default" r:id="rId22"/>
      <w:headerReference w:type="first" r:id="rId23"/>
      <w:type w:val="continuous"/>
      <w:pgSz w:w="12240" w:h="15840" w:code="1"/>
      <w:pgMar w:top="1440" w:right="1440" w:bottom="1440" w:left="1440" w:header="992" w:footer="1083"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51606D" w14:textId="77777777" w:rsidR="00183CC6" w:rsidRDefault="00183CC6">
      <w:r>
        <w:separator/>
      </w:r>
    </w:p>
  </w:endnote>
  <w:endnote w:type="continuationSeparator" w:id="0">
    <w:p w14:paraId="0B367943" w14:textId="77777777" w:rsidR="00183CC6" w:rsidRDefault="00183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6C3F5" w14:textId="77777777" w:rsidR="00841095" w:rsidRDefault="00841095" w:rsidP="00E4122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5F0DC" w14:textId="77777777" w:rsidR="00183CC6" w:rsidRDefault="00183CC6">
      <w:r>
        <w:separator/>
      </w:r>
    </w:p>
  </w:footnote>
  <w:footnote w:type="continuationSeparator" w:id="0">
    <w:p w14:paraId="3B81B95C" w14:textId="77777777" w:rsidR="00183CC6" w:rsidRDefault="00183C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A91F0" w14:textId="423D9B40" w:rsidR="00841095" w:rsidRPr="00C579DB" w:rsidRDefault="00841095" w:rsidP="00EF370A">
    <w:pPr>
      <w:pStyle w:val="Header"/>
      <w:jc w:val="center"/>
    </w:pPr>
    <w:r>
      <w:t>Jamal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B80B8" w14:textId="208D4A0B" w:rsidR="00841095" w:rsidRPr="00EE1FFB" w:rsidRDefault="00841095" w:rsidP="00E41226">
    <w:pPr>
      <w:pStyle w:val="HeadEditor2"/>
    </w:pPr>
    <w:r>
      <w:br/>
      <w:t>M. Jamal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5547AC"/>
    <w:multiLevelType w:val="hybridMultilevel"/>
    <w:tmpl w:val="86A61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F6B32EA"/>
    <w:multiLevelType w:val="hybridMultilevel"/>
    <w:tmpl w:val="67E2C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13C949CF"/>
    <w:multiLevelType w:val="hybridMultilevel"/>
    <w:tmpl w:val="5A86360A"/>
    <w:lvl w:ilvl="0" w:tplc="A97C7270">
      <w:start w:val="1"/>
      <w:numFmt w:val="decimal"/>
      <w:lvlText w:val="%1."/>
      <w:lvlJc w:val="left"/>
      <w:pPr>
        <w:ind w:left="720" w:hanging="360"/>
      </w:pPr>
      <w:rPr>
        <w:i w:val="0"/>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4568AB"/>
    <w:multiLevelType w:val="hybridMultilevel"/>
    <w:tmpl w:val="47D42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776431"/>
    <w:multiLevelType w:val="multilevel"/>
    <w:tmpl w:val="D77E7C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9E144FC"/>
    <w:multiLevelType w:val="multilevel"/>
    <w:tmpl w:val="E01AF73E"/>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2845"/>
        </w:tabs>
        <w:ind w:left="2845"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9" w15:restartNumberingAfterBreak="0">
    <w:nsid w:val="2DF82E8B"/>
    <w:multiLevelType w:val="hybridMultilevel"/>
    <w:tmpl w:val="B14077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22" w15:restartNumberingAfterBreak="0">
    <w:nsid w:val="457C688E"/>
    <w:multiLevelType w:val="hybridMultilevel"/>
    <w:tmpl w:val="CEDC58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9CF1693"/>
    <w:multiLevelType w:val="hybridMultilevel"/>
    <w:tmpl w:val="91D63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13F6CAB"/>
    <w:multiLevelType w:val="multilevel"/>
    <w:tmpl w:val="68144D58"/>
    <w:lvl w:ilvl="0">
      <w:start w:val="1"/>
      <w:numFmt w:val="upperLetter"/>
      <w:pStyle w:val="Appendices"/>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25"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26" w15:restartNumberingAfterBreak="0">
    <w:nsid w:val="7A2D5E3C"/>
    <w:multiLevelType w:val="hybridMultilevel"/>
    <w:tmpl w:val="DF4641C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num w:numId="1">
    <w:abstractNumId w:val="25"/>
  </w:num>
  <w:num w:numId="2">
    <w:abstractNumId w:val="18"/>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24"/>
  </w:num>
  <w:num w:numId="17">
    <w:abstractNumId w:val="0"/>
  </w:num>
  <w:num w:numId="18">
    <w:abstractNumId w:val="12"/>
  </w:num>
  <w:num w:numId="19">
    <w:abstractNumId w:val="16"/>
  </w:num>
  <w:num w:numId="20">
    <w:abstractNumId w:val="20"/>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11"/>
  </w:num>
  <w:num w:numId="27">
    <w:abstractNumId w:val="14"/>
  </w:num>
  <w:num w:numId="28">
    <w:abstractNumId w:val="23"/>
  </w:num>
  <w:num w:numId="29">
    <w:abstractNumId w:val="26"/>
  </w:num>
  <w:num w:numId="30">
    <w:abstractNumId w:val="22"/>
  </w:num>
  <w:num w:numId="31">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intFractionalCharacterWidth/>
  <w:bordersDoNotSurroundHeader/>
  <w:bordersDoNotSurroundFooter/>
  <w:hideSpellingErrors/>
  <w:hideGrammaticalErrors/>
  <w:activeWritingStyle w:appName="MSWord" w:lang="de-DE" w:vendorID="64" w:dllVersion="6" w:nlCheck="1" w:checkStyle="0"/>
  <w:activeWritingStyle w:appName="MSWord" w:lang="en-US" w:vendorID="64" w:dllVersion="6" w:nlCheck="1" w:checkStyle="1"/>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consecutiveHyphenLimit w:val="3"/>
  <w:hyphenationZone w:val="259"/>
  <w:doNotHyphenateCap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wNzc1MbQ0NjQxNrdU0lEKTi0uzszPAykwqQUA0MqW+iwAAAA="/>
    <w:docVar w:name="dgnword-docGUID" w:val="{ADDB42FF-FCBF-451E-A104-C94A9C589F76}"/>
    <w:docVar w:name="dgnword-eventsink" w:val="206975520"/>
  </w:docVars>
  <w:rsids>
    <w:rsidRoot w:val="00B077BE"/>
    <w:rsid w:val="00000722"/>
    <w:rsid w:val="000023E8"/>
    <w:rsid w:val="00002EA2"/>
    <w:rsid w:val="000037CC"/>
    <w:rsid w:val="00003F44"/>
    <w:rsid w:val="00006564"/>
    <w:rsid w:val="00010B20"/>
    <w:rsid w:val="000114B0"/>
    <w:rsid w:val="0001249B"/>
    <w:rsid w:val="00017AB9"/>
    <w:rsid w:val="00021CD0"/>
    <w:rsid w:val="0003158A"/>
    <w:rsid w:val="000411DE"/>
    <w:rsid w:val="000430DA"/>
    <w:rsid w:val="00043F4B"/>
    <w:rsid w:val="00044515"/>
    <w:rsid w:val="00044654"/>
    <w:rsid w:val="00047369"/>
    <w:rsid w:val="00047E07"/>
    <w:rsid w:val="00051643"/>
    <w:rsid w:val="000527FC"/>
    <w:rsid w:val="00053F11"/>
    <w:rsid w:val="00054DCE"/>
    <w:rsid w:val="00055167"/>
    <w:rsid w:val="00057468"/>
    <w:rsid w:val="0006297E"/>
    <w:rsid w:val="0006749C"/>
    <w:rsid w:val="00070B0E"/>
    <w:rsid w:val="00070F1C"/>
    <w:rsid w:val="0007289C"/>
    <w:rsid w:val="00082D99"/>
    <w:rsid w:val="0008435C"/>
    <w:rsid w:val="00090E63"/>
    <w:rsid w:val="000910F3"/>
    <w:rsid w:val="00092AAF"/>
    <w:rsid w:val="00092DFA"/>
    <w:rsid w:val="000A7A04"/>
    <w:rsid w:val="000B064D"/>
    <w:rsid w:val="000B208D"/>
    <w:rsid w:val="000B4222"/>
    <w:rsid w:val="000B7A66"/>
    <w:rsid w:val="000C3122"/>
    <w:rsid w:val="000C7195"/>
    <w:rsid w:val="000C75C8"/>
    <w:rsid w:val="000C7C52"/>
    <w:rsid w:val="000D473A"/>
    <w:rsid w:val="000D71D4"/>
    <w:rsid w:val="000E4409"/>
    <w:rsid w:val="000E63E2"/>
    <w:rsid w:val="000E6B98"/>
    <w:rsid w:val="000F0D30"/>
    <w:rsid w:val="000F75FB"/>
    <w:rsid w:val="00100031"/>
    <w:rsid w:val="001002A3"/>
    <w:rsid w:val="001028B2"/>
    <w:rsid w:val="00111511"/>
    <w:rsid w:val="00111917"/>
    <w:rsid w:val="0011443E"/>
    <w:rsid w:val="00121214"/>
    <w:rsid w:val="00124767"/>
    <w:rsid w:val="00132355"/>
    <w:rsid w:val="00134D57"/>
    <w:rsid w:val="00135D3B"/>
    <w:rsid w:val="00136BF6"/>
    <w:rsid w:val="001427B1"/>
    <w:rsid w:val="00142FE9"/>
    <w:rsid w:val="00160274"/>
    <w:rsid w:val="00162FA0"/>
    <w:rsid w:val="00171083"/>
    <w:rsid w:val="00176E36"/>
    <w:rsid w:val="00177EA0"/>
    <w:rsid w:val="00180826"/>
    <w:rsid w:val="0018306D"/>
    <w:rsid w:val="00183733"/>
    <w:rsid w:val="00183CC6"/>
    <w:rsid w:val="00184F0A"/>
    <w:rsid w:val="001867BE"/>
    <w:rsid w:val="0019652B"/>
    <w:rsid w:val="00197979"/>
    <w:rsid w:val="001A1852"/>
    <w:rsid w:val="001A3247"/>
    <w:rsid w:val="001A7AED"/>
    <w:rsid w:val="001A7B4F"/>
    <w:rsid w:val="001B027A"/>
    <w:rsid w:val="001B3BB9"/>
    <w:rsid w:val="001B625E"/>
    <w:rsid w:val="001B6949"/>
    <w:rsid w:val="001B77A0"/>
    <w:rsid w:val="001C4BFF"/>
    <w:rsid w:val="001D0FDF"/>
    <w:rsid w:val="001D3C22"/>
    <w:rsid w:val="001D56CD"/>
    <w:rsid w:val="001D6865"/>
    <w:rsid w:val="001D70C8"/>
    <w:rsid w:val="001E36E6"/>
    <w:rsid w:val="001E3B70"/>
    <w:rsid w:val="001E4CD8"/>
    <w:rsid w:val="001F1E6B"/>
    <w:rsid w:val="001F35E8"/>
    <w:rsid w:val="001F5D44"/>
    <w:rsid w:val="001F6CDA"/>
    <w:rsid w:val="001F7428"/>
    <w:rsid w:val="001F7674"/>
    <w:rsid w:val="0020091E"/>
    <w:rsid w:val="00204202"/>
    <w:rsid w:val="00205918"/>
    <w:rsid w:val="00212E2D"/>
    <w:rsid w:val="002140CB"/>
    <w:rsid w:val="00215A46"/>
    <w:rsid w:val="00217033"/>
    <w:rsid w:val="002170B7"/>
    <w:rsid w:val="00217848"/>
    <w:rsid w:val="00223360"/>
    <w:rsid w:val="00225D81"/>
    <w:rsid w:val="00231C80"/>
    <w:rsid w:val="002328C7"/>
    <w:rsid w:val="002331DB"/>
    <w:rsid w:val="00233BFE"/>
    <w:rsid w:val="00234D0A"/>
    <w:rsid w:val="002443DA"/>
    <w:rsid w:val="00246C5B"/>
    <w:rsid w:val="0024786B"/>
    <w:rsid w:val="002529A8"/>
    <w:rsid w:val="00253C6C"/>
    <w:rsid w:val="00257423"/>
    <w:rsid w:val="00257F2F"/>
    <w:rsid w:val="00265168"/>
    <w:rsid w:val="002667E6"/>
    <w:rsid w:val="00271C94"/>
    <w:rsid w:val="00272AB0"/>
    <w:rsid w:val="00272B08"/>
    <w:rsid w:val="00273EB9"/>
    <w:rsid w:val="0027603D"/>
    <w:rsid w:val="002904A9"/>
    <w:rsid w:val="00292247"/>
    <w:rsid w:val="00297D67"/>
    <w:rsid w:val="002A0DA5"/>
    <w:rsid w:val="002A0EA7"/>
    <w:rsid w:val="002A1157"/>
    <w:rsid w:val="002A74B9"/>
    <w:rsid w:val="002B2632"/>
    <w:rsid w:val="002B5D44"/>
    <w:rsid w:val="002B6A5D"/>
    <w:rsid w:val="002C381B"/>
    <w:rsid w:val="002C617A"/>
    <w:rsid w:val="002D2FFF"/>
    <w:rsid w:val="002D3C89"/>
    <w:rsid w:val="002D47BC"/>
    <w:rsid w:val="002E3359"/>
    <w:rsid w:val="002E7338"/>
    <w:rsid w:val="002F1D39"/>
    <w:rsid w:val="002F685E"/>
    <w:rsid w:val="002F6E15"/>
    <w:rsid w:val="002F6FCF"/>
    <w:rsid w:val="003019B1"/>
    <w:rsid w:val="00303248"/>
    <w:rsid w:val="00305E0F"/>
    <w:rsid w:val="00306971"/>
    <w:rsid w:val="003136BF"/>
    <w:rsid w:val="003137E2"/>
    <w:rsid w:val="00321F83"/>
    <w:rsid w:val="00332F60"/>
    <w:rsid w:val="00335CE0"/>
    <w:rsid w:val="00336997"/>
    <w:rsid w:val="00342D1A"/>
    <w:rsid w:val="0034453E"/>
    <w:rsid w:val="0034518B"/>
    <w:rsid w:val="00350723"/>
    <w:rsid w:val="00352FF3"/>
    <w:rsid w:val="00354625"/>
    <w:rsid w:val="00357606"/>
    <w:rsid w:val="00357FAB"/>
    <w:rsid w:val="00365ED6"/>
    <w:rsid w:val="00366E28"/>
    <w:rsid w:val="00371890"/>
    <w:rsid w:val="00371CFC"/>
    <w:rsid w:val="003735D5"/>
    <w:rsid w:val="00376FE2"/>
    <w:rsid w:val="00376FF0"/>
    <w:rsid w:val="003801A9"/>
    <w:rsid w:val="00382BD0"/>
    <w:rsid w:val="00390DFC"/>
    <w:rsid w:val="0039449D"/>
    <w:rsid w:val="003949A7"/>
    <w:rsid w:val="0039623E"/>
    <w:rsid w:val="003978B3"/>
    <w:rsid w:val="003A1E5A"/>
    <w:rsid w:val="003A5256"/>
    <w:rsid w:val="003B14CA"/>
    <w:rsid w:val="003B32EE"/>
    <w:rsid w:val="003C205F"/>
    <w:rsid w:val="003C36AB"/>
    <w:rsid w:val="003D0253"/>
    <w:rsid w:val="003D08F7"/>
    <w:rsid w:val="003D3173"/>
    <w:rsid w:val="003D3D89"/>
    <w:rsid w:val="003D4349"/>
    <w:rsid w:val="003D535F"/>
    <w:rsid w:val="003D6331"/>
    <w:rsid w:val="003D6A17"/>
    <w:rsid w:val="003E04D9"/>
    <w:rsid w:val="003E1662"/>
    <w:rsid w:val="003F3F84"/>
    <w:rsid w:val="003F499D"/>
    <w:rsid w:val="003F5E1C"/>
    <w:rsid w:val="003F68C5"/>
    <w:rsid w:val="003F6FD7"/>
    <w:rsid w:val="0040219D"/>
    <w:rsid w:val="004028EB"/>
    <w:rsid w:val="00412790"/>
    <w:rsid w:val="0041304E"/>
    <w:rsid w:val="00415776"/>
    <w:rsid w:val="004207F5"/>
    <w:rsid w:val="004225C3"/>
    <w:rsid w:val="0042509C"/>
    <w:rsid w:val="00431E53"/>
    <w:rsid w:val="00434C32"/>
    <w:rsid w:val="00437247"/>
    <w:rsid w:val="00437E05"/>
    <w:rsid w:val="00440CB9"/>
    <w:rsid w:val="00440FFC"/>
    <w:rsid w:val="0044558F"/>
    <w:rsid w:val="004459A2"/>
    <w:rsid w:val="00447C14"/>
    <w:rsid w:val="00452D5A"/>
    <w:rsid w:val="0046106C"/>
    <w:rsid w:val="00463B3F"/>
    <w:rsid w:val="00463B7F"/>
    <w:rsid w:val="004674B1"/>
    <w:rsid w:val="0047109A"/>
    <w:rsid w:val="00472ACB"/>
    <w:rsid w:val="00474053"/>
    <w:rsid w:val="004767C0"/>
    <w:rsid w:val="00480546"/>
    <w:rsid w:val="00483EBE"/>
    <w:rsid w:val="0049011F"/>
    <w:rsid w:val="00496987"/>
    <w:rsid w:val="004A23CE"/>
    <w:rsid w:val="004B25CC"/>
    <w:rsid w:val="004B2B1D"/>
    <w:rsid w:val="004B4CA9"/>
    <w:rsid w:val="004B699E"/>
    <w:rsid w:val="004B7B21"/>
    <w:rsid w:val="004C0916"/>
    <w:rsid w:val="004C1A67"/>
    <w:rsid w:val="004C6293"/>
    <w:rsid w:val="004C66A7"/>
    <w:rsid w:val="004C6F2A"/>
    <w:rsid w:val="004D1559"/>
    <w:rsid w:val="004D2A15"/>
    <w:rsid w:val="004D68D1"/>
    <w:rsid w:val="004D7AF4"/>
    <w:rsid w:val="004D7CD9"/>
    <w:rsid w:val="004E2E33"/>
    <w:rsid w:val="004E39E3"/>
    <w:rsid w:val="004E42FF"/>
    <w:rsid w:val="004E4CD4"/>
    <w:rsid w:val="004E5CF9"/>
    <w:rsid w:val="004F5731"/>
    <w:rsid w:val="00511559"/>
    <w:rsid w:val="005116CF"/>
    <w:rsid w:val="00514330"/>
    <w:rsid w:val="005244E8"/>
    <w:rsid w:val="00525DE6"/>
    <w:rsid w:val="00525F11"/>
    <w:rsid w:val="005275D4"/>
    <w:rsid w:val="00527FCA"/>
    <w:rsid w:val="00533FDB"/>
    <w:rsid w:val="0053529C"/>
    <w:rsid w:val="00536C4B"/>
    <w:rsid w:val="00542EF8"/>
    <w:rsid w:val="00550F59"/>
    <w:rsid w:val="00552E83"/>
    <w:rsid w:val="00553614"/>
    <w:rsid w:val="0055505B"/>
    <w:rsid w:val="00556ABD"/>
    <w:rsid w:val="005577F3"/>
    <w:rsid w:val="005628A5"/>
    <w:rsid w:val="00564503"/>
    <w:rsid w:val="00564918"/>
    <w:rsid w:val="00566E7A"/>
    <w:rsid w:val="00576BDA"/>
    <w:rsid w:val="00581545"/>
    <w:rsid w:val="00581C70"/>
    <w:rsid w:val="00586838"/>
    <w:rsid w:val="00590B37"/>
    <w:rsid w:val="005A0737"/>
    <w:rsid w:val="005A1D02"/>
    <w:rsid w:val="005A1D42"/>
    <w:rsid w:val="005A2FE9"/>
    <w:rsid w:val="005A3013"/>
    <w:rsid w:val="005A7F99"/>
    <w:rsid w:val="005B0766"/>
    <w:rsid w:val="005B17AC"/>
    <w:rsid w:val="005B3D52"/>
    <w:rsid w:val="005B55FA"/>
    <w:rsid w:val="005C5045"/>
    <w:rsid w:val="005C6D61"/>
    <w:rsid w:val="005D1644"/>
    <w:rsid w:val="005D1A35"/>
    <w:rsid w:val="005D1B7C"/>
    <w:rsid w:val="005D27CA"/>
    <w:rsid w:val="005D30FA"/>
    <w:rsid w:val="005D36E9"/>
    <w:rsid w:val="005D37DC"/>
    <w:rsid w:val="005D3D32"/>
    <w:rsid w:val="005D7AF7"/>
    <w:rsid w:val="005E264B"/>
    <w:rsid w:val="005E60D2"/>
    <w:rsid w:val="005F0EDF"/>
    <w:rsid w:val="005F3825"/>
    <w:rsid w:val="006005DD"/>
    <w:rsid w:val="0060156B"/>
    <w:rsid w:val="00602447"/>
    <w:rsid w:val="006071C0"/>
    <w:rsid w:val="00607D8B"/>
    <w:rsid w:val="00610B06"/>
    <w:rsid w:val="006111F8"/>
    <w:rsid w:val="0061539A"/>
    <w:rsid w:val="00617231"/>
    <w:rsid w:val="00620AE8"/>
    <w:rsid w:val="00621893"/>
    <w:rsid w:val="00622048"/>
    <w:rsid w:val="00622BCE"/>
    <w:rsid w:val="00623103"/>
    <w:rsid w:val="0062555B"/>
    <w:rsid w:val="00630016"/>
    <w:rsid w:val="0063098C"/>
    <w:rsid w:val="006334B7"/>
    <w:rsid w:val="00635E1A"/>
    <w:rsid w:val="00640C15"/>
    <w:rsid w:val="00643C4C"/>
    <w:rsid w:val="00645110"/>
    <w:rsid w:val="0064713A"/>
    <w:rsid w:val="00647F52"/>
    <w:rsid w:val="00650E87"/>
    <w:rsid w:val="00651864"/>
    <w:rsid w:val="00655F1E"/>
    <w:rsid w:val="006622A4"/>
    <w:rsid w:val="006632A9"/>
    <w:rsid w:val="006654F6"/>
    <w:rsid w:val="00675AA7"/>
    <w:rsid w:val="00681391"/>
    <w:rsid w:val="00683826"/>
    <w:rsid w:val="006921AC"/>
    <w:rsid w:val="00692E1C"/>
    <w:rsid w:val="00694505"/>
    <w:rsid w:val="00695E8B"/>
    <w:rsid w:val="006A0586"/>
    <w:rsid w:val="006A5C17"/>
    <w:rsid w:val="006A661E"/>
    <w:rsid w:val="006B25A2"/>
    <w:rsid w:val="006B307A"/>
    <w:rsid w:val="006B7F8F"/>
    <w:rsid w:val="006C090F"/>
    <w:rsid w:val="006C282B"/>
    <w:rsid w:val="006C3BF9"/>
    <w:rsid w:val="006C445F"/>
    <w:rsid w:val="006C4C85"/>
    <w:rsid w:val="006C5E1B"/>
    <w:rsid w:val="006D10DB"/>
    <w:rsid w:val="006D1C08"/>
    <w:rsid w:val="006D1DD4"/>
    <w:rsid w:val="006D42A5"/>
    <w:rsid w:val="006D6E70"/>
    <w:rsid w:val="006D7D9A"/>
    <w:rsid w:val="006D7F2B"/>
    <w:rsid w:val="006E0BFB"/>
    <w:rsid w:val="006E7501"/>
    <w:rsid w:val="006E79B6"/>
    <w:rsid w:val="006F3CEB"/>
    <w:rsid w:val="006F50F8"/>
    <w:rsid w:val="00700B69"/>
    <w:rsid w:val="0071220E"/>
    <w:rsid w:val="00712EC7"/>
    <w:rsid w:val="0071587C"/>
    <w:rsid w:val="007216B9"/>
    <w:rsid w:val="00722AEA"/>
    <w:rsid w:val="00723CF7"/>
    <w:rsid w:val="007245CA"/>
    <w:rsid w:val="00724739"/>
    <w:rsid w:val="00730C42"/>
    <w:rsid w:val="0073677B"/>
    <w:rsid w:val="007368D1"/>
    <w:rsid w:val="00737C1D"/>
    <w:rsid w:val="007408C1"/>
    <w:rsid w:val="0074359F"/>
    <w:rsid w:val="007435AD"/>
    <w:rsid w:val="0074413F"/>
    <w:rsid w:val="007446B9"/>
    <w:rsid w:val="007453D1"/>
    <w:rsid w:val="00752DB3"/>
    <w:rsid w:val="007534CF"/>
    <w:rsid w:val="00753C7D"/>
    <w:rsid w:val="00771244"/>
    <w:rsid w:val="00771D6E"/>
    <w:rsid w:val="00771E4A"/>
    <w:rsid w:val="007774D6"/>
    <w:rsid w:val="0078104C"/>
    <w:rsid w:val="00784501"/>
    <w:rsid w:val="0078755B"/>
    <w:rsid w:val="00787D28"/>
    <w:rsid w:val="007936E1"/>
    <w:rsid w:val="007936E8"/>
    <w:rsid w:val="00795074"/>
    <w:rsid w:val="00795469"/>
    <w:rsid w:val="007A13A3"/>
    <w:rsid w:val="007A4515"/>
    <w:rsid w:val="007A6878"/>
    <w:rsid w:val="007B0097"/>
    <w:rsid w:val="007B4962"/>
    <w:rsid w:val="007C39B9"/>
    <w:rsid w:val="007C69A2"/>
    <w:rsid w:val="007D15EB"/>
    <w:rsid w:val="007D2CAE"/>
    <w:rsid w:val="007D2F8A"/>
    <w:rsid w:val="007D7563"/>
    <w:rsid w:val="007E43A9"/>
    <w:rsid w:val="007E7D02"/>
    <w:rsid w:val="007F2812"/>
    <w:rsid w:val="007F4273"/>
    <w:rsid w:val="007F458F"/>
    <w:rsid w:val="007F5A75"/>
    <w:rsid w:val="007F777A"/>
    <w:rsid w:val="0080522A"/>
    <w:rsid w:val="00805414"/>
    <w:rsid w:val="00805CA9"/>
    <w:rsid w:val="008101AE"/>
    <w:rsid w:val="0081193A"/>
    <w:rsid w:val="008172DB"/>
    <w:rsid w:val="00821704"/>
    <w:rsid w:val="00831D36"/>
    <w:rsid w:val="00833617"/>
    <w:rsid w:val="00835673"/>
    <w:rsid w:val="008406DC"/>
    <w:rsid w:val="00841095"/>
    <w:rsid w:val="008438DA"/>
    <w:rsid w:val="00843FE9"/>
    <w:rsid w:val="00850A55"/>
    <w:rsid w:val="00850EEA"/>
    <w:rsid w:val="00852DD1"/>
    <w:rsid w:val="00856443"/>
    <w:rsid w:val="008616E4"/>
    <w:rsid w:val="00866559"/>
    <w:rsid w:val="0088417A"/>
    <w:rsid w:val="008879CA"/>
    <w:rsid w:val="00893102"/>
    <w:rsid w:val="008942E2"/>
    <w:rsid w:val="00894A3C"/>
    <w:rsid w:val="00897302"/>
    <w:rsid w:val="008B2EDD"/>
    <w:rsid w:val="008B4350"/>
    <w:rsid w:val="008B624F"/>
    <w:rsid w:val="008C026D"/>
    <w:rsid w:val="008C079C"/>
    <w:rsid w:val="008C3D3D"/>
    <w:rsid w:val="008D01A3"/>
    <w:rsid w:val="008D29AB"/>
    <w:rsid w:val="008D4EA1"/>
    <w:rsid w:val="008E066E"/>
    <w:rsid w:val="008E491A"/>
    <w:rsid w:val="008F02A2"/>
    <w:rsid w:val="008F0AEC"/>
    <w:rsid w:val="008F284C"/>
    <w:rsid w:val="008F489E"/>
    <w:rsid w:val="008F59BA"/>
    <w:rsid w:val="008F7246"/>
    <w:rsid w:val="00906F34"/>
    <w:rsid w:val="00910AEC"/>
    <w:rsid w:val="00914E48"/>
    <w:rsid w:val="00916304"/>
    <w:rsid w:val="00917636"/>
    <w:rsid w:val="00921396"/>
    <w:rsid w:val="00921E3A"/>
    <w:rsid w:val="00923E95"/>
    <w:rsid w:val="00930FF0"/>
    <w:rsid w:val="0093165A"/>
    <w:rsid w:val="00931F49"/>
    <w:rsid w:val="0093265B"/>
    <w:rsid w:val="00934292"/>
    <w:rsid w:val="009351DE"/>
    <w:rsid w:val="00941A0C"/>
    <w:rsid w:val="00941BC3"/>
    <w:rsid w:val="009425E8"/>
    <w:rsid w:val="00946489"/>
    <w:rsid w:val="0094665C"/>
    <w:rsid w:val="00946F79"/>
    <w:rsid w:val="00951131"/>
    <w:rsid w:val="009516AF"/>
    <w:rsid w:val="00961CEF"/>
    <w:rsid w:val="00964E46"/>
    <w:rsid w:val="00966659"/>
    <w:rsid w:val="0096760C"/>
    <w:rsid w:val="00983DCB"/>
    <w:rsid w:val="00985458"/>
    <w:rsid w:val="00986BB6"/>
    <w:rsid w:val="00991651"/>
    <w:rsid w:val="009927E0"/>
    <w:rsid w:val="009939FB"/>
    <w:rsid w:val="0099719D"/>
    <w:rsid w:val="00997D4A"/>
    <w:rsid w:val="009A0569"/>
    <w:rsid w:val="009A2B5C"/>
    <w:rsid w:val="009A43C1"/>
    <w:rsid w:val="009A52CD"/>
    <w:rsid w:val="009A64B1"/>
    <w:rsid w:val="009B05B1"/>
    <w:rsid w:val="009B0904"/>
    <w:rsid w:val="009B1F6F"/>
    <w:rsid w:val="009B2A27"/>
    <w:rsid w:val="009B426F"/>
    <w:rsid w:val="009B4B31"/>
    <w:rsid w:val="009B5F24"/>
    <w:rsid w:val="009C0168"/>
    <w:rsid w:val="009C17DC"/>
    <w:rsid w:val="009C7E77"/>
    <w:rsid w:val="009D430F"/>
    <w:rsid w:val="009D7F38"/>
    <w:rsid w:val="009E26A3"/>
    <w:rsid w:val="009E477D"/>
    <w:rsid w:val="009E5810"/>
    <w:rsid w:val="009E6890"/>
    <w:rsid w:val="009F3C90"/>
    <w:rsid w:val="009F4FEE"/>
    <w:rsid w:val="009F79B8"/>
    <w:rsid w:val="009F7EE4"/>
    <w:rsid w:val="00A00AC4"/>
    <w:rsid w:val="00A01FFD"/>
    <w:rsid w:val="00A0430A"/>
    <w:rsid w:val="00A105E1"/>
    <w:rsid w:val="00A11276"/>
    <w:rsid w:val="00A11A0B"/>
    <w:rsid w:val="00A132F5"/>
    <w:rsid w:val="00A21282"/>
    <w:rsid w:val="00A229B4"/>
    <w:rsid w:val="00A2341A"/>
    <w:rsid w:val="00A23C26"/>
    <w:rsid w:val="00A240FA"/>
    <w:rsid w:val="00A26CBA"/>
    <w:rsid w:val="00A30D36"/>
    <w:rsid w:val="00A31273"/>
    <w:rsid w:val="00A34CCE"/>
    <w:rsid w:val="00A35AF4"/>
    <w:rsid w:val="00A41F42"/>
    <w:rsid w:val="00A437F1"/>
    <w:rsid w:val="00A4389F"/>
    <w:rsid w:val="00A45321"/>
    <w:rsid w:val="00A50FD8"/>
    <w:rsid w:val="00A53289"/>
    <w:rsid w:val="00A56F64"/>
    <w:rsid w:val="00A5716E"/>
    <w:rsid w:val="00A608C0"/>
    <w:rsid w:val="00A6208C"/>
    <w:rsid w:val="00A62A0A"/>
    <w:rsid w:val="00A6402F"/>
    <w:rsid w:val="00A65A71"/>
    <w:rsid w:val="00A70793"/>
    <w:rsid w:val="00A717CC"/>
    <w:rsid w:val="00A74724"/>
    <w:rsid w:val="00A74CF5"/>
    <w:rsid w:val="00A750D8"/>
    <w:rsid w:val="00A7746C"/>
    <w:rsid w:val="00A82565"/>
    <w:rsid w:val="00A8593E"/>
    <w:rsid w:val="00A85B41"/>
    <w:rsid w:val="00A86A4B"/>
    <w:rsid w:val="00A97592"/>
    <w:rsid w:val="00AA30DD"/>
    <w:rsid w:val="00AB0ABA"/>
    <w:rsid w:val="00AB40AF"/>
    <w:rsid w:val="00AB56DA"/>
    <w:rsid w:val="00AB5F3C"/>
    <w:rsid w:val="00AC2642"/>
    <w:rsid w:val="00AC36A4"/>
    <w:rsid w:val="00AC4840"/>
    <w:rsid w:val="00AD01DA"/>
    <w:rsid w:val="00AD1A2A"/>
    <w:rsid w:val="00AD756C"/>
    <w:rsid w:val="00AE2C89"/>
    <w:rsid w:val="00AE46ED"/>
    <w:rsid w:val="00B0172E"/>
    <w:rsid w:val="00B049A4"/>
    <w:rsid w:val="00B04B59"/>
    <w:rsid w:val="00B077BE"/>
    <w:rsid w:val="00B1475F"/>
    <w:rsid w:val="00B15A02"/>
    <w:rsid w:val="00B15FD9"/>
    <w:rsid w:val="00B218FD"/>
    <w:rsid w:val="00B227DC"/>
    <w:rsid w:val="00B22968"/>
    <w:rsid w:val="00B23A71"/>
    <w:rsid w:val="00B24A1C"/>
    <w:rsid w:val="00B343C7"/>
    <w:rsid w:val="00B367E3"/>
    <w:rsid w:val="00B36A40"/>
    <w:rsid w:val="00B414D5"/>
    <w:rsid w:val="00B43129"/>
    <w:rsid w:val="00B45E28"/>
    <w:rsid w:val="00B50FF6"/>
    <w:rsid w:val="00B52146"/>
    <w:rsid w:val="00B57253"/>
    <w:rsid w:val="00B6164B"/>
    <w:rsid w:val="00B632AA"/>
    <w:rsid w:val="00B64371"/>
    <w:rsid w:val="00B715D5"/>
    <w:rsid w:val="00B7755E"/>
    <w:rsid w:val="00B816D0"/>
    <w:rsid w:val="00B8374B"/>
    <w:rsid w:val="00B84875"/>
    <w:rsid w:val="00B85A0C"/>
    <w:rsid w:val="00B86FCD"/>
    <w:rsid w:val="00B93FB6"/>
    <w:rsid w:val="00BA0282"/>
    <w:rsid w:val="00BA5796"/>
    <w:rsid w:val="00BB33BD"/>
    <w:rsid w:val="00BB4BD8"/>
    <w:rsid w:val="00BC0AA0"/>
    <w:rsid w:val="00BC136A"/>
    <w:rsid w:val="00BC13FA"/>
    <w:rsid w:val="00BC1F9D"/>
    <w:rsid w:val="00BC29B3"/>
    <w:rsid w:val="00BC4878"/>
    <w:rsid w:val="00BD164F"/>
    <w:rsid w:val="00BD49DB"/>
    <w:rsid w:val="00BD553E"/>
    <w:rsid w:val="00BD6705"/>
    <w:rsid w:val="00BE08D1"/>
    <w:rsid w:val="00BE27F9"/>
    <w:rsid w:val="00BE2C80"/>
    <w:rsid w:val="00BE4D1F"/>
    <w:rsid w:val="00BF75C2"/>
    <w:rsid w:val="00C010D4"/>
    <w:rsid w:val="00C034B4"/>
    <w:rsid w:val="00C062AC"/>
    <w:rsid w:val="00C12A89"/>
    <w:rsid w:val="00C21EA3"/>
    <w:rsid w:val="00C22820"/>
    <w:rsid w:val="00C3136A"/>
    <w:rsid w:val="00C3146A"/>
    <w:rsid w:val="00C314A4"/>
    <w:rsid w:val="00C3174F"/>
    <w:rsid w:val="00C35399"/>
    <w:rsid w:val="00C37773"/>
    <w:rsid w:val="00C44D06"/>
    <w:rsid w:val="00C5092A"/>
    <w:rsid w:val="00C54E60"/>
    <w:rsid w:val="00C579DB"/>
    <w:rsid w:val="00C63F55"/>
    <w:rsid w:val="00C7002A"/>
    <w:rsid w:val="00C72C8B"/>
    <w:rsid w:val="00C72D96"/>
    <w:rsid w:val="00C866DE"/>
    <w:rsid w:val="00C91A65"/>
    <w:rsid w:val="00C930E8"/>
    <w:rsid w:val="00C95BCC"/>
    <w:rsid w:val="00C97555"/>
    <w:rsid w:val="00CA351B"/>
    <w:rsid w:val="00CA3F10"/>
    <w:rsid w:val="00CA4CC7"/>
    <w:rsid w:val="00CA6C75"/>
    <w:rsid w:val="00CB3396"/>
    <w:rsid w:val="00CB3CDB"/>
    <w:rsid w:val="00CB45E1"/>
    <w:rsid w:val="00CB4C8B"/>
    <w:rsid w:val="00CB6CD2"/>
    <w:rsid w:val="00CB77CE"/>
    <w:rsid w:val="00CC0A23"/>
    <w:rsid w:val="00CC2320"/>
    <w:rsid w:val="00CC27C2"/>
    <w:rsid w:val="00CC4C04"/>
    <w:rsid w:val="00CD0942"/>
    <w:rsid w:val="00CD3DC3"/>
    <w:rsid w:val="00CE151B"/>
    <w:rsid w:val="00CE19A2"/>
    <w:rsid w:val="00CE37FA"/>
    <w:rsid w:val="00CE3B18"/>
    <w:rsid w:val="00CE50F2"/>
    <w:rsid w:val="00CE614B"/>
    <w:rsid w:val="00CE647D"/>
    <w:rsid w:val="00CE77C0"/>
    <w:rsid w:val="00D0229B"/>
    <w:rsid w:val="00D04351"/>
    <w:rsid w:val="00D063E1"/>
    <w:rsid w:val="00D15F2F"/>
    <w:rsid w:val="00D1677C"/>
    <w:rsid w:val="00D24BE6"/>
    <w:rsid w:val="00D26363"/>
    <w:rsid w:val="00D2747A"/>
    <w:rsid w:val="00D300B4"/>
    <w:rsid w:val="00D337BD"/>
    <w:rsid w:val="00D3528B"/>
    <w:rsid w:val="00D4125C"/>
    <w:rsid w:val="00D53629"/>
    <w:rsid w:val="00D55B7B"/>
    <w:rsid w:val="00D62213"/>
    <w:rsid w:val="00D62251"/>
    <w:rsid w:val="00D63271"/>
    <w:rsid w:val="00D65589"/>
    <w:rsid w:val="00D700ED"/>
    <w:rsid w:val="00D7370A"/>
    <w:rsid w:val="00D77E04"/>
    <w:rsid w:val="00D805C3"/>
    <w:rsid w:val="00D8291D"/>
    <w:rsid w:val="00D8462B"/>
    <w:rsid w:val="00D87A66"/>
    <w:rsid w:val="00DA1CED"/>
    <w:rsid w:val="00DA78C6"/>
    <w:rsid w:val="00DA7A0E"/>
    <w:rsid w:val="00DB2D56"/>
    <w:rsid w:val="00DB3E08"/>
    <w:rsid w:val="00DC73C6"/>
    <w:rsid w:val="00DD086F"/>
    <w:rsid w:val="00DD0E2B"/>
    <w:rsid w:val="00DD4EDC"/>
    <w:rsid w:val="00DD608E"/>
    <w:rsid w:val="00DE03CC"/>
    <w:rsid w:val="00DE46AF"/>
    <w:rsid w:val="00DF0816"/>
    <w:rsid w:val="00DF1A2C"/>
    <w:rsid w:val="00DF6038"/>
    <w:rsid w:val="00DF6C70"/>
    <w:rsid w:val="00E07138"/>
    <w:rsid w:val="00E101E8"/>
    <w:rsid w:val="00E1023C"/>
    <w:rsid w:val="00E141D1"/>
    <w:rsid w:val="00E14D57"/>
    <w:rsid w:val="00E15E6C"/>
    <w:rsid w:val="00E17989"/>
    <w:rsid w:val="00E2199D"/>
    <w:rsid w:val="00E24536"/>
    <w:rsid w:val="00E25F34"/>
    <w:rsid w:val="00E2636C"/>
    <w:rsid w:val="00E309BB"/>
    <w:rsid w:val="00E33190"/>
    <w:rsid w:val="00E40340"/>
    <w:rsid w:val="00E41226"/>
    <w:rsid w:val="00E41254"/>
    <w:rsid w:val="00E42B02"/>
    <w:rsid w:val="00E44224"/>
    <w:rsid w:val="00E444B6"/>
    <w:rsid w:val="00E44C33"/>
    <w:rsid w:val="00E502F5"/>
    <w:rsid w:val="00E61662"/>
    <w:rsid w:val="00E66538"/>
    <w:rsid w:val="00E70DD5"/>
    <w:rsid w:val="00E7198D"/>
    <w:rsid w:val="00E73230"/>
    <w:rsid w:val="00E734FF"/>
    <w:rsid w:val="00E74F94"/>
    <w:rsid w:val="00E75442"/>
    <w:rsid w:val="00E75841"/>
    <w:rsid w:val="00E82D05"/>
    <w:rsid w:val="00E908C0"/>
    <w:rsid w:val="00E90F1F"/>
    <w:rsid w:val="00E92F77"/>
    <w:rsid w:val="00E949B0"/>
    <w:rsid w:val="00E955B3"/>
    <w:rsid w:val="00E95D5A"/>
    <w:rsid w:val="00E96842"/>
    <w:rsid w:val="00EA122E"/>
    <w:rsid w:val="00EB2862"/>
    <w:rsid w:val="00EB6425"/>
    <w:rsid w:val="00EC173A"/>
    <w:rsid w:val="00EC4EB4"/>
    <w:rsid w:val="00EC5E95"/>
    <w:rsid w:val="00ED1F04"/>
    <w:rsid w:val="00ED2121"/>
    <w:rsid w:val="00ED4302"/>
    <w:rsid w:val="00EE12D3"/>
    <w:rsid w:val="00EE1FFB"/>
    <w:rsid w:val="00EE7549"/>
    <w:rsid w:val="00EF08A9"/>
    <w:rsid w:val="00EF1AE1"/>
    <w:rsid w:val="00EF370A"/>
    <w:rsid w:val="00F0227C"/>
    <w:rsid w:val="00F04F59"/>
    <w:rsid w:val="00F06300"/>
    <w:rsid w:val="00F11E53"/>
    <w:rsid w:val="00F16D38"/>
    <w:rsid w:val="00F17634"/>
    <w:rsid w:val="00F24B6D"/>
    <w:rsid w:val="00F26AE2"/>
    <w:rsid w:val="00F27019"/>
    <w:rsid w:val="00F2710A"/>
    <w:rsid w:val="00F27F4F"/>
    <w:rsid w:val="00F30CE4"/>
    <w:rsid w:val="00F328B2"/>
    <w:rsid w:val="00F346D0"/>
    <w:rsid w:val="00F34EA2"/>
    <w:rsid w:val="00F35A4E"/>
    <w:rsid w:val="00F36EC7"/>
    <w:rsid w:val="00F42D56"/>
    <w:rsid w:val="00F44028"/>
    <w:rsid w:val="00F54435"/>
    <w:rsid w:val="00F56849"/>
    <w:rsid w:val="00F630E3"/>
    <w:rsid w:val="00F635D0"/>
    <w:rsid w:val="00F65343"/>
    <w:rsid w:val="00F71592"/>
    <w:rsid w:val="00F725DE"/>
    <w:rsid w:val="00F73632"/>
    <w:rsid w:val="00F76BB8"/>
    <w:rsid w:val="00F77A30"/>
    <w:rsid w:val="00F81587"/>
    <w:rsid w:val="00F81F69"/>
    <w:rsid w:val="00F8463F"/>
    <w:rsid w:val="00F917ED"/>
    <w:rsid w:val="00F956B6"/>
    <w:rsid w:val="00F96821"/>
    <w:rsid w:val="00FA26E3"/>
    <w:rsid w:val="00FA3F67"/>
    <w:rsid w:val="00FA63E6"/>
    <w:rsid w:val="00FA79AC"/>
    <w:rsid w:val="00FB16D9"/>
    <w:rsid w:val="00FB482B"/>
    <w:rsid w:val="00FB48F9"/>
    <w:rsid w:val="00FB6957"/>
    <w:rsid w:val="00FC46E1"/>
    <w:rsid w:val="00FC63D1"/>
    <w:rsid w:val="00FD12E6"/>
    <w:rsid w:val="00FD64D4"/>
    <w:rsid w:val="00FD79A0"/>
    <w:rsid w:val="00FE42A5"/>
    <w:rsid w:val="00FF0431"/>
    <w:rsid w:val="00FF0E6E"/>
    <w:rsid w:val="00FF138C"/>
    <w:rsid w:val="00FF3D4A"/>
    <w:rsid w:val="00FF4199"/>
    <w:rsid w:val="00FF464C"/>
    <w:rsid w:val="00FF553E"/>
    <w:rsid w:val="00FF6077"/>
    <w:rsid w:val="00FF68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B03D301"/>
  <w15:docId w15:val="{8AEBFE9C-B68C-4F7F-A09A-B06187542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Indent"/>
    <w:qFormat/>
    <w:rsid w:val="00B22968"/>
    <w:pPr>
      <w:tabs>
        <w:tab w:val="left" w:pos="360"/>
        <w:tab w:val="left" w:pos="720"/>
        <w:tab w:val="left" w:pos="1080"/>
      </w:tabs>
      <w:spacing w:line="250" w:lineRule="exact"/>
      <w:jc w:val="both"/>
    </w:pPr>
    <w:rPr>
      <w:snapToGrid w:val="0"/>
      <w:sz w:val="22"/>
      <w:lang w:eastAsia="en-US"/>
    </w:rPr>
  </w:style>
  <w:style w:type="paragraph" w:styleId="Heading1">
    <w:name w:val="heading 1"/>
    <w:basedOn w:val="Normal"/>
    <w:next w:val="Normal"/>
    <w:qFormat/>
    <w:rsid w:val="00134D57"/>
    <w:pPr>
      <w:keepNext/>
      <w:numPr>
        <w:numId w:val="2"/>
      </w:numPr>
      <w:tabs>
        <w:tab w:val="clear" w:pos="360"/>
      </w:tabs>
      <w:suppressAutoHyphens/>
      <w:spacing w:before="240" w:after="120"/>
      <w:ind w:left="518" w:hanging="518"/>
      <w:jc w:val="left"/>
      <w:outlineLvl w:val="0"/>
    </w:pPr>
    <w:rPr>
      <w:b/>
      <w:caps/>
    </w:rPr>
  </w:style>
  <w:style w:type="paragraph" w:styleId="Heading2">
    <w:name w:val="heading 2"/>
    <w:basedOn w:val="Normal"/>
    <w:next w:val="Normal"/>
    <w:qFormat/>
    <w:rsid w:val="00134D57"/>
    <w:pPr>
      <w:keepNext/>
      <w:numPr>
        <w:ilvl w:val="1"/>
        <w:numId w:val="2"/>
      </w:numPr>
      <w:tabs>
        <w:tab w:val="clear" w:pos="360"/>
        <w:tab w:val="clear" w:pos="2845"/>
        <w:tab w:val="num" w:pos="666"/>
      </w:tabs>
      <w:suppressAutoHyphens/>
      <w:spacing w:before="240" w:after="120"/>
      <w:ind w:left="662" w:hanging="662"/>
      <w:jc w:val="left"/>
      <w:outlineLvl w:val="1"/>
    </w:pPr>
    <w:rPr>
      <w:b/>
    </w:rPr>
  </w:style>
  <w:style w:type="paragraph" w:styleId="Heading3">
    <w:name w:val="heading 3"/>
    <w:basedOn w:val="Normal"/>
    <w:next w:val="Normal"/>
    <w:qFormat/>
    <w:rsid w:val="00134D57"/>
    <w:pPr>
      <w:keepNext/>
      <w:numPr>
        <w:ilvl w:val="2"/>
        <w:numId w:val="2"/>
      </w:numPr>
      <w:tabs>
        <w:tab w:val="clear" w:pos="360"/>
        <w:tab w:val="clear" w:pos="720"/>
        <w:tab w:val="clear" w:pos="1080"/>
        <w:tab w:val="left" w:pos="540"/>
      </w:tabs>
      <w:suppressAutoHyphens/>
      <w:spacing w:before="240" w:after="240"/>
      <w:ind w:hanging="810"/>
      <w:jc w:val="left"/>
      <w:outlineLvl w:val="2"/>
    </w:pPr>
    <w:rPr>
      <w:b/>
    </w:rPr>
  </w:style>
  <w:style w:type="paragraph" w:styleId="Heading4">
    <w:name w:val="heading 4"/>
    <w:basedOn w:val="Normal"/>
    <w:next w:val="Normal"/>
    <w:qFormat/>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qFormat/>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qFormat/>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qFormat/>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qFormat/>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qFormat/>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uiPriority w:val="99"/>
    <w:rsid w:val="00C97555"/>
    <w:pPr>
      <w:ind w:firstLine="360"/>
    </w:pPr>
  </w:style>
  <w:style w:type="character" w:customStyle="1" w:styleId="NormalIndentChar">
    <w:name w:val="Normal Indent Char"/>
    <w:link w:val="NormalIndent"/>
    <w:uiPriority w:val="99"/>
    <w:rsid w:val="00A91578"/>
    <w:rPr>
      <w:snapToGrid/>
      <w:lang w:val="en-US" w:eastAsia="en-US" w:bidi="ar-SA"/>
    </w:rPr>
  </w:style>
  <w:style w:type="paragraph" w:customStyle="1" w:styleId="Heading">
    <w:name w:val="Heading"/>
    <w:basedOn w:val="Normal"/>
    <w:next w:val="Normal"/>
    <w:link w:val="HeadingChar"/>
    <w:rsid w:val="007E43A9"/>
    <w:pPr>
      <w:keepNext/>
      <w:suppressAutoHyphens/>
      <w:spacing w:before="240" w:after="240"/>
      <w:jc w:val="left"/>
      <w:outlineLvl w:val="0"/>
    </w:pPr>
    <w:rPr>
      <w:b/>
      <w:caps/>
    </w:rPr>
  </w:style>
  <w:style w:type="paragraph" w:customStyle="1" w:styleId="Program">
    <w:name w:val="Program"/>
    <w:basedOn w:val="Normal"/>
    <w:rsid w:val="001B77A0"/>
    <w:pPr>
      <w:ind w:left="360"/>
    </w:pPr>
    <w:rPr>
      <w:rFonts w:ascii="Courier New" w:hAnsi="Courier New"/>
      <w:sz w:val="18"/>
    </w:rPr>
  </w:style>
  <w:style w:type="paragraph" w:customStyle="1" w:styleId="ProgramStart">
    <w:name w:val="ProgramStart"/>
    <w:basedOn w:val="Program"/>
    <w:rsid w:val="00C97555"/>
  </w:style>
  <w:style w:type="paragraph" w:customStyle="1" w:styleId="ProgramEnd">
    <w:name w:val="ProgramEnd"/>
    <w:basedOn w:val="Program"/>
    <w:rsid w:val="00C97555"/>
    <w:pPr>
      <w:spacing w:after="40"/>
    </w:pPr>
  </w:style>
  <w:style w:type="paragraph" w:customStyle="1" w:styleId="ProgramBoth">
    <w:name w:val="ProgramBoth"/>
    <w:basedOn w:val="Normal"/>
    <w:rsid w:val="001B77A0"/>
    <w:pPr>
      <w:spacing w:after="40"/>
      <w:ind w:left="360"/>
    </w:pPr>
    <w:rPr>
      <w:rFonts w:ascii="Courier New" w:hAnsi="Courier New"/>
      <w:sz w:val="18"/>
    </w:rPr>
  </w:style>
  <w:style w:type="paragraph" w:customStyle="1" w:styleId="Equation">
    <w:name w:val="Equation"/>
    <w:basedOn w:val="Normal"/>
    <w:next w:val="NormalIndent"/>
    <w:rsid w:val="00553614"/>
    <w:pPr>
      <w:tabs>
        <w:tab w:val="clear" w:pos="360"/>
        <w:tab w:val="clear" w:pos="720"/>
        <w:tab w:val="clear" w:pos="1080"/>
      </w:tabs>
      <w:spacing w:line="240" w:lineRule="atLeast"/>
      <w:jc w:val="center"/>
    </w:pPr>
  </w:style>
  <w:style w:type="character" w:customStyle="1" w:styleId="style91">
    <w:name w:val="style91"/>
    <w:rsid w:val="00E5332D"/>
    <w:rPr>
      <w:sz w:val="24"/>
      <w:szCs w:val="24"/>
    </w:rPr>
  </w:style>
  <w:style w:type="paragraph" w:customStyle="1" w:styleId="Reference">
    <w:name w:val="Reference"/>
    <w:basedOn w:val="Normal"/>
    <w:rsid w:val="005D37DC"/>
    <w:pPr>
      <w:spacing w:line="210" w:lineRule="exact"/>
      <w:ind w:left="357" w:hanging="357"/>
    </w:pPr>
    <w:rPr>
      <w:sz w:val="18"/>
    </w:rPr>
  </w:style>
  <w:style w:type="paragraph" w:styleId="Title">
    <w:name w:val="Title"/>
    <w:basedOn w:val="Normal"/>
    <w:qFormat/>
    <w:rsid w:val="00C97555"/>
    <w:pPr>
      <w:suppressAutoHyphens/>
      <w:jc w:val="center"/>
    </w:pPr>
    <w:rPr>
      <w:b/>
      <w:caps/>
    </w:rPr>
  </w:style>
  <w:style w:type="paragraph" w:customStyle="1" w:styleId="FigureLabel">
    <w:name w:val="Figure Label"/>
    <w:basedOn w:val="Normal"/>
    <w:next w:val="NormalIndent"/>
    <w:rsid w:val="00AB40AF"/>
    <w:pPr>
      <w:spacing w:before="120" w:after="240"/>
      <w:jc w:val="center"/>
    </w:pPr>
  </w:style>
  <w:style w:type="paragraph" w:customStyle="1" w:styleId="Appendices">
    <w:name w:val="Appendices"/>
    <w:basedOn w:val="Heading1"/>
    <w:next w:val="Normal"/>
    <w:rsid w:val="00231420"/>
    <w:pPr>
      <w:numPr>
        <w:numId w:val="16"/>
      </w:numPr>
      <w:ind w:hanging="450"/>
    </w:pPr>
  </w:style>
  <w:style w:type="character" w:styleId="CommentReference">
    <w:name w:val="annotation reference"/>
    <w:semiHidden/>
    <w:rsid w:val="00C97555"/>
    <w:rPr>
      <w:sz w:val="16"/>
    </w:rPr>
  </w:style>
  <w:style w:type="paragraph" w:styleId="CommentText">
    <w:name w:val="annotation text"/>
    <w:basedOn w:val="Normal"/>
    <w:semiHidden/>
    <w:rsid w:val="00C97555"/>
  </w:style>
  <w:style w:type="paragraph" w:customStyle="1" w:styleId="FigureLabelMultiline">
    <w:name w:val="Figure Label Multiline"/>
    <w:basedOn w:val="FigureLabel"/>
    <w:next w:val="NormalIndent"/>
    <w:rsid w:val="00C97555"/>
    <w:pPr>
      <w:jc w:val="both"/>
    </w:pPr>
  </w:style>
  <w:style w:type="paragraph" w:customStyle="1" w:styleId="TableLabelMultiline">
    <w:name w:val="Table Label Multiline"/>
    <w:basedOn w:val="TableLabel"/>
    <w:rsid w:val="00C97555"/>
    <w:pPr>
      <w:jc w:val="both"/>
    </w:pPr>
  </w:style>
  <w:style w:type="paragraph" w:customStyle="1" w:styleId="TableLabel">
    <w:name w:val="Table Label"/>
    <w:basedOn w:val="FigureLabel"/>
    <w:rsid w:val="00E41254"/>
    <w:pPr>
      <w:keepNext/>
      <w:spacing w:before="240" w:after="120"/>
    </w:pPr>
  </w:style>
  <w:style w:type="character" w:styleId="Hyperlink">
    <w:name w:val="Hyperlink"/>
    <w:rsid w:val="00437E05"/>
    <w:rPr>
      <w:color w:val="4F81BD"/>
    </w:rPr>
  </w:style>
  <w:style w:type="paragraph" w:customStyle="1" w:styleId="AbstractHeading">
    <w:name w:val="Abstract Heading"/>
    <w:basedOn w:val="Heading"/>
    <w:next w:val="Normal"/>
    <w:link w:val="AbstractHeadingChar"/>
    <w:rsid w:val="00C97555"/>
    <w:pPr>
      <w:spacing w:before="0"/>
    </w:pPr>
  </w:style>
  <w:style w:type="paragraph" w:styleId="BalloonText">
    <w:name w:val="Balloon Text"/>
    <w:basedOn w:val="Normal"/>
    <w:semiHidden/>
    <w:rsid w:val="00F2690C"/>
    <w:rPr>
      <w:rFonts w:ascii="Tahoma" w:hAnsi="Tahoma" w:cs="Tahoma"/>
      <w:szCs w:val="16"/>
    </w:rPr>
  </w:style>
  <w:style w:type="paragraph" w:customStyle="1" w:styleId="Listenum">
    <w:name w:val="List enum"/>
    <w:basedOn w:val="Normal"/>
    <w:rsid w:val="00CA4019"/>
    <w:pPr>
      <w:numPr>
        <w:numId w:val="4"/>
      </w:numPr>
    </w:pPr>
  </w:style>
  <w:style w:type="paragraph" w:customStyle="1" w:styleId="ListBulleted">
    <w:name w:val="List Bulleted"/>
    <w:basedOn w:val="Normal"/>
    <w:rsid w:val="00D521AD"/>
    <w:pPr>
      <w:numPr>
        <w:numId w:val="1"/>
      </w:numPr>
    </w:pPr>
  </w:style>
  <w:style w:type="character" w:customStyle="1" w:styleId="ExternalHyperlink">
    <w:name w:val="External Hyperlink"/>
    <w:rsid w:val="00A70793"/>
    <w:rPr>
      <w:rFonts w:ascii="Courier New" w:hAnsi="Courier New"/>
      <w:dstrike w:val="0"/>
      <w:color w:val="FF0000"/>
      <w:sz w:val="22"/>
      <w:vertAlign w:val="baseline"/>
    </w:r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EE1FFB"/>
    <w:pPr>
      <w:tabs>
        <w:tab w:val="clear" w:pos="360"/>
        <w:tab w:val="clear" w:pos="720"/>
        <w:tab w:val="clear" w:pos="1080"/>
        <w:tab w:val="center" w:pos="4320"/>
        <w:tab w:val="right" w:pos="8640"/>
      </w:tabs>
    </w:pPr>
    <w:rPr>
      <w:i/>
    </w:rPr>
  </w:style>
  <w:style w:type="paragraph" w:styleId="Footer">
    <w:name w:val="footer"/>
    <w:basedOn w:val="Normal"/>
    <w:rsid w:val="004B3B54"/>
    <w:pPr>
      <w:tabs>
        <w:tab w:val="clear" w:pos="360"/>
        <w:tab w:val="clear" w:pos="720"/>
        <w:tab w:val="clear" w:pos="1080"/>
        <w:tab w:val="center" w:pos="4320"/>
        <w:tab w:val="right" w:pos="8640"/>
      </w:tabs>
    </w:pPr>
  </w:style>
  <w:style w:type="character" w:styleId="FollowedHyperlink">
    <w:name w:val="FollowedHyperlink"/>
    <w:rsid w:val="00D86810"/>
    <w:rPr>
      <w:color w:val="800080"/>
      <w:u w:val="single"/>
    </w:rPr>
  </w:style>
  <w:style w:type="paragraph" w:styleId="BlockText">
    <w:name w:val="Block Text"/>
    <w:basedOn w:val="Normal"/>
    <w:rsid w:val="00BF1CDD"/>
    <w:pPr>
      <w:spacing w:after="120"/>
      <w:ind w:left="1440" w:right="1440"/>
    </w:pPr>
  </w:style>
  <w:style w:type="paragraph" w:styleId="BodyText">
    <w:name w:val="Body Text"/>
    <w:basedOn w:val="Normal"/>
    <w:rsid w:val="00BF1CDD"/>
    <w:pPr>
      <w:spacing w:after="120"/>
    </w:pPr>
  </w:style>
  <w:style w:type="paragraph" w:styleId="BodyText2">
    <w:name w:val="Body Text 2"/>
    <w:basedOn w:val="Normal"/>
    <w:rsid w:val="00BF1CDD"/>
    <w:pPr>
      <w:spacing w:after="120" w:line="480" w:lineRule="auto"/>
    </w:pPr>
  </w:style>
  <w:style w:type="paragraph" w:styleId="BodyText3">
    <w:name w:val="Body Text 3"/>
    <w:basedOn w:val="Normal"/>
    <w:rsid w:val="00A70793"/>
    <w:pPr>
      <w:spacing w:after="120"/>
    </w:pPr>
    <w:rPr>
      <w:sz w:val="18"/>
      <w:szCs w:val="16"/>
    </w:rPr>
  </w:style>
  <w:style w:type="paragraph" w:styleId="BodyTextFirstIndent">
    <w:name w:val="Body Text First Indent"/>
    <w:basedOn w:val="BodyText"/>
    <w:rsid w:val="00BF1CDD"/>
    <w:pPr>
      <w:ind w:firstLine="210"/>
    </w:pPr>
  </w:style>
  <w:style w:type="paragraph" w:styleId="BodyTextIndent">
    <w:name w:val="Body Text Indent"/>
    <w:basedOn w:val="Normal"/>
    <w:rsid w:val="00BF1CDD"/>
    <w:pPr>
      <w:spacing w:after="120"/>
      <w:ind w:left="360"/>
    </w:pPr>
  </w:style>
  <w:style w:type="paragraph" w:styleId="BodyTextFirstIndent2">
    <w:name w:val="Body Text First Indent 2"/>
    <w:basedOn w:val="BodyTextIndent"/>
    <w:rsid w:val="00BF1CDD"/>
    <w:pPr>
      <w:ind w:firstLine="210"/>
    </w:pPr>
  </w:style>
  <w:style w:type="paragraph" w:styleId="BodyTextIndent2">
    <w:name w:val="Body Text Indent 2"/>
    <w:basedOn w:val="Normal"/>
    <w:rsid w:val="00BF1CDD"/>
    <w:pPr>
      <w:spacing w:after="120" w:line="480" w:lineRule="auto"/>
      <w:ind w:left="360"/>
    </w:pPr>
  </w:style>
  <w:style w:type="paragraph" w:styleId="BodyTextIndent3">
    <w:name w:val="Body Text Indent 3"/>
    <w:basedOn w:val="Normal"/>
    <w:rsid w:val="00A70793"/>
    <w:pPr>
      <w:spacing w:after="120"/>
      <w:ind w:left="360"/>
    </w:pPr>
    <w:rPr>
      <w:sz w:val="18"/>
      <w:szCs w:val="16"/>
    </w:rPr>
  </w:style>
  <w:style w:type="paragraph" w:styleId="Caption">
    <w:name w:val="caption"/>
    <w:basedOn w:val="Normal"/>
    <w:next w:val="Normal"/>
    <w:qFormat/>
    <w:rsid w:val="00134D57"/>
    <w:pPr>
      <w:spacing w:before="120" w:after="120"/>
    </w:pPr>
    <w:rPr>
      <w:b/>
      <w:bCs/>
    </w:rPr>
  </w:style>
  <w:style w:type="paragraph" w:styleId="Closing">
    <w:name w:val="Closing"/>
    <w:basedOn w:val="Normal"/>
    <w:rsid w:val="00BF1CDD"/>
    <w:pPr>
      <w:ind w:left="4320"/>
    </w:pPr>
  </w:style>
  <w:style w:type="paragraph" w:styleId="Date">
    <w:name w:val="Date"/>
    <w:basedOn w:val="Normal"/>
    <w:next w:val="Normal"/>
    <w:rsid w:val="00BF1CDD"/>
  </w:style>
  <w:style w:type="paragraph" w:styleId="DocumentMap">
    <w:name w:val="Document Map"/>
    <w:basedOn w:val="Normal"/>
    <w:semiHidden/>
    <w:rsid w:val="00BF1CDD"/>
    <w:pPr>
      <w:shd w:val="clear" w:color="auto" w:fill="000080"/>
    </w:pPr>
    <w:rPr>
      <w:rFonts w:ascii="Tahoma" w:hAnsi="Tahoma" w:cs="Tahoma"/>
    </w:rPr>
  </w:style>
  <w:style w:type="paragraph" w:styleId="E-mailSignature">
    <w:name w:val="E-mail Signature"/>
    <w:basedOn w:val="Normal"/>
    <w:rsid w:val="00BF1CDD"/>
  </w:style>
  <w:style w:type="paragraph" w:styleId="EndnoteText">
    <w:name w:val="endnote text"/>
    <w:basedOn w:val="Normal"/>
    <w:semiHidden/>
    <w:rsid w:val="00BF1CDD"/>
  </w:style>
  <w:style w:type="paragraph" w:styleId="EnvelopeAddress">
    <w:name w:val="envelope address"/>
    <w:basedOn w:val="Normal"/>
    <w:rsid w:val="00BF1CDD"/>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BF1CDD"/>
    <w:rPr>
      <w:rFonts w:ascii="Arial" w:hAnsi="Arial" w:cs="Arial"/>
    </w:rPr>
  </w:style>
  <w:style w:type="paragraph" w:styleId="FootnoteText">
    <w:name w:val="footnote text"/>
    <w:basedOn w:val="Normal"/>
    <w:semiHidden/>
    <w:rsid w:val="00BF1CDD"/>
  </w:style>
  <w:style w:type="paragraph" w:styleId="HTMLAddress">
    <w:name w:val="HTML Address"/>
    <w:basedOn w:val="Normal"/>
    <w:rsid w:val="00BF1CDD"/>
    <w:rPr>
      <w:i/>
      <w:iCs/>
    </w:rPr>
  </w:style>
  <w:style w:type="paragraph" w:styleId="HTMLPreformatted">
    <w:name w:val="HTML Preformatted"/>
    <w:basedOn w:val="Normal"/>
    <w:rsid w:val="00BF1CDD"/>
    <w:rPr>
      <w:rFonts w:ascii="Courier New" w:hAnsi="Courier New" w:cs="Courier New"/>
    </w:rPr>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List">
    <w:name w:val="List"/>
    <w:basedOn w:val="Normal"/>
    <w:rsid w:val="00BF1CDD"/>
    <w:pPr>
      <w:ind w:left="360" w:hanging="360"/>
    </w:pPr>
  </w:style>
  <w:style w:type="paragraph" w:styleId="List2">
    <w:name w:val="List 2"/>
    <w:basedOn w:val="Normal"/>
    <w:rsid w:val="00BF1CDD"/>
    <w:pPr>
      <w:ind w:left="720" w:hanging="360"/>
    </w:pPr>
  </w:style>
  <w:style w:type="paragraph" w:styleId="List3">
    <w:name w:val="List 3"/>
    <w:basedOn w:val="Normal"/>
    <w:rsid w:val="00BF1CDD"/>
    <w:pPr>
      <w:ind w:left="1080" w:hanging="360"/>
    </w:pPr>
  </w:style>
  <w:style w:type="paragraph" w:styleId="List4">
    <w:name w:val="List 4"/>
    <w:basedOn w:val="Normal"/>
    <w:rsid w:val="00BF1CDD"/>
    <w:pPr>
      <w:ind w:left="1440" w:hanging="360"/>
    </w:pPr>
  </w:style>
  <w:style w:type="paragraph" w:styleId="List5">
    <w:name w:val="List 5"/>
    <w:basedOn w:val="Normal"/>
    <w:rsid w:val="00BF1CDD"/>
    <w:pPr>
      <w:ind w:left="1800" w:hanging="360"/>
    </w:pPr>
  </w:style>
  <w:style w:type="paragraph" w:styleId="ListBullet">
    <w:name w:val="List Bullet"/>
    <w:basedOn w:val="Normal"/>
    <w:autoRedefine/>
    <w:rsid w:val="00BF1CDD"/>
    <w:pPr>
      <w:numPr>
        <w:numId w:val="6"/>
      </w:numPr>
    </w:pPr>
  </w:style>
  <w:style w:type="paragraph" w:styleId="ListBullet2">
    <w:name w:val="List Bullet 2"/>
    <w:basedOn w:val="Normal"/>
    <w:autoRedefine/>
    <w:rsid w:val="00BF1CDD"/>
    <w:pPr>
      <w:numPr>
        <w:numId w:val="7"/>
      </w:numPr>
    </w:pPr>
  </w:style>
  <w:style w:type="paragraph" w:styleId="ListBullet3">
    <w:name w:val="List Bullet 3"/>
    <w:basedOn w:val="Normal"/>
    <w:autoRedefine/>
    <w:rsid w:val="00BF1CDD"/>
    <w:pPr>
      <w:numPr>
        <w:numId w:val="8"/>
      </w:numPr>
    </w:pPr>
  </w:style>
  <w:style w:type="paragraph" w:styleId="ListBullet4">
    <w:name w:val="List Bullet 4"/>
    <w:basedOn w:val="Normal"/>
    <w:autoRedefine/>
    <w:rsid w:val="00BF1CDD"/>
    <w:pPr>
      <w:numPr>
        <w:numId w:val="9"/>
      </w:numPr>
    </w:pPr>
  </w:style>
  <w:style w:type="paragraph" w:styleId="ListBullet5">
    <w:name w:val="List Bullet 5"/>
    <w:basedOn w:val="Normal"/>
    <w:autoRedefine/>
    <w:rsid w:val="00BF1CDD"/>
    <w:pPr>
      <w:numPr>
        <w:numId w:val="10"/>
      </w:numPr>
    </w:pPr>
  </w:style>
  <w:style w:type="paragraph" w:styleId="ListContinue">
    <w:name w:val="List Continue"/>
    <w:basedOn w:val="Normal"/>
    <w:rsid w:val="00BF1CDD"/>
    <w:pPr>
      <w:spacing w:after="120"/>
      <w:ind w:left="360"/>
    </w:pPr>
  </w:style>
  <w:style w:type="paragraph" w:styleId="ListContinue2">
    <w:name w:val="List Continue 2"/>
    <w:basedOn w:val="Normal"/>
    <w:rsid w:val="00BF1CDD"/>
    <w:pPr>
      <w:spacing w:after="120"/>
      <w:ind w:left="720"/>
    </w:pPr>
  </w:style>
  <w:style w:type="paragraph" w:styleId="ListContinue3">
    <w:name w:val="List Continue 3"/>
    <w:basedOn w:val="Normal"/>
    <w:rsid w:val="00BF1CDD"/>
    <w:pPr>
      <w:spacing w:after="120"/>
      <w:ind w:left="1080"/>
    </w:pPr>
  </w:style>
  <w:style w:type="paragraph" w:styleId="ListContinue4">
    <w:name w:val="List Continue 4"/>
    <w:basedOn w:val="Normal"/>
    <w:rsid w:val="00BF1CDD"/>
    <w:pPr>
      <w:spacing w:after="120"/>
      <w:ind w:left="1440"/>
    </w:pPr>
  </w:style>
  <w:style w:type="paragraph" w:styleId="ListContinue5">
    <w:name w:val="List Continue 5"/>
    <w:basedOn w:val="Normal"/>
    <w:rsid w:val="00BF1CDD"/>
    <w:pPr>
      <w:spacing w:after="120"/>
      <w:ind w:left="1800"/>
    </w:pPr>
  </w:style>
  <w:style w:type="paragraph" w:styleId="ListNumber">
    <w:name w:val="List Number"/>
    <w:basedOn w:val="Normal"/>
    <w:rsid w:val="00BF1CDD"/>
    <w:pPr>
      <w:numPr>
        <w:numId w:val="11"/>
      </w:numPr>
    </w:pPr>
  </w:style>
  <w:style w:type="paragraph" w:styleId="ListNumber2">
    <w:name w:val="List Number 2"/>
    <w:basedOn w:val="Normal"/>
    <w:rsid w:val="00BF1CDD"/>
    <w:pPr>
      <w:numPr>
        <w:numId w:val="12"/>
      </w:numPr>
    </w:pPr>
  </w:style>
  <w:style w:type="paragraph" w:styleId="ListNumber3">
    <w:name w:val="List Number 3"/>
    <w:basedOn w:val="Normal"/>
    <w:rsid w:val="00BF1CDD"/>
    <w:pPr>
      <w:numPr>
        <w:numId w:val="13"/>
      </w:numPr>
    </w:pPr>
  </w:style>
  <w:style w:type="paragraph" w:styleId="ListNumber4">
    <w:name w:val="List Number 4"/>
    <w:basedOn w:val="Normal"/>
    <w:rsid w:val="00BF1CDD"/>
    <w:pPr>
      <w:numPr>
        <w:numId w:val="14"/>
      </w:numPr>
    </w:pPr>
  </w:style>
  <w:style w:type="paragraph" w:styleId="ListNumber5">
    <w:name w:val="List Number 5"/>
    <w:basedOn w:val="Normal"/>
    <w:rsid w:val="00BF1CDD"/>
    <w:pPr>
      <w:numPr>
        <w:numId w:val="15"/>
      </w:numPr>
    </w:p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eastAsia="en-US"/>
    </w:rPr>
  </w:style>
  <w:style w:type="paragraph" w:styleId="MessageHeader">
    <w:name w:val="Message Header"/>
    <w:basedOn w:val="Normal"/>
    <w:rsid w:val="00BF1CD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BF1CDD"/>
    <w:rPr>
      <w:sz w:val="24"/>
      <w:szCs w:val="24"/>
    </w:rPr>
  </w:style>
  <w:style w:type="paragraph" w:styleId="NoteHeading">
    <w:name w:val="Note Heading"/>
    <w:basedOn w:val="Normal"/>
    <w:next w:val="Normal"/>
    <w:rsid w:val="00BF1CDD"/>
  </w:style>
  <w:style w:type="paragraph" w:styleId="PlainText">
    <w:name w:val="Plain Text"/>
    <w:basedOn w:val="Normal"/>
    <w:rsid w:val="00BF1CDD"/>
    <w:rPr>
      <w:rFonts w:ascii="Courier New" w:hAnsi="Courier New" w:cs="Courier New"/>
    </w:rPr>
  </w:style>
  <w:style w:type="paragraph" w:styleId="Salutation">
    <w:name w:val="Salutation"/>
    <w:basedOn w:val="Normal"/>
    <w:next w:val="Normal"/>
    <w:rsid w:val="00BF1CDD"/>
  </w:style>
  <w:style w:type="paragraph" w:styleId="Signature">
    <w:name w:val="Signature"/>
    <w:basedOn w:val="Normal"/>
    <w:rsid w:val="00BF1CDD"/>
    <w:pPr>
      <w:ind w:left="4320"/>
    </w:pPr>
  </w:style>
  <w:style w:type="paragraph" w:styleId="Subtitle">
    <w:name w:val="Subtitle"/>
    <w:basedOn w:val="Normal"/>
    <w:qFormat/>
    <w:rsid w:val="00BF1CDD"/>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paragraph" w:customStyle="1" w:styleId="MediumGrid21">
    <w:name w:val="Medium Grid 21"/>
    <w:uiPriority w:val="1"/>
    <w:qFormat/>
    <w:rsid w:val="007B4962"/>
    <w:pPr>
      <w:tabs>
        <w:tab w:val="left" w:pos="360"/>
        <w:tab w:val="left" w:pos="720"/>
        <w:tab w:val="left" w:pos="1080"/>
      </w:tabs>
      <w:jc w:val="both"/>
    </w:pPr>
    <w:rPr>
      <w:snapToGrid w:val="0"/>
      <w:sz w:val="22"/>
      <w:lang w:eastAsia="en-US"/>
    </w:rPr>
  </w:style>
  <w:style w:type="character" w:styleId="HTMLCode">
    <w:name w:val="HTML Code"/>
    <w:uiPriority w:val="99"/>
    <w:unhideWhenUsed/>
    <w:rsid w:val="00CB4C8B"/>
    <w:rPr>
      <w:rFonts w:ascii="Courier New" w:eastAsia="Times New Roman" w:hAnsi="Courier New" w:cs="Courier New"/>
      <w:sz w:val="20"/>
      <w:szCs w:val="20"/>
    </w:rPr>
  </w:style>
  <w:style w:type="character" w:customStyle="1" w:styleId="apple-converted-space">
    <w:name w:val="apple-converted-space"/>
    <w:basedOn w:val="DefaultParagraphFont"/>
    <w:rsid w:val="00D8462B"/>
  </w:style>
  <w:style w:type="paragraph" w:customStyle="1" w:styleId="Abstract">
    <w:name w:val="Abstract"/>
    <w:basedOn w:val="AbstractHeading"/>
    <w:link w:val="AbstractChar"/>
    <w:qFormat/>
    <w:rsid w:val="00730C42"/>
  </w:style>
  <w:style w:type="character" w:customStyle="1" w:styleId="HeadingChar">
    <w:name w:val="Heading Char"/>
    <w:basedOn w:val="DefaultParagraphFont"/>
    <w:link w:val="Heading"/>
    <w:rsid w:val="007E43A9"/>
    <w:rPr>
      <w:b/>
      <w:caps/>
      <w:snapToGrid w:val="0"/>
      <w:sz w:val="22"/>
      <w:lang w:eastAsia="en-US"/>
    </w:rPr>
  </w:style>
  <w:style w:type="character" w:customStyle="1" w:styleId="AbstractHeadingChar">
    <w:name w:val="Abstract Heading Char"/>
    <w:basedOn w:val="HeadingChar"/>
    <w:link w:val="AbstractHeading"/>
    <w:rsid w:val="00730C42"/>
    <w:rPr>
      <w:b/>
      <w:caps/>
      <w:snapToGrid w:val="0"/>
      <w:sz w:val="22"/>
      <w:lang w:eastAsia="en-US"/>
    </w:rPr>
  </w:style>
  <w:style w:type="character" w:customStyle="1" w:styleId="AbstractChar">
    <w:name w:val="Abstract Char"/>
    <w:basedOn w:val="AbstractHeadingChar"/>
    <w:link w:val="Abstract"/>
    <w:rsid w:val="00730C42"/>
    <w:rPr>
      <w:b/>
      <w:caps/>
      <w:snapToGrid w:val="0"/>
      <w:sz w:val="22"/>
      <w:lang w:eastAsia="en-US"/>
    </w:rPr>
  </w:style>
  <w:style w:type="paragraph" w:styleId="ListParagraph">
    <w:name w:val="List Paragraph"/>
    <w:basedOn w:val="Normal"/>
    <w:uiPriority w:val="34"/>
    <w:qFormat/>
    <w:rsid w:val="005B55FA"/>
    <w:pPr>
      <w:ind w:left="720"/>
      <w:contextualSpacing/>
    </w:pPr>
  </w:style>
  <w:style w:type="paragraph" w:customStyle="1" w:styleId="FigureContent">
    <w:name w:val="Figure Content"/>
    <w:basedOn w:val="Normal"/>
    <w:rsid w:val="00E41254"/>
    <w:pPr>
      <w:keepNext/>
      <w:spacing w:before="240" w:line="240" w:lineRule="atLeast"/>
      <w:jc w:val="center"/>
    </w:pPr>
    <w:rPr>
      <w:noProof/>
      <w:snapToGrid/>
      <w:lang w:val="de-DE" w:eastAsia="de-DE"/>
    </w:rPr>
  </w:style>
  <w:style w:type="paragraph" w:customStyle="1" w:styleId="EquationNumbered">
    <w:name w:val="EquationNumbered"/>
    <w:basedOn w:val="Equation"/>
    <w:rsid w:val="00553614"/>
    <w:pPr>
      <w:tabs>
        <w:tab w:val="center" w:pos="4536"/>
        <w:tab w:val="right" w:pos="9356"/>
      </w:tabs>
    </w:pPr>
  </w:style>
  <w:style w:type="paragraph" w:styleId="Revision">
    <w:name w:val="Revision"/>
    <w:hidden/>
    <w:uiPriority w:val="71"/>
    <w:semiHidden/>
    <w:rsid w:val="00F30CE4"/>
    <w:rPr>
      <w:snapToGrid w:val="0"/>
      <w:sz w:val="22"/>
      <w:lang w:eastAsia="en-US"/>
    </w:rPr>
  </w:style>
  <w:style w:type="paragraph" w:customStyle="1" w:styleId="definition">
    <w:name w:val="definition"/>
    <w:basedOn w:val="Normal"/>
    <w:rsid w:val="00AD01DA"/>
    <w:pPr>
      <w:spacing w:before="60" w:after="60"/>
    </w:pPr>
  </w:style>
  <w:style w:type="character" w:styleId="PlaceholderText">
    <w:name w:val="Placeholder Text"/>
    <w:basedOn w:val="DefaultParagraphFont"/>
    <w:uiPriority w:val="67"/>
    <w:rsid w:val="00946489"/>
    <w:rPr>
      <w:color w:val="808080"/>
    </w:rPr>
  </w:style>
  <w:style w:type="paragraph" w:customStyle="1" w:styleId="AuthorBio">
    <w:name w:val="AuthorBio"/>
    <w:basedOn w:val="Normal"/>
    <w:qFormat/>
    <w:rsid w:val="0001249B"/>
    <w:pPr>
      <w:widowControl w:val="0"/>
      <w:tabs>
        <w:tab w:val="clear" w:pos="360"/>
        <w:tab w:val="clear" w:pos="720"/>
        <w:tab w:val="clear" w:pos="1080"/>
      </w:tabs>
      <w:autoSpaceDE w:val="0"/>
      <w:autoSpaceDN w:val="0"/>
      <w:adjustRightInd w:val="0"/>
      <w:spacing w:line="210" w:lineRule="exact"/>
    </w:pPr>
    <w:rPr>
      <w:noProof/>
      <w:sz w:val="18"/>
      <w:szCs w:val="18"/>
    </w:rPr>
  </w:style>
  <w:style w:type="paragraph" w:customStyle="1" w:styleId="AuthorAddress">
    <w:name w:val="AuthorAddress"/>
    <w:basedOn w:val="NormalIndent"/>
    <w:rsid w:val="00FD79A0"/>
    <w:pPr>
      <w:ind w:firstLine="0"/>
      <w:jc w:val="center"/>
    </w:pPr>
    <w:rPr>
      <w:szCs w:val="22"/>
    </w:rPr>
  </w:style>
  <w:style w:type="paragraph" w:customStyle="1" w:styleId="EditorZeile">
    <w:name w:val="EditorZeile"/>
    <w:basedOn w:val="Header"/>
    <w:rsid w:val="00E41226"/>
    <w:pPr>
      <w:spacing w:after="720"/>
    </w:pPr>
  </w:style>
  <w:style w:type="paragraph" w:customStyle="1" w:styleId="EditorZeile2">
    <w:name w:val="EditorZeile 2"/>
    <w:basedOn w:val="EditorZeile"/>
    <w:rsid w:val="00E41226"/>
  </w:style>
  <w:style w:type="paragraph" w:customStyle="1" w:styleId="EditorZeile1">
    <w:name w:val="EditorZeile 1"/>
    <w:basedOn w:val="Header"/>
    <w:rsid w:val="00E41226"/>
  </w:style>
  <w:style w:type="paragraph" w:customStyle="1" w:styleId="HeadEditor1">
    <w:name w:val="HeadEditor1"/>
    <w:basedOn w:val="EditorZeile1"/>
    <w:rsid w:val="00E41226"/>
  </w:style>
  <w:style w:type="paragraph" w:customStyle="1" w:styleId="HeadEditor2">
    <w:name w:val="HeadEditor2"/>
    <w:basedOn w:val="EditorZeile2"/>
    <w:rsid w:val="00E41226"/>
  </w:style>
  <w:style w:type="paragraph" w:customStyle="1" w:styleId="HeadAuthor">
    <w:name w:val="HeadAuthor"/>
    <w:basedOn w:val="Header"/>
    <w:rsid w:val="00E41226"/>
    <w:pPr>
      <w:spacing w:before="289"/>
      <w:jc w:val="center"/>
    </w:pPr>
  </w:style>
  <w:style w:type="character" w:customStyle="1" w:styleId="fontstyle01">
    <w:name w:val="fontstyle01"/>
    <w:basedOn w:val="DefaultParagraphFont"/>
    <w:rsid w:val="001F35E8"/>
    <w:rPr>
      <w:rFonts w:ascii="Times-Roman" w:hAnsi="Times-Roman"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670870">
      <w:bodyDiv w:val="1"/>
      <w:marLeft w:val="0"/>
      <w:marRight w:val="0"/>
      <w:marTop w:val="0"/>
      <w:marBottom w:val="0"/>
      <w:divBdr>
        <w:top w:val="none" w:sz="0" w:space="0" w:color="auto"/>
        <w:left w:val="none" w:sz="0" w:space="0" w:color="auto"/>
        <w:bottom w:val="none" w:sz="0" w:space="0" w:color="auto"/>
        <w:right w:val="none" w:sz="0" w:space="0" w:color="auto"/>
      </w:divBdr>
    </w:div>
    <w:div w:id="397821612">
      <w:bodyDiv w:val="1"/>
      <w:marLeft w:val="0"/>
      <w:marRight w:val="0"/>
      <w:marTop w:val="0"/>
      <w:marBottom w:val="0"/>
      <w:divBdr>
        <w:top w:val="none" w:sz="0" w:space="0" w:color="auto"/>
        <w:left w:val="none" w:sz="0" w:space="0" w:color="auto"/>
        <w:bottom w:val="none" w:sz="0" w:space="0" w:color="auto"/>
        <w:right w:val="none" w:sz="0" w:space="0" w:color="auto"/>
      </w:divBdr>
    </w:div>
    <w:div w:id="418258252">
      <w:bodyDiv w:val="1"/>
      <w:marLeft w:val="0"/>
      <w:marRight w:val="0"/>
      <w:marTop w:val="0"/>
      <w:marBottom w:val="0"/>
      <w:divBdr>
        <w:top w:val="none" w:sz="0" w:space="0" w:color="auto"/>
        <w:left w:val="none" w:sz="0" w:space="0" w:color="auto"/>
        <w:bottom w:val="none" w:sz="0" w:space="0" w:color="auto"/>
        <w:right w:val="none" w:sz="0" w:space="0" w:color="auto"/>
      </w:divBdr>
    </w:div>
    <w:div w:id="492913451">
      <w:bodyDiv w:val="1"/>
      <w:marLeft w:val="0"/>
      <w:marRight w:val="0"/>
      <w:marTop w:val="0"/>
      <w:marBottom w:val="0"/>
      <w:divBdr>
        <w:top w:val="none" w:sz="0" w:space="0" w:color="auto"/>
        <w:left w:val="none" w:sz="0" w:space="0" w:color="auto"/>
        <w:bottom w:val="none" w:sz="0" w:space="0" w:color="auto"/>
        <w:right w:val="none" w:sz="0" w:space="0" w:color="auto"/>
      </w:divBdr>
    </w:div>
    <w:div w:id="623926101">
      <w:bodyDiv w:val="1"/>
      <w:marLeft w:val="0"/>
      <w:marRight w:val="0"/>
      <w:marTop w:val="0"/>
      <w:marBottom w:val="0"/>
      <w:divBdr>
        <w:top w:val="none" w:sz="0" w:space="0" w:color="auto"/>
        <w:left w:val="none" w:sz="0" w:space="0" w:color="auto"/>
        <w:bottom w:val="none" w:sz="0" w:space="0" w:color="auto"/>
        <w:right w:val="none" w:sz="0" w:space="0" w:color="auto"/>
      </w:divBdr>
    </w:div>
    <w:div w:id="1127509747">
      <w:bodyDiv w:val="1"/>
      <w:marLeft w:val="0"/>
      <w:marRight w:val="0"/>
      <w:marTop w:val="0"/>
      <w:marBottom w:val="0"/>
      <w:divBdr>
        <w:top w:val="none" w:sz="0" w:space="0" w:color="auto"/>
        <w:left w:val="none" w:sz="0" w:space="0" w:color="auto"/>
        <w:bottom w:val="none" w:sz="0" w:space="0" w:color="auto"/>
        <w:right w:val="none" w:sz="0" w:space="0" w:color="auto"/>
      </w:divBdr>
    </w:div>
    <w:div w:id="1156654006">
      <w:bodyDiv w:val="1"/>
      <w:marLeft w:val="0"/>
      <w:marRight w:val="0"/>
      <w:marTop w:val="0"/>
      <w:marBottom w:val="0"/>
      <w:divBdr>
        <w:top w:val="none" w:sz="0" w:space="0" w:color="auto"/>
        <w:left w:val="none" w:sz="0" w:space="0" w:color="auto"/>
        <w:bottom w:val="none" w:sz="0" w:space="0" w:color="auto"/>
        <w:right w:val="none" w:sz="0" w:space="0" w:color="auto"/>
      </w:divBdr>
    </w:div>
    <w:div w:id="1242981155">
      <w:bodyDiv w:val="1"/>
      <w:marLeft w:val="0"/>
      <w:marRight w:val="0"/>
      <w:marTop w:val="0"/>
      <w:marBottom w:val="0"/>
      <w:divBdr>
        <w:top w:val="none" w:sz="0" w:space="0" w:color="auto"/>
        <w:left w:val="none" w:sz="0" w:space="0" w:color="auto"/>
        <w:bottom w:val="none" w:sz="0" w:space="0" w:color="auto"/>
        <w:right w:val="none" w:sz="0" w:space="0" w:color="auto"/>
      </w:divBdr>
    </w:div>
    <w:div w:id="1381632440">
      <w:bodyDiv w:val="1"/>
      <w:marLeft w:val="0"/>
      <w:marRight w:val="0"/>
      <w:marTop w:val="0"/>
      <w:marBottom w:val="0"/>
      <w:divBdr>
        <w:top w:val="none" w:sz="0" w:space="0" w:color="auto"/>
        <w:left w:val="none" w:sz="0" w:space="0" w:color="auto"/>
        <w:bottom w:val="none" w:sz="0" w:space="0" w:color="auto"/>
        <w:right w:val="none" w:sz="0" w:space="0" w:color="auto"/>
      </w:divBdr>
    </w:div>
    <w:div w:id="1434478405">
      <w:bodyDiv w:val="1"/>
      <w:marLeft w:val="0"/>
      <w:marRight w:val="0"/>
      <w:marTop w:val="0"/>
      <w:marBottom w:val="0"/>
      <w:divBdr>
        <w:top w:val="none" w:sz="0" w:space="0" w:color="auto"/>
        <w:left w:val="none" w:sz="0" w:space="0" w:color="auto"/>
        <w:bottom w:val="none" w:sz="0" w:space="0" w:color="auto"/>
        <w:right w:val="none" w:sz="0" w:space="0" w:color="auto"/>
      </w:divBdr>
    </w:div>
    <w:div w:id="1474323009">
      <w:bodyDiv w:val="1"/>
      <w:marLeft w:val="0"/>
      <w:marRight w:val="0"/>
      <w:marTop w:val="0"/>
      <w:marBottom w:val="0"/>
      <w:divBdr>
        <w:top w:val="none" w:sz="0" w:space="0" w:color="auto"/>
        <w:left w:val="none" w:sz="0" w:space="0" w:color="auto"/>
        <w:bottom w:val="none" w:sz="0" w:space="0" w:color="auto"/>
        <w:right w:val="none" w:sz="0" w:space="0" w:color="auto"/>
      </w:divBdr>
    </w:div>
    <w:div w:id="1657147676">
      <w:bodyDiv w:val="1"/>
      <w:marLeft w:val="0"/>
      <w:marRight w:val="0"/>
      <w:marTop w:val="0"/>
      <w:marBottom w:val="0"/>
      <w:divBdr>
        <w:top w:val="none" w:sz="0" w:space="0" w:color="auto"/>
        <w:left w:val="none" w:sz="0" w:space="0" w:color="auto"/>
        <w:bottom w:val="none" w:sz="0" w:space="0" w:color="auto"/>
        <w:right w:val="none" w:sz="0" w:space="0" w:color="auto"/>
      </w:divBdr>
    </w:div>
    <w:div w:id="1681397551">
      <w:bodyDiv w:val="1"/>
      <w:marLeft w:val="0"/>
      <w:marRight w:val="0"/>
      <w:marTop w:val="0"/>
      <w:marBottom w:val="0"/>
      <w:divBdr>
        <w:top w:val="none" w:sz="0" w:space="0" w:color="auto"/>
        <w:left w:val="none" w:sz="0" w:space="0" w:color="auto"/>
        <w:bottom w:val="none" w:sz="0" w:space="0" w:color="auto"/>
        <w:right w:val="none" w:sz="0" w:space="0" w:color="auto"/>
      </w:divBdr>
    </w:div>
    <w:div w:id="1776441434">
      <w:bodyDiv w:val="1"/>
      <w:marLeft w:val="0"/>
      <w:marRight w:val="0"/>
      <w:marTop w:val="0"/>
      <w:marBottom w:val="0"/>
      <w:divBdr>
        <w:top w:val="none" w:sz="0" w:space="0" w:color="auto"/>
        <w:left w:val="none" w:sz="0" w:space="0" w:color="auto"/>
        <w:bottom w:val="none" w:sz="0" w:space="0" w:color="auto"/>
        <w:right w:val="none" w:sz="0" w:space="0" w:color="auto"/>
      </w:divBdr>
    </w:div>
    <w:div w:id="181209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doi-org.proxy.library.carleton.ca/10.1007/978-3-642-18440-6_6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doi-org.proxy.library.carleton.ca/10.1007/978-3-642-19934-9_21"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Masters\SYSC5104A%5b3305535465%5dMethodolDiscreteModel&amp;Simul\projec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FA86C7-533B-4CA6-AF73-6992DB74C66D}">
  <ds:schemaRefs>
    <ds:schemaRef ds:uri="http://schemas.openxmlformats.org/officeDocument/2006/bibliography"/>
  </ds:schemaRefs>
</ds:datastoreItem>
</file>

<file path=customXml/itemProps2.xml><?xml version="1.0" encoding="utf-8"?>
<ds:datastoreItem xmlns:ds="http://schemas.openxmlformats.org/officeDocument/2006/customXml" ds:itemID="{1A2A6E13-8F47-4F21-8949-921799808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1630</TotalTime>
  <Pages>17</Pages>
  <Words>4990</Words>
  <Characters>28448</Characters>
  <Application>Microsoft Office Word</Application>
  <DocSecurity>0</DocSecurity>
  <Lines>237</Lines>
  <Paragraphs>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WSC' 16 Preparing Manuscripts</vt:lpstr>
      <vt:lpstr>WSC' 16 Preparing Manuscripts</vt:lpstr>
    </vt:vector>
  </TitlesOfParts>
  <Company>Microsoft</Company>
  <LinksUpToDate>false</LinksUpToDate>
  <CharactersWithSpaces>33372</CharactersWithSpaces>
  <SharedDoc>false</SharedDoc>
  <HLinks>
    <vt:vector size="126" baseType="variant">
      <vt:variant>
        <vt:i4>2424853</vt:i4>
      </vt:variant>
      <vt:variant>
        <vt:i4>72</vt:i4>
      </vt:variant>
      <vt:variant>
        <vt:i4>0</vt:i4>
      </vt:variant>
      <vt:variant>
        <vt:i4>5</vt:i4>
      </vt:variant>
      <vt:variant>
        <vt:lpwstr>mailto:wsc13tolk@gmail.com</vt:lpwstr>
      </vt:variant>
      <vt:variant>
        <vt:lpwstr/>
      </vt:variant>
      <vt:variant>
        <vt:i4>1114185</vt:i4>
      </vt:variant>
      <vt:variant>
        <vt:i4>69</vt:i4>
      </vt:variant>
      <vt:variant>
        <vt:i4>0</vt:i4>
      </vt:variant>
      <vt:variant>
        <vt:i4>5</vt:i4>
      </vt:variant>
      <vt:variant>
        <vt:lpwstr>http://www.isye.gatech.edu/~skim</vt:lpwstr>
      </vt:variant>
      <vt:variant>
        <vt:lpwstr/>
      </vt:variant>
      <vt:variant>
        <vt:i4>2555978</vt:i4>
      </vt:variant>
      <vt:variant>
        <vt:i4>66</vt:i4>
      </vt:variant>
      <vt:variant>
        <vt:i4>0</vt:i4>
      </vt:variant>
      <vt:variant>
        <vt:i4>5</vt:i4>
      </vt:variant>
      <vt:variant>
        <vt:lpwstr>mailto:wsc13.kim@gmail.com</vt:lpwstr>
      </vt:variant>
      <vt:variant>
        <vt:lpwstr/>
      </vt:variant>
      <vt:variant>
        <vt:i4>7012397</vt:i4>
      </vt:variant>
      <vt:variant>
        <vt:i4>63</vt:i4>
      </vt:variant>
      <vt:variant>
        <vt:i4>0</vt:i4>
      </vt:variant>
      <vt:variant>
        <vt:i4>5</vt:i4>
      </vt:variant>
      <vt:variant>
        <vt:lpwstr>https://filebox.vt.edu/users/pasupath/pasupath.htm</vt:lpwstr>
      </vt:variant>
      <vt:variant>
        <vt:lpwstr/>
      </vt:variant>
      <vt:variant>
        <vt:i4>6225982</vt:i4>
      </vt:variant>
      <vt:variant>
        <vt:i4>60</vt:i4>
      </vt:variant>
      <vt:variant>
        <vt:i4>0</vt:i4>
      </vt:variant>
      <vt:variant>
        <vt:i4>5</vt:i4>
      </vt:variant>
      <vt:variant>
        <vt:lpwstr>mailto:wsc13.pasupathy@gmail.com</vt:lpwstr>
      </vt:variant>
      <vt:variant>
        <vt:lpwstr/>
      </vt:variant>
      <vt:variant>
        <vt:i4>5242899</vt:i4>
      </vt:variant>
      <vt:variant>
        <vt:i4>57</vt:i4>
      </vt:variant>
      <vt:variant>
        <vt:i4>0</vt:i4>
      </vt:variant>
      <vt:variant>
        <vt:i4>5</vt:i4>
      </vt:variant>
      <vt:variant>
        <vt:lpwstr>http://www.wscfoundation.org/</vt:lpwstr>
      </vt:variant>
      <vt:variant>
        <vt:lpwstr/>
      </vt:variant>
      <vt:variant>
        <vt:i4>4259850</vt:i4>
      </vt:variant>
      <vt:variant>
        <vt:i4>54</vt:i4>
      </vt:variant>
      <vt:variant>
        <vt:i4>0</vt:i4>
      </vt:variant>
      <vt:variant>
        <vt:i4>5</vt:i4>
      </vt:variant>
      <vt:variant>
        <vt:lpwstr>http://www.wintersim.org/</vt:lpwstr>
      </vt:variant>
      <vt:variant>
        <vt:lpwstr/>
      </vt:variant>
      <vt:variant>
        <vt:i4>3407928</vt:i4>
      </vt:variant>
      <vt:variant>
        <vt:i4>51</vt:i4>
      </vt:variant>
      <vt:variant>
        <vt:i4>0</vt:i4>
      </vt:variant>
      <vt:variant>
        <vt:i4>5</vt:i4>
      </vt:variant>
      <vt:variant>
        <vt:lpwstr>http://word.tips.net/Pages/T000273_Numbering_Equations.html</vt:lpwstr>
      </vt:variant>
      <vt:variant>
        <vt:lpwstr/>
      </vt:variant>
      <vt:variant>
        <vt:i4>2424853</vt:i4>
      </vt:variant>
      <vt:variant>
        <vt:i4>48</vt:i4>
      </vt:variant>
      <vt:variant>
        <vt:i4>0</vt:i4>
      </vt:variant>
      <vt:variant>
        <vt:i4>5</vt:i4>
      </vt:variant>
      <vt:variant>
        <vt:lpwstr>mailto:wsc13tolk@gmail.com</vt:lpwstr>
      </vt:variant>
      <vt:variant>
        <vt:lpwstr/>
      </vt:variant>
      <vt:variant>
        <vt:i4>2555978</vt:i4>
      </vt:variant>
      <vt:variant>
        <vt:i4>45</vt:i4>
      </vt:variant>
      <vt:variant>
        <vt:i4>0</vt:i4>
      </vt:variant>
      <vt:variant>
        <vt:i4>5</vt:i4>
      </vt:variant>
      <vt:variant>
        <vt:lpwstr>mailto:wsc13.kim@gmail.com</vt:lpwstr>
      </vt:variant>
      <vt:variant>
        <vt:lpwstr/>
      </vt:variant>
      <vt:variant>
        <vt:i4>6225982</vt:i4>
      </vt:variant>
      <vt:variant>
        <vt:i4>42</vt:i4>
      </vt:variant>
      <vt:variant>
        <vt:i4>0</vt:i4>
      </vt:variant>
      <vt:variant>
        <vt:i4>5</vt:i4>
      </vt:variant>
      <vt:variant>
        <vt:lpwstr>mailto:wsc13.pasupathy@gmail.com</vt:lpwstr>
      </vt:variant>
      <vt:variant>
        <vt:lpwstr/>
      </vt:variant>
      <vt:variant>
        <vt:i4>3866626</vt:i4>
      </vt:variant>
      <vt:variant>
        <vt:i4>39</vt:i4>
      </vt:variant>
      <vt:variant>
        <vt:i4>0</vt:i4>
      </vt:variant>
      <vt:variant>
        <vt:i4>5</vt:i4>
      </vt:variant>
      <vt:variant>
        <vt:lpwstr>mailto:wsc12proceedings@gmail.com</vt:lpwstr>
      </vt:variant>
      <vt:variant>
        <vt:lpwstr/>
      </vt:variant>
      <vt:variant>
        <vt:i4>3866626</vt:i4>
      </vt:variant>
      <vt:variant>
        <vt:i4>33</vt:i4>
      </vt:variant>
      <vt:variant>
        <vt:i4>0</vt:i4>
      </vt:variant>
      <vt:variant>
        <vt:i4>5</vt:i4>
      </vt:variant>
      <vt:variant>
        <vt:lpwstr>mailto:wsc12proceedings@gmail.com</vt:lpwstr>
      </vt:variant>
      <vt:variant>
        <vt:lpwstr/>
      </vt:variant>
      <vt:variant>
        <vt:i4>4259850</vt:i4>
      </vt:variant>
      <vt:variant>
        <vt:i4>30</vt:i4>
      </vt:variant>
      <vt:variant>
        <vt:i4>0</vt:i4>
      </vt:variant>
      <vt:variant>
        <vt:i4>5</vt:i4>
      </vt:variant>
      <vt:variant>
        <vt:lpwstr>http://www.wintersim.org/</vt:lpwstr>
      </vt:variant>
      <vt:variant>
        <vt:lpwstr/>
      </vt:variant>
      <vt:variant>
        <vt:i4>4259850</vt:i4>
      </vt:variant>
      <vt:variant>
        <vt:i4>27</vt:i4>
      </vt:variant>
      <vt:variant>
        <vt:i4>0</vt:i4>
      </vt:variant>
      <vt:variant>
        <vt:i4>5</vt:i4>
      </vt:variant>
      <vt:variant>
        <vt:lpwstr>http://www.wintersim.org/</vt:lpwstr>
      </vt:variant>
      <vt:variant>
        <vt:lpwstr/>
      </vt:variant>
      <vt:variant>
        <vt:i4>4259850</vt:i4>
      </vt:variant>
      <vt:variant>
        <vt:i4>24</vt:i4>
      </vt:variant>
      <vt:variant>
        <vt:i4>0</vt:i4>
      </vt:variant>
      <vt:variant>
        <vt:i4>5</vt:i4>
      </vt:variant>
      <vt:variant>
        <vt:lpwstr>http://www.wintersim.org/</vt:lpwstr>
      </vt:variant>
      <vt:variant>
        <vt:lpwstr/>
      </vt:variant>
      <vt:variant>
        <vt:i4>3407928</vt:i4>
      </vt:variant>
      <vt:variant>
        <vt:i4>21</vt:i4>
      </vt:variant>
      <vt:variant>
        <vt:i4>0</vt:i4>
      </vt:variant>
      <vt:variant>
        <vt:i4>5</vt:i4>
      </vt:variant>
      <vt:variant>
        <vt:lpwstr>http://word.tips.net/Pages/T000273_Numbering_Equations.html</vt:lpwstr>
      </vt:variant>
      <vt:variant>
        <vt:lpwstr/>
      </vt:variant>
      <vt:variant>
        <vt:i4>3866626</vt:i4>
      </vt:variant>
      <vt:variant>
        <vt:i4>9</vt:i4>
      </vt:variant>
      <vt:variant>
        <vt:i4>0</vt:i4>
      </vt:variant>
      <vt:variant>
        <vt:i4>5</vt:i4>
      </vt:variant>
      <vt:variant>
        <vt:lpwstr>mailto:wsc12proceedings@gmail.com</vt:lpwstr>
      </vt:variant>
      <vt:variant>
        <vt:lpwstr/>
      </vt:variant>
      <vt:variant>
        <vt:i4>4259850</vt:i4>
      </vt:variant>
      <vt:variant>
        <vt:i4>6</vt:i4>
      </vt:variant>
      <vt:variant>
        <vt:i4>0</vt:i4>
      </vt:variant>
      <vt:variant>
        <vt:i4>5</vt:i4>
      </vt:variant>
      <vt:variant>
        <vt:lpwstr>http://www.wintersim.org/</vt:lpwstr>
      </vt:variant>
      <vt:variant>
        <vt:lpwstr/>
      </vt:variant>
      <vt:variant>
        <vt:i4>4259850</vt:i4>
      </vt:variant>
      <vt:variant>
        <vt:i4>3</vt:i4>
      </vt:variant>
      <vt:variant>
        <vt:i4>0</vt:i4>
      </vt:variant>
      <vt:variant>
        <vt:i4>5</vt:i4>
      </vt:variant>
      <vt:variant>
        <vt:lpwstr>http://www.wintersim.org/</vt:lpwstr>
      </vt:variant>
      <vt:variant>
        <vt:lpwstr/>
      </vt:variant>
      <vt:variant>
        <vt:i4>4259850</vt:i4>
      </vt:variant>
      <vt:variant>
        <vt:i4>0</vt:i4>
      </vt:variant>
      <vt:variant>
        <vt:i4>0</vt:i4>
      </vt:variant>
      <vt:variant>
        <vt:i4>5</vt:i4>
      </vt:variant>
      <vt:variant>
        <vt:lpwstr>http://www.wintersim.org/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16 Preparing Manuscripts</dc:title>
  <dc:subject>WSC '16 Proceedings</dc:subject>
  <dc:creator>MaazJamal</dc:creator>
  <cp:keywords>WSC 2012</cp:keywords>
  <cp:lastModifiedBy>Maaz Jamal</cp:lastModifiedBy>
  <cp:revision>135</cp:revision>
  <cp:lastPrinted>2019-02-12T17:13:00Z</cp:lastPrinted>
  <dcterms:created xsi:type="dcterms:W3CDTF">2021-01-10T04:36:00Z</dcterms:created>
  <dcterms:modified xsi:type="dcterms:W3CDTF">2021-01-15T20:49:00Z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